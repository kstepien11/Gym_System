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F71" w:rsidRDefault="004A3F71" w:rsidP="00A638EC">
      <w:pPr>
        <w:pStyle w:val="Podtytu"/>
        <w:rPr>
          <w:kern w:val="0"/>
          <w:lang w:val="en-GB"/>
          <w14:ligatures w14:val="none"/>
        </w:rPr>
      </w:pPr>
      <w:r>
        <w:rPr>
          <w:kern w:val="0"/>
          <w:lang w:val="en-GB"/>
          <w14:ligatures w14:val="none"/>
        </w:rPr>
        <w:t>Version 0.0</w:t>
      </w:r>
    </w:p>
    <w:p w:rsidR="00A638EC" w:rsidRPr="00D72687" w:rsidRDefault="006A1AAA" w:rsidP="00A638EC">
      <w:pPr>
        <w:pStyle w:val="Podtytu"/>
        <w:rPr>
          <w:lang w:val="en-GB"/>
        </w:rPr>
      </w:pPr>
      <w:sdt>
        <w:sdtPr>
          <w:rPr>
            <w:kern w:val="0"/>
            <w:lang w:val="en-GB"/>
            <w14:ligatures w14:val="none"/>
          </w:rPr>
          <w:alias w:val="Wprowadź datę:"/>
          <w:tag w:val="Wprowadź datę:"/>
          <w:id w:val="-664086759"/>
          <w:placeholder>
            <w:docPart w:val="706238139D5F4355A706E8D5B54ECA62"/>
          </w:placeholder>
          <w:dataBinding w:prefixMappings="xmlns:ns0='http://schemas.microsoft.com/office/2006/coverPageProps' " w:xpath="/ns0:CoverPageProperties[1]/ns0:CompanyFax[1]" w:storeItemID="{55AF091B-3C7A-41E3-B477-F2FDAA23CFDA}"/>
          <w15:appearance w15:val="hidden"/>
          <w:text/>
        </w:sdtPr>
        <w:sdtContent>
          <w:r w:rsidR="004A3F71" w:rsidRPr="004A3F71">
            <w:rPr>
              <w:kern w:val="0"/>
              <w:lang w:val="en-GB"/>
              <w14:ligatures w14:val="none"/>
            </w:rPr>
            <w:t xml:space="preserve">10.02.2018 </w:t>
          </w:r>
        </w:sdtContent>
      </w:sdt>
    </w:p>
    <w:p w:rsidR="00A638EC" w:rsidRPr="00D72687" w:rsidRDefault="000D2818" w:rsidP="00A638EC">
      <w:pPr>
        <w:pStyle w:val="Logo"/>
        <w:rPr>
          <w:lang w:val="en-GB"/>
        </w:rPr>
      </w:pPr>
      <w:r w:rsidRPr="00D72687">
        <w:rPr>
          <w:noProof/>
          <w:lang w:val="en-GB" w:bidi="pl-PL"/>
        </w:rPr>
        <w:t>The Power House Gym</w:t>
      </w:r>
    </w:p>
    <w:sdt>
      <w:sdtPr>
        <w:rPr>
          <w:lang w:val="en-GB"/>
        </w:rPr>
        <w:alias w:val="Wprowadź stanowisko:"/>
        <w:tag w:val=""/>
        <w:id w:val="390237733"/>
        <w:placeholder>
          <w:docPart w:val="BDCFBA3A7DD84A378145DFC77E6207A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rsidR="00A638EC" w:rsidRPr="00D72687" w:rsidRDefault="000D2818" w:rsidP="00A638EC">
          <w:pPr>
            <w:pStyle w:val="Tytu"/>
            <w:rPr>
              <w:lang w:val="en-GB"/>
            </w:rPr>
          </w:pPr>
          <w:r w:rsidRPr="00D72687">
            <w:rPr>
              <w:lang w:val="en-GB"/>
            </w:rPr>
            <w:t xml:space="preserve">Gym Invoicing </w:t>
          </w:r>
          <w:r w:rsidR="00D72687" w:rsidRPr="00D72687">
            <w:rPr>
              <w:lang w:val="en-GB"/>
            </w:rPr>
            <w:t>S</w:t>
          </w:r>
          <w:r w:rsidRPr="00D72687">
            <w:rPr>
              <w:lang w:val="en-GB"/>
            </w:rPr>
            <w:t xml:space="preserve">ystem </w:t>
          </w:r>
          <w:r w:rsidR="00D72687" w:rsidRPr="00D72687">
            <w:rPr>
              <w:lang w:val="en-GB"/>
            </w:rPr>
            <w:t>D</w:t>
          </w:r>
          <w:r w:rsidRPr="00D72687">
            <w:rPr>
              <w:lang w:val="en-GB"/>
            </w:rPr>
            <w:t>esign</w:t>
          </w:r>
        </w:p>
      </w:sdtContent>
    </w:sdt>
    <w:p w:rsidR="00A638EC" w:rsidRPr="00D72687" w:rsidRDefault="00A638EC" w:rsidP="00A638EC">
      <w:pPr>
        <w:pStyle w:val="Podtytu"/>
        <w:rPr>
          <w:lang w:val="en-GB"/>
        </w:rPr>
      </w:pPr>
    </w:p>
    <w:p w:rsidR="00A638EC" w:rsidRPr="00D72687" w:rsidRDefault="000D2818" w:rsidP="004D5282">
      <w:pPr>
        <w:pStyle w:val="Informacjekontaktowe"/>
        <w:rPr>
          <w:lang w:val="en-GB"/>
        </w:rPr>
      </w:pPr>
      <w:r w:rsidRPr="00D72687">
        <w:rPr>
          <w:lang w:val="en-GB"/>
        </w:rPr>
        <w:t>Krzysztof Stepien</w:t>
      </w:r>
    </w:p>
    <w:p w:rsidR="00A638EC" w:rsidRPr="00D72687" w:rsidRDefault="006A1AAA" w:rsidP="004D5282">
      <w:pPr>
        <w:pStyle w:val="Informacjekontaktowe"/>
        <w:rPr>
          <w:lang w:val="en-GB"/>
        </w:rPr>
      </w:pPr>
      <w:sdt>
        <w:sdtPr>
          <w:rPr>
            <w:lang w:val="en-GB"/>
          </w:rPr>
          <w:alias w:val="Wprowadź nazwę firmy:"/>
          <w:tag w:val=""/>
          <w:id w:val="-874304286"/>
          <w:placeholder>
            <w:docPart w:val="D0190FF198344CDDA1A7C932E53779E5"/>
          </w:placeholder>
          <w:dataBinding w:prefixMappings="xmlns:ns0='http://schemas.openxmlformats.org/officeDocument/2006/extended-properties' " w:xpath="/ns0:Properties[1]/ns0:Company[1]" w:storeItemID="{6668398D-A668-4E3E-A5EB-62B293D839F1}"/>
          <w15:appearance w15:val="hidden"/>
          <w:text/>
        </w:sdtPr>
        <w:sdtContent>
          <w:r w:rsidR="000D2818" w:rsidRPr="00D72687">
            <w:rPr>
              <w:lang w:val="en-GB"/>
            </w:rPr>
            <w:t>540108</w:t>
          </w:r>
        </w:sdtContent>
      </w:sdt>
    </w:p>
    <w:p w:rsidR="00290347" w:rsidRPr="00D72687" w:rsidRDefault="00290347" w:rsidP="00290347">
      <w:pPr>
        <w:pStyle w:val="Informacjekontaktowe"/>
        <w:rPr>
          <w:lang w:val="en-GB"/>
        </w:rPr>
      </w:pPr>
    </w:p>
    <w:p w:rsidR="00FC58C2" w:rsidRPr="00D72687" w:rsidRDefault="00FC58C2" w:rsidP="008E445E">
      <w:pPr>
        <w:ind w:left="0"/>
        <w:rPr>
          <w:lang w:val="en-GB"/>
        </w:rPr>
      </w:pPr>
    </w:p>
    <w:p w:rsidR="00D72687" w:rsidRPr="00D72687" w:rsidRDefault="00D72687" w:rsidP="008E445E">
      <w:pPr>
        <w:ind w:left="0"/>
        <w:rPr>
          <w:lang w:val="en-GB"/>
        </w:rPr>
      </w:pPr>
    </w:p>
    <w:p w:rsidR="00D72687" w:rsidRPr="00D72687" w:rsidRDefault="00D72687" w:rsidP="008E445E">
      <w:pPr>
        <w:ind w:left="0"/>
        <w:rPr>
          <w:lang w:val="en-GB"/>
        </w:rPr>
      </w:pPr>
    </w:p>
    <w:p w:rsidR="00D72687" w:rsidRPr="00D72687" w:rsidRDefault="00D72687" w:rsidP="008E445E">
      <w:pPr>
        <w:ind w:left="0"/>
        <w:rPr>
          <w:lang w:val="en-GB"/>
        </w:rPr>
      </w:pPr>
    </w:p>
    <w:p w:rsidR="00D72687" w:rsidRPr="00D72687" w:rsidRDefault="00D72687" w:rsidP="008E445E">
      <w:pPr>
        <w:ind w:left="0"/>
        <w:rPr>
          <w:lang w:val="en-GB"/>
        </w:rPr>
      </w:pPr>
    </w:p>
    <w:p w:rsidR="00D72687" w:rsidRPr="00D72687" w:rsidRDefault="00D72687" w:rsidP="008E445E">
      <w:pPr>
        <w:ind w:left="0"/>
        <w:rPr>
          <w:lang w:val="en-GB"/>
        </w:rPr>
      </w:pPr>
    </w:p>
    <w:sdt>
      <w:sdtPr>
        <w:rPr>
          <w:rFonts w:asciiTheme="minorHAnsi" w:eastAsiaTheme="minorEastAsia" w:hAnsiTheme="minorHAnsi" w:cstheme="minorBidi"/>
          <w:caps w:val="0"/>
          <w:color w:val="auto"/>
          <w:sz w:val="22"/>
          <w:szCs w:val="22"/>
        </w:rPr>
        <w:id w:val="-1098867370"/>
        <w:docPartObj>
          <w:docPartGallery w:val="Table of Contents"/>
          <w:docPartUnique/>
        </w:docPartObj>
      </w:sdtPr>
      <w:sdtEndPr>
        <w:rPr>
          <w:b/>
          <w:bCs/>
        </w:rPr>
      </w:sdtEndPr>
      <w:sdtContent>
        <w:p w:rsidR="00D72687" w:rsidRDefault="00D72687">
          <w:pPr>
            <w:pStyle w:val="Nagwekspisutreci"/>
          </w:pPr>
          <w:r>
            <w:t>Table of contents</w:t>
          </w:r>
        </w:p>
        <w:p w:rsidR="00992077" w:rsidRDefault="002E2F7B">
          <w:pPr>
            <w:pStyle w:val="Spistreci1"/>
            <w:tabs>
              <w:tab w:val="right" w:leader="dot" w:pos="9016"/>
            </w:tabs>
            <w:rPr>
              <w:noProof/>
              <w:kern w:val="0"/>
              <w:lang w:val="en-GB" w:eastAsia="en-GB"/>
              <w14:ligatures w14:val="none"/>
            </w:rPr>
          </w:pPr>
          <w:r>
            <w:rPr>
              <w:b/>
              <w:bCs/>
            </w:rPr>
            <w:fldChar w:fldCharType="begin"/>
          </w:r>
          <w:r>
            <w:rPr>
              <w:b/>
              <w:bCs/>
            </w:rPr>
            <w:instrText xml:space="preserve"> TOC \o "1-4" \h \z \u </w:instrText>
          </w:r>
          <w:r>
            <w:rPr>
              <w:b/>
              <w:bCs/>
            </w:rPr>
            <w:fldChar w:fldCharType="separate"/>
          </w:r>
          <w:hyperlink w:anchor="_Toc1269965" w:history="1">
            <w:r w:rsidR="00992077" w:rsidRPr="00EA7D6A">
              <w:rPr>
                <w:rStyle w:val="Hipercze"/>
                <w:noProof/>
                <w:lang w:val="en-GB"/>
              </w:rPr>
              <w:t>Stage 1: Planning</w:t>
            </w:r>
            <w:r w:rsidR="00992077">
              <w:rPr>
                <w:noProof/>
                <w:webHidden/>
              </w:rPr>
              <w:tab/>
            </w:r>
            <w:r w:rsidR="00992077">
              <w:rPr>
                <w:noProof/>
                <w:webHidden/>
              </w:rPr>
              <w:fldChar w:fldCharType="begin"/>
            </w:r>
            <w:r w:rsidR="00992077">
              <w:rPr>
                <w:noProof/>
                <w:webHidden/>
              </w:rPr>
              <w:instrText xml:space="preserve"> PAGEREF _Toc1269965 \h </w:instrText>
            </w:r>
            <w:r w:rsidR="00992077">
              <w:rPr>
                <w:noProof/>
                <w:webHidden/>
              </w:rPr>
            </w:r>
            <w:r w:rsidR="00992077">
              <w:rPr>
                <w:noProof/>
                <w:webHidden/>
              </w:rPr>
              <w:fldChar w:fldCharType="separate"/>
            </w:r>
            <w:r w:rsidR="00992077">
              <w:rPr>
                <w:noProof/>
                <w:webHidden/>
              </w:rPr>
              <w:t>2</w:t>
            </w:r>
            <w:r w:rsidR="00992077">
              <w:rPr>
                <w:noProof/>
                <w:webHidden/>
              </w:rPr>
              <w:fldChar w:fldCharType="end"/>
            </w:r>
          </w:hyperlink>
        </w:p>
        <w:p w:rsidR="00992077" w:rsidRDefault="00992077">
          <w:pPr>
            <w:pStyle w:val="Spistreci2"/>
            <w:tabs>
              <w:tab w:val="right" w:leader="dot" w:pos="9016"/>
            </w:tabs>
            <w:rPr>
              <w:noProof/>
              <w:kern w:val="0"/>
              <w:lang w:val="en-GB" w:eastAsia="en-GB"/>
              <w14:ligatures w14:val="none"/>
            </w:rPr>
          </w:pPr>
          <w:hyperlink w:anchor="_Toc1269966" w:history="1">
            <w:r w:rsidRPr="00EA7D6A">
              <w:rPr>
                <w:rStyle w:val="Hipercze"/>
                <w:noProof/>
                <w:lang w:val="en-GB"/>
              </w:rPr>
              <w:t>1.1 An anaysis of the project assignment brief</w:t>
            </w:r>
            <w:r>
              <w:rPr>
                <w:noProof/>
                <w:webHidden/>
              </w:rPr>
              <w:tab/>
            </w:r>
            <w:r>
              <w:rPr>
                <w:noProof/>
                <w:webHidden/>
              </w:rPr>
              <w:fldChar w:fldCharType="begin"/>
            </w:r>
            <w:r>
              <w:rPr>
                <w:noProof/>
                <w:webHidden/>
              </w:rPr>
              <w:instrText xml:space="preserve"> PAGEREF _Toc1269966 \h </w:instrText>
            </w:r>
            <w:r>
              <w:rPr>
                <w:noProof/>
                <w:webHidden/>
              </w:rPr>
            </w:r>
            <w:r>
              <w:rPr>
                <w:noProof/>
                <w:webHidden/>
              </w:rPr>
              <w:fldChar w:fldCharType="separate"/>
            </w:r>
            <w:r>
              <w:rPr>
                <w:noProof/>
                <w:webHidden/>
              </w:rPr>
              <w:t>2</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67" w:history="1">
            <w:r w:rsidRPr="00EA7D6A">
              <w:rPr>
                <w:rStyle w:val="Hipercze"/>
                <w:noProof/>
                <w:lang w:val="en-GB"/>
              </w:rPr>
              <w:t>1.1.1 Interpretation of the project assignment brief</w:t>
            </w:r>
            <w:r>
              <w:rPr>
                <w:noProof/>
                <w:webHidden/>
              </w:rPr>
              <w:tab/>
            </w:r>
            <w:r>
              <w:rPr>
                <w:noProof/>
                <w:webHidden/>
              </w:rPr>
              <w:fldChar w:fldCharType="begin"/>
            </w:r>
            <w:r>
              <w:rPr>
                <w:noProof/>
                <w:webHidden/>
              </w:rPr>
              <w:instrText xml:space="preserve"> PAGEREF _Toc1269967 \h </w:instrText>
            </w:r>
            <w:r>
              <w:rPr>
                <w:noProof/>
                <w:webHidden/>
              </w:rPr>
            </w:r>
            <w:r>
              <w:rPr>
                <w:noProof/>
                <w:webHidden/>
              </w:rPr>
              <w:fldChar w:fldCharType="separate"/>
            </w:r>
            <w:r>
              <w:rPr>
                <w:noProof/>
                <w:webHidden/>
              </w:rPr>
              <w:t>2</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68" w:history="1">
            <w:r w:rsidRPr="00EA7D6A">
              <w:rPr>
                <w:rStyle w:val="Hipercze"/>
                <w:noProof/>
                <w:lang w:val="en-GB"/>
              </w:rPr>
              <w:t>Brief</w:t>
            </w:r>
            <w:r>
              <w:rPr>
                <w:noProof/>
                <w:webHidden/>
              </w:rPr>
              <w:tab/>
            </w:r>
            <w:r>
              <w:rPr>
                <w:noProof/>
                <w:webHidden/>
              </w:rPr>
              <w:fldChar w:fldCharType="begin"/>
            </w:r>
            <w:r>
              <w:rPr>
                <w:noProof/>
                <w:webHidden/>
              </w:rPr>
              <w:instrText xml:space="preserve"> PAGEREF _Toc1269968 \h </w:instrText>
            </w:r>
            <w:r>
              <w:rPr>
                <w:noProof/>
                <w:webHidden/>
              </w:rPr>
            </w:r>
            <w:r>
              <w:rPr>
                <w:noProof/>
                <w:webHidden/>
              </w:rPr>
              <w:fldChar w:fldCharType="separate"/>
            </w:r>
            <w:r>
              <w:rPr>
                <w:noProof/>
                <w:webHidden/>
              </w:rPr>
              <w:t>2</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69" w:history="1">
            <w:r w:rsidRPr="00EA7D6A">
              <w:rPr>
                <w:rStyle w:val="Hipercze"/>
                <w:noProof/>
                <w:lang w:val="en-GB"/>
              </w:rPr>
              <w:t>Initial meeting with the client</w:t>
            </w:r>
            <w:r>
              <w:rPr>
                <w:noProof/>
                <w:webHidden/>
              </w:rPr>
              <w:tab/>
            </w:r>
            <w:r>
              <w:rPr>
                <w:noProof/>
                <w:webHidden/>
              </w:rPr>
              <w:fldChar w:fldCharType="begin"/>
            </w:r>
            <w:r>
              <w:rPr>
                <w:noProof/>
                <w:webHidden/>
              </w:rPr>
              <w:instrText xml:space="preserve"> PAGEREF _Toc1269969 \h </w:instrText>
            </w:r>
            <w:r>
              <w:rPr>
                <w:noProof/>
                <w:webHidden/>
              </w:rPr>
            </w:r>
            <w:r>
              <w:rPr>
                <w:noProof/>
                <w:webHidden/>
              </w:rPr>
              <w:fldChar w:fldCharType="separate"/>
            </w:r>
            <w:r>
              <w:rPr>
                <w:noProof/>
                <w:webHidden/>
              </w:rPr>
              <w:t>3</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0" w:history="1">
            <w:r w:rsidRPr="00EA7D6A">
              <w:rPr>
                <w:rStyle w:val="Hipercze"/>
                <w:noProof/>
                <w:lang w:val="en-GB"/>
              </w:rPr>
              <w:t>Natural Language Analysis of the brief (NLA)</w:t>
            </w:r>
            <w:r>
              <w:rPr>
                <w:noProof/>
                <w:webHidden/>
              </w:rPr>
              <w:tab/>
            </w:r>
            <w:r>
              <w:rPr>
                <w:noProof/>
                <w:webHidden/>
              </w:rPr>
              <w:fldChar w:fldCharType="begin"/>
            </w:r>
            <w:r>
              <w:rPr>
                <w:noProof/>
                <w:webHidden/>
              </w:rPr>
              <w:instrText xml:space="preserve"> PAGEREF _Toc1269970 \h </w:instrText>
            </w:r>
            <w:r>
              <w:rPr>
                <w:noProof/>
                <w:webHidden/>
              </w:rPr>
            </w:r>
            <w:r>
              <w:rPr>
                <w:noProof/>
                <w:webHidden/>
              </w:rPr>
              <w:fldChar w:fldCharType="separate"/>
            </w:r>
            <w:r>
              <w:rPr>
                <w:noProof/>
                <w:webHidden/>
              </w:rPr>
              <w:t>4</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71" w:history="1">
            <w:r w:rsidRPr="00EA7D6A">
              <w:rPr>
                <w:rStyle w:val="Hipercze"/>
                <w:noProof/>
                <w:lang w:val="en-GB"/>
              </w:rPr>
              <w:t>1.1.2 Initial functional and non-functional requirements</w:t>
            </w:r>
            <w:r>
              <w:rPr>
                <w:noProof/>
                <w:webHidden/>
              </w:rPr>
              <w:tab/>
            </w:r>
            <w:r>
              <w:rPr>
                <w:noProof/>
                <w:webHidden/>
              </w:rPr>
              <w:fldChar w:fldCharType="begin"/>
            </w:r>
            <w:r>
              <w:rPr>
                <w:noProof/>
                <w:webHidden/>
              </w:rPr>
              <w:instrText xml:space="preserve"> PAGEREF _Toc1269971 \h </w:instrText>
            </w:r>
            <w:r>
              <w:rPr>
                <w:noProof/>
                <w:webHidden/>
              </w:rPr>
            </w:r>
            <w:r>
              <w:rPr>
                <w:noProof/>
                <w:webHidden/>
              </w:rPr>
              <w:fldChar w:fldCharType="separate"/>
            </w:r>
            <w:r>
              <w:rPr>
                <w:noProof/>
                <w:webHidden/>
              </w:rPr>
              <w:t>6</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2" w:history="1">
            <w:r w:rsidRPr="00EA7D6A">
              <w:rPr>
                <w:rStyle w:val="Hipercze"/>
                <w:noProof/>
                <w:lang w:val="en-GB"/>
              </w:rPr>
              <w:t>Website</w:t>
            </w:r>
            <w:r>
              <w:rPr>
                <w:noProof/>
                <w:webHidden/>
              </w:rPr>
              <w:tab/>
            </w:r>
            <w:r>
              <w:rPr>
                <w:noProof/>
                <w:webHidden/>
              </w:rPr>
              <w:fldChar w:fldCharType="begin"/>
            </w:r>
            <w:r>
              <w:rPr>
                <w:noProof/>
                <w:webHidden/>
              </w:rPr>
              <w:instrText xml:space="preserve"> PAGEREF _Toc1269972 \h </w:instrText>
            </w:r>
            <w:r>
              <w:rPr>
                <w:noProof/>
                <w:webHidden/>
              </w:rPr>
            </w:r>
            <w:r>
              <w:rPr>
                <w:noProof/>
                <w:webHidden/>
              </w:rPr>
              <w:fldChar w:fldCharType="separate"/>
            </w:r>
            <w:r>
              <w:rPr>
                <w:noProof/>
                <w:webHidden/>
              </w:rPr>
              <w:t>6</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3" w:history="1">
            <w:r w:rsidRPr="00EA7D6A">
              <w:rPr>
                <w:rStyle w:val="Hipercze"/>
                <w:noProof/>
                <w:lang w:val="en-GB"/>
              </w:rPr>
              <w:t>Android Application</w:t>
            </w:r>
            <w:r>
              <w:rPr>
                <w:noProof/>
                <w:webHidden/>
              </w:rPr>
              <w:tab/>
            </w:r>
            <w:r>
              <w:rPr>
                <w:noProof/>
                <w:webHidden/>
              </w:rPr>
              <w:fldChar w:fldCharType="begin"/>
            </w:r>
            <w:r>
              <w:rPr>
                <w:noProof/>
                <w:webHidden/>
              </w:rPr>
              <w:instrText xml:space="preserve"> PAGEREF _Toc1269973 \h </w:instrText>
            </w:r>
            <w:r>
              <w:rPr>
                <w:noProof/>
                <w:webHidden/>
              </w:rPr>
            </w:r>
            <w:r>
              <w:rPr>
                <w:noProof/>
                <w:webHidden/>
              </w:rPr>
              <w:fldChar w:fldCharType="separate"/>
            </w:r>
            <w:r>
              <w:rPr>
                <w:noProof/>
                <w:webHidden/>
              </w:rPr>
              <w:t>6</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74" w:history="1">
            <w:r w:rsidRPr="00EA7D6A">
              <w:rPr>
                <w:rStyle w:val="Hipercze"/>
                <w:noProof/>
                <w:lang w:val="en-GB"/>
              </w:rPr>
              <w:t>1.1.3 Initial top level use case model</w:t>
            </w:r>
            <w:r>
              <w:rPr>
                <w:noProof/>
                <w:webHidden/>
              </w:rPr>
              <w:tab/>
            </w:r>
            <w:r>
              <w:rPr>
                <w:noProof/>
                <w:webHidden/>
              </w:rPr>
              <w:fldChar w:fldCharType="begin"/>
            </w:r>
            <w:r>
              <w:rPr>
                <w:noProof/>
                <w:webHidden/>
              </w:rPr>
              <w:instrText xml:space="preserve"> PAGEREF _Toc1269974 \h </w:instrText>
            </w:r>
            <w:r>
              <w:rPr>
                <w:noProof/>
                <w:webHidden/>
              </w:rPr>
            </w:r>
            <w:r>
              <w:rPr>
                <w:noProof/>
                <w:webHidden/>
              </w:rPr>
              <w:fldChar w:fldCharType="separate"/>
            </w:r>
            <w:r>
              <w:rPr>
                <w:noProof/>
                <w:webHidden/>
              </w:rPr>
              <w:t>7</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5" w:history="1">
            <w:r w:rsidRPr="00EA7D6A">
              <w:rPr>
                <w:rStyle w:val="Hipercze"/>
                <w:noProof/>
                <w:lang w:val="en-GB"/>
              </w:rPr>
              <w:t>Admins’ use case diagram, descriptions and priority of use cases</w:t>
            </w:r>
            <w:r>
              <w:rPr>
                <w:noProof/>
                <w:webHidden/>
              </w:rPr>
              <w:tab/>
            </w:r>
            <w:r>
              <w:rPr>
                <w:noProof/>
                <w:webHidden/>
              </w:rPr>
              <w:fldChar w:fldCharType="begin"/>
            </w:r>
            <w:r>
              <w:rPr>
                <w:noProof/>
                <w:webHidden/>
              </w:rPr>
              <w:instrText xml:space="preserve"> PAGEREF _Toc1269975 \h </w:instrText>
            </w:r>
            <w:r>
              <w:rPr>
                <w:noProof/>
                <w:webHidden/>
              </w:rPr>
            </w:r>
            <w:r>
              <w:rPr>
                <w:noProof/>
                <w:webHidden/>
              </w:rPr>
              <w:fldChar w:fldCharType="separate"/>
            </w:r>
            <w:r>
              <w:rPr>
                <w:noProof/>
                <w:webHidden/>
              </w:rPr>
              <w:t>7</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6" w:history="1">
            <w:r w:rsidRPr="00EA7D6A">
              <w:rPr>
                <w:rStyle w:val="Hipercze"/>
                <w:noProof/>
                <w:lang w:val="en-GB"/>
              </w:rPr>
              <w:t>Personal Trainers use case diagram, descriptions and priority of use cases</w:t>
            </w:r>
            <w:r>
              <w:rPr>
                <w:noProof/>
                <w:webHidden/>
              </w:rPr>
              <w:tab/>
            </w:r>
            <w:r>
              <w:rPr>
                <w:noProof/>
                <w:webHidden/>
              </w:rPr>
              <w:fldChar w:fldCharType="begin"/>
            </w:r>
            <w:r>
              <w:rPr>
                <w:noProof/>
                <w:webHidden/>
              </w:rPr>
              <w:instrText xml:space="preserve"> PAGEREF _Toc1269976 \h </w:instrText>
            </w:r>
            <w:r>
              <w:rPr>
                <w:noProof/>
                <w:webHidden/>
              </w:rPr>
            </w:r>
            <w:r>
              <w:rPr>
                <w:noProof/>
                <w:webHidden/>
              </w:rPr>
              <w:fldChar w:fldCharType="separate"/>
            </w:r>
            <w:r>
              <w:rPr>
                <w:noProof/>
                <w:webHidden/>
              </w:rPr>
              <w:t>9</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77" w:history="1">
            <w:r w:rsidRPr="00EA7D6A">
              <w:rPr>
                <w:rStyle w:val="Hipercze"/>
                <w:noProof/>
                <w:lang w:val="en-GB"/>
              </w:rPr>
              <w:t>Users android application use case diagram, descriptions and priority of use cases</w:t>
            </w:r>
            <w:r>
              <w:rPr>
                <w:noProof/>
                <w:webHidden/>
              </w:rPr>
              <w:tab/>
            </w:r>
            <w:r>
              <w:rPr>
                <w:noProof/>
                <w:webHidden/>
              </w:rPr>
              <w:fldChar w:fldCharType="begin"/>
            </w:r>
            <w:r>
              <w:rPr>
                <w:noProof/>
                <w:webHidden/>
              </w:rPr>
              <w:instrText xml:space="preserve"> PAGEREF _Toc1269977 \h </w:instrText>
            </w:r>
            <w:r>
              <w:rPr>
                <w:noProof/>
                <w:webHidden/>
              </w:rPr>
            </w:r>
            <w:r>
              <w:rPr>
                <w:noProof/>
                <w:webHidden/>
              </w:rPr>
              <w:fldChar w:fldCharType="separate"/>
            </w:r>
            <w:r>
              <w:rPr>
                <w:noProof/>
                <w:webHidden/>
              </w:rPr>
              <w:t>11</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78" w:history="1">
            <w:r w:rsidRPr="00EA7D6A">
              <w:rPr>
                <w:rStyle w:val="Hipercze"/>
                <w:noProof/>
                <w:lang w:val="en-GB"/>
              </w:rPr>
              <w:t>1.1.4 Information Gathered to clarify Brief - background research</w:t>
            </w:r>
            <w:r>
              <w:rPr>
                <w:noProof/>
                <w:webHidden/>
              </w:rPr>
              <w:tab/>
            </w:r>
            <w:r>
              <w:rPr>
                <w:noProof/>
                <w:webHidden/>
              </w:rPr>
              <w:fldChar w:fldCharType="begin"/>
            </w:r>
            <w:r>
              <w:rPr>
                <w:noProof/>
                <w:webHidden/>
              </w:rPr>
              <w:instrText xml:space="preserve"> PAGEREF _Toc1269978 \h </w:instrText>
            </w:r>
            <w:r>
              <w:rPr>
                <w:noProof/>
                <w:webHidden/>
              </w:rPr>
            </w:r>
            <w:r>
              <w:rPr>
                <w:noProof/>
                <w:webHidden/>
              </w:rPr>
              <w:fldChar w:fldCharType="separate"/>
            </w:r>
            <w:r>
              <w:rPr>
                <w:noProof/>
                <w:webHidden/>
              </w:rPr>
              <w:t>12</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79" w:history="1">
            <w:r w:rsidRPr="00EA7D6A">
              <w:rPr>
                <w:rStyle w:val="Hipercze"/>
                <w:noProof/>
                <w:lang w:val="en-GB"/>
              </w:rPr>
              <w:t>1.1.5 Aims of the project assignment</w:t>
            </w:r>
            <w:r>
              <w:rPr>
                <w:noProof/>
                <w:webHidden/>
              </w:rPr>
              <w:tab/>
            </w:r>
            <w:r>
              <w:rPr>
                <w:noProof/>
                <w:webHidden/>
              </w:rPr>
              <w:fldChar w:fldCharType="begin"/>
            </w:r>
            <w:r>
              <w:rPr>
                <w:noProof/>
                <w:webHidden/>
              </w:rPr>
              <w:instrText xml:space="preserve"> PAGEREF _Toc1269979 \h </w:instrText>
            </w:r>
            <w:r>
              <w:rPr>
                <w:noProof/>
                <w:webHidden/>
              </w:rPr>
            </w:r>
            <w:r>
              <w:rPr>
                <w:noProof/>
                <w:webHidden/>
              </w:rPr>
              <w:fldChar w:fldCharType="separate"/>
            </w:r>
            <w:r>
              <w:rPr>
                <w:noProof/>
                <w:webHidden/>
              </w:rPr>
              <w:t>13</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0" w:history="1">
            <w:r w:rsidRPr="00EA7D6A">
              <w:rPr>
                <w:rStyle w:val="Hipercze"/>
                <w:noProof/>
                <w:lang w:val="en-GB"/>
              </w:rPr>
              <w:t>1.1.6 Identification of resources and materials</w:t>
            </w:r>
            <w:r>
              <w:rPr>
                <w:noProof/>
                <w:webHidden/>
              </w:rPr>
              <w:tab/>
            </w:r>
            <w:r>
              <w:rPr>
                <w:noProof/>
                <w:webHidden/>
              </w:rPr>
              <w:fldChar w:fldCharType="begin"/>
            </w:r>
            <w:r>
              <w:rPr>
                <w:noProof/>
                <w:webHidden/>
              </w:rPr>
              <w:instrText xml:space="preserve"> PAGEREF _Toc1269980 \h </w:instrText>
            </w:r>
            <w:r>
              <w:rPr>
                <w:noProof/>
                <w:webHidden/>
              </w:rPr>
            </w:r>
            <w:r>
              <w:rPr>
                <w:noProof/>
                <w:webHidden/>
              </w:rPr>
              <w:fldChar w:fldCharType="separate"/>
            </w:r>
            <w:r>
              <w:rPr>
                <w:noProof/>
                <w:webHidden/>
              </w:rPr>
              <w:t>14</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81" w:history="1">
            <w:r w:rsidRPr="00EA7D6A">
              <w:rPr>
                <w:rStyle w:val="Hipercze"/>
                <w:noProof/>
                <w:lang w:val="en-GB"/>
              </w:rPr>
              <w:t>Hardware that will be used in the development process</w:t>
            </w:r>
            <w:r>
              <w:rPr>
                <w:noProof/>
                <w:webHidden/>
              </w:rPr>
              <w:tab/>
            </w:r>
            <w:r>
              <w:rPr>
                <w:noProof/>
                <w:webHidden/>
              </w:rPr>
              <w:fldChar w:fldCharType="begin"/>
            </w:r>
            <w:r>
              <w:rPr>
                <w:noProof/>
                <w:webHidden/>
              </w:rPr>
              <w:instrText xml:space="preserve"> PAGEREF _Toc1269981 \h </w:instrText>
            </w:r>
            <w:r>
              <w:rPr>
                <w:noProof/>
                <w:webHidden/>
              </w:rPr>
            </w:r>
            <w:r>
              <w:rPr>
                <w:noProof/>
                <w:webHidden/>
              </w:rPr>
              <w:fldChar w:fldCharType="separate"/>
            </w:r>
            <w:r>
              <w:rPr>
                <w:noProof/>
                <w:webHidden/>
              </w:rPr>
              <w:t>14</w:t>
            </w:r>
            <w:r>
              <w:rPr>
                <w:noProof/>
                <w:webHidden/>
              </w:rPr>
              <w:fldChar w:fldCharType="end"/>
            </w:r>
          </w:hyperlink>
        </w:p>
        <w:p w:rsidR="00992077" w:rsidRDefault="00992077">
          <w:pPr>
            <w:pStyle w:val="Spistreci4"/>
            <w:tabs>
              <w:tab w:val="right" w:leader="dot" w:pos="9016"/>
            </w:tabs>
            <w:rPr>
              <w:noProof/>
              <w:kern w:val="0"/>
              <w:lang w:val="en-GB" w:eastAsia="en-GB"/>
              <w14:ligatures w14:val="none"/>
            </w:rPr>
          </w:pPr>
          <w:hyperlink w:anchor="_Toc1269982" w:history="1">
            <w:r w:rsidRPr="00EA7D6A">
              <w:rPr>
                <w:rStyle w:val="Hipercze"/>
                <w:noProof/>
                <w:lang w:val="en-GB"/>
              </w:rPr>
              <w:t>Software that will be used in the development process</w:t>
            </w:r>
            <w:r>
              <w:rPr>
                <w:noProof/>
                <w:webHidden/>
              </w:rPr>
              <w:tab/>
            </w:r>
            <w:r>
              <w:rPr>
                <w:noProof/>
                <w:webHidden/>
              </w:rPr>
              <w:fldChar w:fldCharType="begin"/>
            </w:r>
            <w:r>
              <w:rPr>
                <w:noProof/>
                <w:webHidden/>
              </w:rPr>
              <w:instrText xml:space="preserve"> PAGEREF _Toc1269982 \h </w:instrText>
            </w:r>
            <w:r>
              <w:rPr>
                <w:noProof/>
                <w:webHidden/>
              </w:rPr>
            </w:r>
            <w:r>
              <w:rPr>
                <w:noProof/>
                <w:webHidden/>
              </w:rPr>
              <w:fldChar w:fldCharType="separate"/>
            </w:r>
            <w:r>
              <w:rPr>
                <w:noProof/>
                <w:webHidden/>
              </w:rPr>
              <w:t>14</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3" w:history="1">
            <w:r w:rsidRPr="00EA7D6A">
              <w:rPr>
                <w:rStyle w:val="Hipercze"/>
                <w:noProof/>
                <w:lang w:val="en-GB"/>
              </w:rPr>
              <w:t>1.1.7 Identification of information sources to be used</w:t>
            </w:r>
            <w:r>
              <w:rPr>
                <w:noProof/>
                <w:webHidden/>
              </w:rPr>
              <w:tab/>
            </w:r>
            <w:r>
              <w:rPr>
                <w:noProof/>
                <w:webHidden/>
              </w:rPr>
              <w:fldChar w:fldCharType="begin"/>
            </w:r>
            <w:r>
              <w:rPr>
                <w:noProof/>
                <w:webHidden/>
              </w:rPr>
              <w:instrText xml:space="preserve"> PAGEREF _Toc1269983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2"/>
            <w:tabs>
              <w:tab w:val="right" w:leader="dot" w:pos="9016"/>
            </w:tabs>
            <w:rPr>
              <w:noProof/>
              <w:kern w:val="0"/>
              <w:lang w:val="en-GB" w:eastAsia="en-GB"/>
              <w14:ligatures w14:val="none"/>
            </w:rPr>
          </w:pPr>
          <w:hyperlink w:anchor="_Toc1269984" w:history="1">
            <w:r w:rsidRPr="00EA7D6A">
              <w:rPr>
                <w:rStyle w:val="Hipercze"/>
                <w:noProof/>
                <w:lang w:val="en-GB"/>
              </w:rPr>
              <w:t>1.2 Project Plan</w:t>
            </w:r>
            <w:r>
              <w:rPr>
                <w:noProof/>
                <w:webHidden/>
              </w:rPr>
              <w:tab/>
            </w:r>
            <w:r>
              <w:rPr>
                <w:noProof/>
                <w:webHidden/>
              </w:rPr>
              <w:fldChar w:fldCharType="begin"/>
            </w:r>
            <w:r>
              <w:rPr>
                <w:noProof/>
                <w:webHidden/>
              </w:rPr>
              <w:instrText xml:space="preserve"> PAGEREF _Toc1269984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5" w:history="1">
            <w:r w:rsidRPr="00EA7D6A">
              <w:rPr>
                <w:rStyle w:val="Hipercze"/>
                <w:noProof/>
                <w:lang w:val="en-GB"/>
              </w:rPr>
              <w:t>1.2.1 Schedules for each stage of the project</w:t>
            </w:r>
            <w:r>
              <w:rPr>
                <w:noProof/>
                <w:webHidden/>
              </w:rPr>
              <w:tab/>
            </w:r>
            <w:r>
              <w:rPr>
                <w:noProof/>
                <w:webHidden/>
              </w:rPr>
              <w:fldChar w:fldCharType="begin"/>
            </w:r>
            <w:r>
              <w:rPr>
                <w:noProof/>
                <w:webHidden/>
              </w:rPr>
              <w:instrText xml:space="preserve"> PAGEREF _Toc1269985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6" w:history="1">
            <w:r w:rsidRPr="00EA7D6A">
              <w:rPr>
                <w:rStyle w:val="Hipercze"/>
                <w:noProof/>
                <w:lang w:val="en-GB"/>
              </w:rPr>
              <w:t>1.2.2 Milestones and deliverables</w:t>
            </w:r>
            <w:r>
              <w:rPr>
                <w:noProof/>
                <w:webHidden/>
              </w:rPr>
              <w:tab/>
            </w:r>
            <w:r>
              <w:rPr>
                <w:noProof/>
                <w:webHidden/>
              </w:rPr>
              <w:fldChar w:fldCharType="begin"/>
            </w:r>
            <w:r>
              <w:rPr>
                <w:noProof/>
                <w:webHidden/>
              </w:rPr>
              <w:instrText xml:space="preserve"> PAGEREF _Toc1269986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7" w:history="1">
            <w:r w:rsidRPr="00EA7D6A">
              <w:rPr>
                <w:rStyle w:val="Hipercze"/>
                <w:noProof/>
                <w:lang w:val="en-GB"/>
              </w:rPr>
              <w:t>1.2.3 Main tasks</w:t>
            </w:r>
            <w:r>
              <w:rPr>
                <w:noProof/>
                <w:webHidden/>
              </w:rPr>
              <w:tab/>
            </w:r>
            <w:r>
              <w:rPr>
                <w:noProof/>
                <w:webHidden/>
              </w:rPr>
              <w:fldChar w:fldCharType="begin"/>
            </w:r>
            <w:r>
              <w:rPr>
                <w:noProof/>
                <w:webHidden/>
              </w:rPr>
              <w:instrText xml:space="preserve"> PAGEREF _Toc1269987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3"/>
            <w:tabs>
              <w:tab w:val="right" w:leader="dot" w:pos="9016"/>
            </w:tabs>
            <w:rPr>
              <w:noProof/>
              <w:kern w:val="0"/>
              <w:lang w:val="en-GB" w:eastAsia="en-GB"/>
              <w14:ligatures w14:val="none"/>
            </w:rPr>
          </w:pPr>
          <w:hyperlink w:anchor="_Toc1269988" w:history="1">
            <w:r w:rsidRPr="00EA7D6A">
              <w:rPr>
                <w:rStyle w:val="Hipercze"/>
                <w:noProof/>
                <w:lang w:val="en-GB"/>
              </w:rPr>
              <w:t>1.2.4 Resources</w:t>
            </w:r>
            <w:r>
              <w:rPr>
                <w:noProof/>
                <w:webHidden/>
              </w:rPr>
              <w:tab/>
            </w:r>
            <w:r>
              <w:rPr>
                <w:noProof/>
                <w:webHidden/>
              </w:rPr>
              <w:fldChar w:fldCharType="begin"/>
            </w:r>
            <w:r>
              <w:rPr>
                <w:noProof/>
                <w:webHidden/>
              </w:rPr>
              <w:instrText xml:space="preserve"> PAGEREF _Toc1269988 \h </w:instrText>
            </w:r>
            <w:r>
              <w:rPr>
                <w:noProof/>
                <w:webHidden/>
              </w:rPr>
            </w:r>
            <w:r>
              <w:rPr>
                <w:noProof/>
                <w:webHidden/>
              </w:rPr>
              <w:fldChar w:fldCharType="separate"/>
            </w:r>
            <w:r>
              <w:rPr>
                <w:noProof/>
                <w:webHidden/>
              </w:rPr>
              <w:t>15</w:t>
            </w:r>
            <w:r>
              <w:rPr>
                <w:noProof/>
                <w:webHidden/>
              </w:rPr>
              <w:fldChar w:fldCharType="end"/>
            </w:r>
          </w:hyperlink>
        </w:p>
        <w:p w:rsidR="00992077" w:rsidRDefault="00992077">
          <w:pPr>
            <w:pStyle w:val="Spistreci1"/>
            <w:tabs>
              <w:tab w:val="right" w:leader="dot" w:pos="9016"/>
            </w:tabs>
            <w:rPr>
              <w:noProof/>
              <w:kern w:val="0"/>
              <w:lang w:val="en-GB" w:eastAsia="en-GB"/>
              <w14:ligatures w14:val="none"/>
            </w:rPr>
          </w:pPr>
          <w:hyperlink w:anchor="_Toc1269989" w:history="1">
            <w:r w:rsidRPr="00EA7D6A">
              <w:rPr>
                <w:rStyle w:val="Hipercze"/>
                <w:noProof/>
                <w:lang w:val="en-GB"/>
              </w:rPr>
              <w:t>References</w:t>
            </w:r>
            <w:r>
              <w:rPr>
                <w:noProof/>
                <w:webHidden/>
              </w:rPr>
              <w:tab/>
            </w:r>
            <w:r>
              <w:rPr>
                <w:noProof/>
                <w:webHidden/>
              </w:rPr>
              <w:fldChar w:fldCharType="begin"/>
            </w:r>
            <w:r>
              <w:rPr>
                <w:noProof/>
                <w:webHidden/>
              </w:rPr>
              <w:instrText xml:space="preserve"> PAGEREF _Toc1269989 \h </w:instrText>
            </w:r>
            <w:r>
              <w:rPr>
                <w:noProof/>
                <w:webHidden/>
              </w:rPr>
            </w:r>
            <w:r>
              <w:rPr>
                <w:noProof/>
                <w:webHidden/>
              </w:rPr>
              <w:fldChar w:fldCharType="separate"/>
            </w:r>
            <w:r>
              <w:rPr>
                <w:noProof/>
                <w:webHidden/>
              </w:rPr>
              <w:t>16</w:t>
            </w:r>
            <w:r>
              <w:rPr>
                <w:noProof/>
                <w:webHidden/>
              </w:rPr>
              <w:fldChar w:fldCharType="end"/>
            </w:r>
          </w:hyperlink>
        </w:p>
        <w:p w:rsidR="00D72687" w:rsidRDefault="002E2F7B">
          <w:r>
            <w:rPr>
              <w:b/>
              <w:bCs/>
            </w:rPr>
            <w:fldChar w:fldCharType="end"/>
          </w:r>
        </w:p>
      </w:sdtContent>
    </w:sdt>
    <w:p w:rsidR="005F7313" w:rsidRDefault="005F7313" w:rsidP="005F7313">
      <w:pPr>
        <w:rPr>
          <w:rFonts w:asciiTheme="majorHAnsi" w:eastAsiaTheme="majorEastAsia" w:hAnsiTheme="majorHAnsi" w:cstheme="majorBidi"/>
          <w:color w:val="355D7E" w:themeColor="accent1" w:themeShade="80"/>
          <w:lang w:val="en-GB"/>
        </w:rPr>
      </w:pPr>
      <w:r>
        <w:rPr>
          <w:lang w:val="en-GB"/>
        </w:rPr>
        <w:br w:type="page"/>
      </w:r>
    </w:p>
    <w:p w:rsidR="00D72687" w:rsidRPr="00A24F5D" w:rsidRDefault="00D72687" w:rsidP="00D72687">
      <w:pPr>
        <w:pStyle w:val="Nagwek1"/>
        <w:rPr>
          <w:sz w:val="44"/>
          <w:szCs w:val="44"/>
          <w:lang w:val="en-GB"/>
        </w:rPr>
      </w:pPr>
      <w:bookmarkStart w:id="0" w:name="_Toc1269965"/>
      <w:r w:rsidRPr="00A24F5D">
        <w:rPr>
          <w:sz w:val="44"/>
          <w:szCs w:val="44"/>
          <w:lang w:val="en-GB"/>
        </w:rPr>
        <w:lastRenderedPageBreak/>
        <w:t>Stage 1: Planning</w:t>
      </w:r>
      <w:bookmarkEnd w:id="0"/>
    </w:p>
    <w:p w:rsidR="00D72687" w:rsidRPr="00A24F5D" w:rsidRDefault="00D72687" w:rsidP="00D72687">
      <w:pPr>
        <w:pStyle w:val="Nagwek2"/>
        <w:rPr>
          <w:sz w:val="32"/>
          <w:szCs w:val="32"/>
          <w:lang w:val="en-GB"/>
        </w:rPr>
      </w:pPr>
      <w:bookmarkStart w:id="1" w:name="_Toc1269966"/>
      <w:r w:rsidRPr="00A24F5D">
        <w:rPr>
          <w:sz w:val="32"/>
          <w:szCs w:val="32"/>
          <w:lang w:val="en-GB"/>
        </w:rPr>
        <w:t>1.1 An anaysis of the project assignment brief</w:t>
      </w:r>
      <w:bookmarkEnd w:id="1"/>
    </w:p>
    <w:p w:rsidR="00D72687" w:rsidRPr="00A24F5D" w:rsidRDefault="00D72687" w:rsidP="00D72687">
      <w:pPr>
        <w:pStyle w:val="Nagwek3"/>
        <w:rPr>
          <w:sz w:val="28"/>
          <w:szCs w:val="28"/>
          <w:lang w:val="en-GB"/>
        </w:rPr>
      </w:pPr>
      <w:bookmarkStart w:id="2" w:name="_Toc1269967"/>
      <w:r w:rsidRPr="00A24F5D">
        <w:rPr>
          <w:sz w:val="28"/>
          <w:szCs w:val="28"/>
          <w:lang w:val="en-GB"/>
        </w:rPr>
        <w:t>1.1.1 Interpretation of the project assignment brief</w:t>
      </w:r>
      <w:bookmarkEnd w:id="2"/>
    </w:p>
    <w:p w:rsidR="00393D5C" w:rsidRPr="00AA29E7" w:rsidRDefault="007E4BAB" w:rsidP="002E2F7B">
      <w:pPr>
        <w:pStyle w:val="Nagwek4"/>
        <w:rPr>
          <w:lang w:val="en-GB"/>
        </w:rPr>
      </w:pPr>
      <w:bookmarkStart w:id="3" w:name="_Toc1269968"/>
      <w:r w:rsidRPr="000D29B2">
        <w:rPr>
          <w:sz w:val="26"/>
          <w:szCs w:val="26"/>
          <w:lang w:val="en-GB"/>
        </w:rPr>
        <w:t>Brief</w:t>
      </w:r>
      <w:bookmarkEnd w:id="3"/>
    </w:p>
    <w:p w:rsidR="00A24F5D" w:rsidRPr="00A24F5D" w:rsidRDefault="00A24F5D" w:rsidP="00A24F5D">
      <w:pPr>
        <w:rPr>
          <w:lang w:val="en-GB"/>
        </w:rPr>
      </w:pPr>
      <w:r w:rsidRPr="00A24F5D">
        <w:rPr>
          <w:lang w:val="en-GB"/>
        </w:rPr>
        <w:t>„The Power House” gym based in Falkirk always used the classic paper documentation to store all their users data.</w:t>
      </w:r>
    </w:p>
    <w:p w:rsidR="00A24F5D" w:rsidRPr="00A24F5D" w:rsidRDefault="00A24F5D" w:rsidP="00A24F5D">
      <w:pPr>
        <w:rPr>
          <w:lang w:val="en-GB"/>
        </w:rPr>
      </w:pPr>
      <w:r w:rsidRPr="00A24F5D">
        <w:rPr>
          <w:lang w:val="en-GB"/>
        </w:rPr>
        <w:t xml:space="preserve">Over the years the business was growing constantly, gaining </w:t>
      </w:r>
      <w:r w:rsidRPr="00AA29E7">
        <w:rPr>
          <w:highlight w:val="yellow"/>
          <w:lang w:val="en-GB"/>
        </w:rPr>
        <w:t>users</w:t>
      </w:r>
      <w:r w:rsidRPr="00A24F5D">
        <w:rPr>
          <w:lang w:val="en-GB"/>
        </w:rPr>
        <w:t xml:space="preserve"> which caused the documentation to become annoying for the personal trainers and hard to manage over time.</w:t>
      </w:r>
    </w:p>
    <w:p w:rsidR="00A24F5D" w:rsidRPr="00A24F5D" w:rsidRDefault="00A24F5D" w:rsidP="00A24F5D">
      <w:pPr>
        <w:rPr>
          <w:lang w:val="en-GB"/>
        </w:rPr>
      </w:pPr>
      <w:r w:rsidRPr="00AA29E7">
        <w:rPr>
          <w:highlight w:val="yellow"/>
          <w:lang w:val="en-GB"/>
        </w:rPr>
        <w:t>Gym</w:t>
      </w:r>
      <w:r w:rsidRPr="00A24F5D">
        <w:rPr>
          <w:lang w:val="en-GB"/>
        </w:rPr>
        <w:t xml:space="preserve"> </w:t>
      </w:r>
      <w:r w:rsidRPr="008D4C56">
        <w:rPr>
          <w:highlight w:val="cyan"/>
          <w:lang w:val="en-GB"/>
        </w:rPr>
        <w:t>requires</w:t>
      </w:r>
      <w:r w:rsidRPr="00A24F5D">
        <w:rPr>
          <w:lang w:val="en-GB"/>
        </w:rPr>
        <w:t xml:space="preserve"> a </w:t>
      </w:r>
      <w:r w:rsidRPr="00B73FF1">
        <w:rPr>
          <w:highlight w:val="yellow"/>
          <w:lang w:val="en-GB"/>
        </w:rPr>
        <w:t>Web-based database system</w:t>
      </w:r>
      <w:r w:rsidRPr="00A24F5D">
        <w:rPr>
          <w:lang w:val="en-GB"/>
        </w:rPr>
        <w:t xml:space="preserve"> </w:t>
      </w:r>
      <w:r w:rsidRPr="007B2428">
        <w:rPr>
          <w:highlight w:val="cyan"/>
          <w:lang w:val="en-GB"/>
        </w:rPr>
        <w:t>including</w:t>
      </w:r>
      <w:r w:rsidRPr="00A24F5D">
        <w:rPr>
          <w:lang w:val="en-GB"/>
        </w:rPr>
        <w:t xml:space="preserve"> </w:t>
      </w:r>
      <w:r w:rsidRPr="00AA29E7">
        <w:rPr>
          <w:highlight w:val="yellow"/>
          <w:lang w:val="en-GB"/>
        </w:rPr>
        <w:t>the website</w:t>
      </w:r>
      <w:r w:rsidRPr="00A24F5D">
        <w:rPr>
          <w:lang w:val="en-GB"/>
        </w:rPr>
        <w:t xml:space="preserve"> for the </w:t>
      </w:r>
      <w:r w:rsidRPr="00AA29E7">
        <w:rPr>
          <w:highlight w:val="yellow"/>
          <w:lang w:val="en-GB"/>
        </w:rPr>
        <w:t>personal trainers</w:t>
      </w:r>
      <w:r w:rsidRPr="00A24F5D">
        <w:rPr>
          <w:lang w:val="en-GB"/>
        </w:rPr>
        <w:t xml:space="preserve"> to </w:t>
      </w:r>
      <w:r w:rsidRPr="00B73FF1">
        <w:rPr>
          <w:highlight w:val="cyan"/>
          <w:lang w:val="en-GB"/>
        </w:rPr>
        <w:t>use</w:t>
      </w:r>
      <w:r w:rsidRPr="00A24F5D">
        <w:rPr>
          <w:lang w:val="en-GB"/>
        </w:rPr>
        <w:t xml:space="preserve"> and </w:t>
      </w:r>
      <w:r w:rsidRPr="00AA29E7">
        <w:rPr>
          <w:highlight w:val="yellow"/>
          <w:lang w:val="en-GB"/>
        </w:rPr>
        <w:t>android application</w:t>
      </w:r>
      <w:r w:rsidRPr="00A24F5D">
        <w:rPr>
          <w:lang w:val="en-GB"/>
        </w:rPr>
        <w:t xml:space="preserve"> for the users to </w:t>
      </w:r>
      <w:r w:rsidRPr="00B73FF1">
        <w:rPr>
          <w:highlight w:val="cyan"/>
          <w:lang w:val="en-GB"/>
        </w:rPr>
        <w:t>input data.</w:t>
      </w:r>
      <w:r w:rsidRPr="00A24F5D">
        <w:rPr>
          <w:lang w:val="en-GB"/>
        </w:rPr>
        <w:t xml:space="preserve"> </w:t>
      </w:r>
    </w:p>
    <w:p w:rsidR="00A24F5D" w:rsidRPr="00A24F5D" w:rsidRDefault="00A24F5D" w:rsidP="00A24F5D">
      <w:pPr>
        <w:rPr>
          <w:lang w:val="en-GB"/>
        </w:rPr>
      </w:pPr>
      <w:r w:rsidRPr="00A24F5D">
        <w:rPr>
          <w:lang w:val="en-GB"/>
        </w:rPr>
        <w:t xml:space="preserve">Users would use the android app only. At the start </w:t>
      </w:r>
      <w:r w:rsidRPr="00B73FF1">
        <w:rPr>
          <w:highlight w:val="yellow"/>
          <w:lang w:val="en-GB"/>
        </w:rPr>
        <w:t>users</w:t>
      </w:r>
      <w:r w:rsidRPr="00A24F5D">
        <w:rPr>
          <w:lang w:val="en-GB"/>
        </w:rPr>
        <w:t xml:space="preserve"> have to </w:t>
      </w:r>
      <w:r w:rsidRPr="00B73FF1">
        <w:rPr>
          <w:highlight w:val="cyan"/>
          <w:lang w:val="en-GB"/>
        </w:rPr>
        <w:t>register and create the account</w:t>
      </w:r>
      <w:r w:rsidRPr="00A24F5D">
        <w:rPr>
          <w:lang w:val="en-GB"/>
        </w:rPr>
        <w:t xml:space="preserve">, </w:t>
      </w:r>
      <w:r w:rsidRPr="00B73FF1">
        <w:rPr>
          <w:highlight w:val="cyan"/>
          <w:lang w:val="en-GB"/>
        </w:rPr>
        <w:t>inputting the data</w:t>
      </w:r>
      <w:r w:rsidRPr="00A24F5D">
        <w:rPr>
          <w:lang w:val="en-GB"/>
        </w:rPr>
        <w:t xml:space="preserve"> like email, name and choosing the password.</w:t>
      </w:r>
    </w:p>
    <w:p w:rsidR="00A24F5D" w:rsidRPr="00A24F5D" w:rsidRDefault="00A24F5D" w:rsidP="00A24F5D">
      <w:pPr>
        <w:rPr>
          <w:lang w:val="en-GB"/>
        </w:rPr>
      </w:pPr>
      <w:r w:rsidRPr="00AA29E7">
        <w:rPr>
          <w:highlight w:val="yellow"/>
          <w:lang w:val="en-GB"/>
        </w:rPr>
        <w:t>App</w:t>
      </w:r>
      <w:r w:rsidRPr="00A24F5D">
        <w:rPr>
          <w:lang w:val="en-GB"/>
        </w:rPr>
        <w:t xml:space="preserve"> would include a list of </w:t>
      </w:r>
      <w:r w:rsidRPr="00AA29E7">
        <w:rPr>
          <w:highlight w:val="yellow"/>
          <w:lang w:val="en-GB"/>
        </w:rPr>
        <w:t>classes</w:t>
      </w:r>
      <w:r w:rsidRPr="00A24F5D">
        <w:rPr>
          <w:lang w:val="en-GB"/>
        </w:rPr>
        <w:t xml:space="preserve"> and </w:t>
      </w:r>
      <w:r w:rsidRPr="00AA29E7">
        <w:rPr>
          <w:highlight w:val="yellow"/>
          <w:lang w:val="en-GB"/>
        </w:rPr>
        <w:t>activities</w:t>
      </w:r>
      <w:r w:rsidRPr="00A24F5D">
        <w:rPr>
          <w:lang w:val="en-GB"/>
        </w:rPr>
        <w:t xml:space="preserve"> available in the gym, and different forms depending on the class for the </w:t>
      </w:r>
      <w:r w:rsidRPr="00B73FF1">
        <w:rPr>
          <w:highlight w:val="yellow"/>
          <w:lang w:val="en-GB"/>
        </w:rPr>
        <w:t>users</w:t>
      </w:r>
      <w:r w:rsidRPr="00A24F5D">
        <w:rPr>
          <w:lang w:val="en-GB"/>
        </w:rPr>
        <w:t xml:space="preserve"> that they use to </w:t>
      </w:r>
      <w:r w:rsidRPr="00B73FF1">
        <w:rPr>
          <w:highlight w:val="cyan"/>
          <w:lang w:val="en-GB"/>
        </w:rPr>
        <w:t>input their progress and send the data to the server.</w:t>
      </w:r>
      <w:r w:rsidRPr="00A24F5D">
        <w:rPr>
          <w:lang w:val="en-GB"/>
        </w:rPr>
        <w:t xml:space="preserve"> </w:t>
      </w:r>
      <w:r w:rsidRPr="00B73FF1">
        <w:rPr>
          <w:highlight w:val="yellow"/>
          <w:lang w:val="en-GB"/>
        </w:rPr>
        <w:t>Users</w:t>
      </w:r>
      <w:r w:rsidRPr="00A24F5D">
        <w:rPr>
          <w:lang w:val="en-GB"/>
        </w:rPr>
        <w:t xml:space="preserve"> would use the app mainly </w:t>
      </w:r>
      <w:r w:rsidRPr="00B73FF1">
        <w:rPr>
          <w:highlight w:val="cyan"/>
          <w:lang w:val="en-GB"/>
        </w:rPr>
        <w:t>to track and store their data</w:t>
      </w:r>
      <w:r w:rsidRPr="00A24F5D">
        <w:rPr>
          <w:lang w:val="en-GB"/>
        </w:rPr>
        <w:t xml:space="preserve"> in order </w:t>
      </w:r>
      <w:r w:rsidRPr="00B73FF1">
        <w:rPr>
          <w:highlight w:val="cyan"/>
          <w:lang w:val="en-GB"/>
        </w:rPr>
        <w:t>to receive feedback and reports</w:t>
      </w:r>
      <w:r w:rsidRPr="00A24F5D">
        <w:rPr>
          <w:lang w:val="en-GB"/>
        </w:rPr>
        <w:t xml:space="preserve"> on their progress from the </w:t>
      </w:r>
      <w:r w:rsidRPr="00B73FF1">
        <w:rPr>
          <w:highlight w:val="yellow"/>
          <w:lang w:val="en-GB"/>
        </w:rPr>
        <w:t>personal trainers</w:t>
      </w:r>
      <w:r w:rsidRPr="00A24F5D">
        <w:rPr>
          <w:lang w:val="en-GB"/>
        </w:rPr>
        <w:t xml:space="preserve">. They can also </w:t>
      </w:r>
      <w:r w:rsidRPr="00B73FF1">
        <w:rPr>
          <w:highlight w:val="cyan"/>
          <w:lang w:val="en-GB"/>
        </w:rPr>
        <w:t>view the simple version of the report</w:t>
      </w:r>
      <w:r w:rsidRPr="00A24F5D">
        <w:rPr>
          <w:lang w:val="en-GB"/>
        </w:rPr>
        <w:t xml:space="preserve"> in the app.</w:t>
      </w:r>
    </w:p>
    <w:p w:rsidR="00A24F5D" w:rsidRPr="00A24F5D" w:rsidRDefault="00A24F5D" w:rsidP="00A24F5D">
      <w:pPr>
        <w:rPr>
          <w:lang w:val="en-GB"/>
        </w:rPr>
      </w:pPr>
      <w:r w:rsidRPr="00B73FF1">
        <w:rPr>
          <w:highlight w:val="yellow"/>
          <w:lang w:val="en-GB"/>
        </w:rPr>
        <w:t>Classes</w:t>
      </w:r>
      <w:r w:rsidRPr="00A24F5D">
        <w:rPr>
          <w:lang w:val="en-GB"/>
        </w:rPr>
        <w:t xml:space="preserve"> would </w:t>
      </w:r>
      <w:r w:rsidRPr="00B73FF1">
        <w:rPr>
          <w:highlight w:val="cyan"/>
          <w:lang w:val="en-GB"/>
        </w:rPr>
        <w:t>include</w:t>
      </w:r>
      <w:r w:rsidRPr="00A24F5D">
        <w:rPr>
          <w:lang w:val="en-GB"/>
        </w:rPr>
        <w:t xml:space="preserve"> </w:t>
      </w:r>
      <w:r w:rsidRPr="00AA29E7">
        <w:rPr>
          <w:highlight w:val="yellow"/>
          <w:lang w:val="en-GB"/>
        </w:rPr>
        <w:t>powerlifting, bodybuilding, strongman</w:t>
      </w:r>
      <w:r w:rsidRPr="00A24F5D">
        <w:rPr>
          <w:lang w:val="en-GB"/>
        </w:rPr>
        <w:t xml:space="preserve">, with some </w:t>
      </w:r>
      <w:r w:rsidRPr="00AA29E7">
        <w:rPr>
          <w:highlight w:val="yellow"/>
          <w:lang w:val="en-GB"/>
        </w:rPr>
        <w:t>exercises</w:t>
      </w:r>
      <w:r w:rsidRPr="00A24F5D">
        <w:rPr>
          <w:lang w:val="en-GB"/>
        </w:rPr>
        <w:t xml:space="preserve"> shared between classes like squat, deadlift, bench press, dips. There are also exercises specific for the classes are: </w:t>
      </w:r>
    </w:p>
    <w:p w:rsidR="00A24F5D" w:rsidRPr="00A24F5D" w:rsidRDefault="00A24F5D" w:rsidP="00A24F5D">
      <w:pPr>
        <w:rPr>
          <w:lang w:val="en-GB"/>
        </w:rPr>
      </w:pPr>
      <w:r w:rsidRPr="00A24F5D">
        <w:rPr>
          <w:lang w:val="en-GB"/>
        </w:rPr>
        <w:t>Powerlifting</w:t>
      </w:r>
      <w:r w:rsidR="00B73FF1">
        <w:rPr>
          <w:lang w:val="en-GB"/>
        </w:rPr>
        <w:t xml:space="preserve"> </w:t>
      </w:r>
      <w:r w:rsidR="00B73FF1" w:rsidRPr="00B73FF1">
        <w:rPr>
          <w:highlight w:val="cyan"/>
          <w:lang w:val="en-GB"/>
        </w:rPr>
        <w:t>includes</w:t>
      </w:r>
      <w:r w:rsidRPr="00A24F5D">
        <w:rPr>
          <w:lang w:val="en-GB"/>
        </w:rPr>
        <w:t>: accessory lifts like weighted pull ups, bent over rows.</w:t>
      </w:r>
    </w:p>
    <w:p w:rsidR="00A24F5D" w:rsidRPr="00A24F5D" w:rsidRDefault="00A24F5D" w:rsidP="00A24F5D">
      <w:pPr>
        <w:rPr>
          <w:lang w:val="en-GB"/>
        </w:rPr>
      </w:pPr>
      <w:r w:rsidRPr="00A24F5D">
        <w:rPr>
          <w:lang w:val="en-GB"/>
        </w:rPr>
        <w:t>Strongman</w:t>
      </w:r>
      <w:r w:rsidR="00B73FF1">
        <w:rPr>
          <w:lang w:val="en-GB"/>
        </w:rPr>
        <w:t xml:space="preserve"> </w:t>
      </w:r>
      <w:r w:rsidR="00B73FF1" w:rsidRPr="00B73FF1">
        <w:rPr>
          <w:highlight w:val="cyan"/>
          <w:lang w:val="en-GB"/>
        </w:rPr>
        <w:t>includes</w:t>
      </w:r>
      <w:r w:rsidRPr="00A24F5D">
        <w:rPr>
          <w:lang w:val="en-GB"/>
        </w:rPr>
        <w:t>: sled pull and push, atlas stone lifts, overhead dumbbell press</w:t>
      </w:r>
    </w:p>
    <w:p w:rsidR="00A24F5D" w:rsidRPr="00A24F5D" w:rsidRDefault="00A24F5D" w:rsidP="00A24F5D">
      <w:pPr>
        <w:rPr>
          <w:lang w:val="en-GB"/>
        </w:rPr>
      </w:pPr>
      <w:r w:rsidRPr="00A24F5D">
        <w:rPr>
          <w:lang w:val="en-GB"/>
        </w:rPr>
        <w:t>Bodybuilding</w:t>
      </w:r>
      <w:r w:rsidR="00B73FF1">
        <w:rPr>
          <w:lang w:val="en-GB"/>
        </w:rPr>
        <w:t xml:space="preserve"> </w:t>
      </w:r>
      <w:r w:rsidR="00B73FF1" w:rsidRPr="00B73FF1">
        <w:rPr>
          <w:highlight w:val="cyan"/>
          <w:lang w:val="en-GB"/>
        </w:rPr>
        <w:t>includes</w:t>
      </w:r>
      <w:r w:rsidRPr="00A24F5D">
        <w:rPr>
          <w:lang w:val="en-GB"/>
        </w:rPr>
        <w:t>: Curls, cable pulldown, calves training, posing and more.</w:t>
      </w:r>
    </w:p>
    <w:p w:rsidR="00A24F5D" w:rsidRPr="00A24F5D" w:rsidRDefault="00A24F5D" w:rsidP="00A24F5D">
      <w:pPr>
        <w:rPr>
          <w:lang w:val="en-GB"/>
        </w:rPr>
      </w:pPr>
      <w:r w:rsidRPr="00A24F5D">
        <w:rPr>
          <w:lang w:val="en-GB"/>
        </w:rPr>
        <w:t xml:space="preserve">Users would </w:t>
      </w:r>
      <w:r w:rsidRPr="00B73FF1">
        <w:rPr>
          <w:highlight w:val="cyan"/>
          <w:lang w:val="en-GB"/>
        </w:rPr>
        <w:t>input</w:t>
      </w:r>
      <w:r w:rsidRPr="00A24F5D">
        <w:rPr>
          <w:lang w:val="en-GB"/>
        </w:rPr>
        <w:t xml:space="preserve"> their </w:t>
      </w:r>
      <w:r w:rsidRPr="00AA29E7">
        <w:rPr>
          <w:highlight w:val="yellow"/>
          <w:lang w:val="en-GB"/>
        </w:rPr>
        <w:t>lifting results</w:t>
      </w:r>
      <w:r w:rsidRPr="00A24F5D">
        <w:rPr>
          <w:lang w:val="en-GB"/>
        </w:rPr>
        <w:t xml:space="preserve"> after every class, providing data for the personal trainers.</w:t>
      </w:r>
    </w:p>
    <w:p w:rsidR="00A24F5D" w:rsidRPr="00A24F5D" w:rsidRDefault="00A24F5D" w:rsidP="00A24F5D">
      <w:pPr>
        <w:rPr>
          <w:lang w:val="en-GB"/>
        </w:rPr>
      </w:pPr>
      <w:r w:rsidRPr="00A24F5D">
        <w:rPr>
          <w:lang w:val="en-GB"/>
        </w:rPr>
        <w:t xml:space="preserve">Users would also </w:t>
      </w:r>
      <w:r w:rsidRPr="00B73FF1">
        <w:rPr>
          <w:highlight w:val="cyan"/>
          <w:lang w:val="en-GB"/>
        </w:rPr>
        <w:t>store</w:t>
      </w:r>
      <w:r w:rsidRPr="00A24F5D">
        <w:rPr>
          <w:lang w:val="en-GB"/>
        </w:rPr>
        <w:t xml:space="preserve"> their </w:t>
      </w:r>
      <w:r w:rsidRPr="00AA29E7">
        <w:rPr>
          <w:highlight w:val="yellow"/>
          <w:lang w:val="en-GB"/>
        </w:rPr>
        <w:t>measurements</w:t>
      </w:r>
      <w:r w:rsidRPr="00A24F5D">
        <w:rPr>
          <w:lang w:val="en-GB"/>
        </w:rPr>
        <w:t xml:space="preserve">, weight, body fat % and muscle mass, </w:t>
      </w:r>
      <w:r w:rsidRPr="00B73FF1">
        <w:rPr>
          <w:highlight w:val="cyan"/>
          <w:lang w:val="en-GB"/>
        </w:rPr>
        <w:t>sending</w:t>
      </w:r>
      <w:r w:rsidRPr="00A24F5D">
        <w:rPr>
          <w:lang w:val="en-GB"/>
        </w:rPr>
        <w:t xml:space="preserve"> this data once a month which allows them to </w:t>
      </w:r>
      <w:r w:rsidRPr="00B73FF1">
        <w:rPr>
          <w:highlight w:val="cyan"/>
          <w:lang w:val="en-GB"/>
        </w:rPr>
        <w:t>check</w:t>
      </w:r>
      <w:r w:rsidRPr="00A24F5D">
        <w:rPr>
          <w:lang w:val="en-GB"/>
        </w:rPr>
        <w:t xml:space="preserve"> their progress over time when </w:t>
      </w:r>
      <w:r w:rsidRPr="00B73FF1">
        <w:rPr>
          <w:highlight w:val="cyan"/>
          <w:lang w:val="en-GB"/>
        </w:rPr>
        <w:t>receiving</w:t>
      </w:r>
      <w:r w:rsidRPr="00A24F5D">
        <w:rPr>
          <w:lang w:val="en-GB"/>
        </w:rPr>
        <w:t xml:space="preserve"> the </w:t>
      </w:r>
      <w:r w:rsidRPr="00B73FF1">
        <w:rPr>
          <w:highlight w:val="yellow"/>
          <w:lang w:val="en-GB"/>
        </w:rPr>
        <w:t>reports</w:t>
      </w:r>
      <w:r w:rsidRPr="00A24F5D">
        <w:rPr>
          <w:lang w:val="en-GB"/>
        </w:rPr>
        <w:t xml:space="preserve"> from their personal trainers.</w:t>
      </w:r>
    </w:p>
    <w:p w:rsidR="00A24F5D" w:rsidRPr="00A24F5D" w:rsidRDefault="00A24F5D" w:rsidP="00A24F5D">
      <w:pPr>
        <w:rPr>
          <w:lang w:val="en-GB"/>
        </w:rPr>
      </w:pPr>
      <w:r w:rsidRPr="00B73FF1">
        <w:rPr>
          <w:highlight w:val="yellow"/>
          <w:lang w:val="en-GB"/>
        </w:rPr>
        <w:t>Website</w:t>
      </w:r>
      <w:r w:rsidRPr="00A24F5D">
        <w:rPr>
          <w:lang w:val="en-GB"/>
        </w:rPr>
        <w:t xml:space="preserve"> would </w:t>
      </w:r>
      <w:r w:rsidRPr="00B73FF1">
        <w:rPr>
          <w:highlight w:val="cyan"/>
          <w:lang w:val="en-GB"/>
        </w:rPr>
        <w:t>allow</w:t>
      </w:r>
      <w:r w:rsidRPr="00A24F5D">
        <w:rPr>
          <w:lang w:val="en-GB"/>
        </w:rPr>
        <w:t xml:space="preserve"> the personal trainers to log in, </w:t>
      </w:r>
      <w:r w:rsidRPr="00B73FF1">
        <w:rPr>
          <w:highlight w:val="cyan"/>
          <w:lang w:val="en-GB"/>
        </w:rPr>
        <w:t>view</w:t>
      </w:r>
      <w:r w:rsidRPr="00A24F5D">
        <w:rPr>
          <w:lang w:val="en-GB"/>
        </w:rPr>
        <w:t xml:space="preserve"> the client accounts and data, </w:t>
      </w:r>
      <w:r w:rsidR="002E2F7B" w:rsidRPr="00B73FF1">
        <w:rPr>
          <w:highlight w:val="cyan"/>
          <w:lang w:val="en-GB"/>
        </w:rPr>
        <w:t>assess</w:t>
      </w:r>
      <w:r w:rsidRPr="00A24F5D">
        <w:rPr>
          <w:lang w:val="en-GB"/>
        </w:rPr>
        <w:t xml:space="preserve"> the progress of the particular client. Trainers would have the option to </w:t>
      </w:r>
      <w:r w:rsidRPr="00B73FF1">
        <w:rPr>
          <w:highlight w:val="cyan"/>
          <w:lang w:val="en-GB"/>
        </w:rPr>
        <w:t>generate</w:t>
      </w:r>
      <w:r w:rsidRPr="00A24F5D">
        <w:rPr>
          <w:lang w:val="en-GB"/>
        </w:rPr>
        <w:t xml:space="preserve"> reports and </w:t>
      </w:r>
      <w:r w:rsidRPr="00B73FF1">
        <w:rPr>
          <w:highlight w:val="cyan"/>
          <w:lang w:val="en-GB"/>
        </w:rPr>
        <w:t>send</w:t>
      </w:r>
      <w:r w:rsidRPr="00A24F5D">
        <w:rPr>
          <w:lang w:val="en-GB"/>
        </w:rPr>
        <w:t xml:space="preserve"> </w:t>
      </w:r>
      <w:r w:rsidR="00C72656">
        <w:rPr>
          <w:lang w:val="en-GB"/>
        </w:rPr>
        <w:t>them</w:t>
      </w:r>
      <w:r w:rsidRPr="00A24F5D">
        <w:rPr>
          <w:lang w:val="en-GB"/>
        </w:rPr>
        <w:t xml:space="preserve"> </w:t>
      </w:r>
      <w:r w:rsidR="00C72656">
        <w:rPr>
          <w:lang w:val="en-GB"/>
        </w:rPr>
        <w:t xml:space="preserve">and their feedback </w:t>
      </w:r>
      <w:r w:rsidRPr="00A24F5D">
        <w:rPr>
          <w:lang w:val="en-GB"/>
        </w:rPr>
        <w:t>to the users email.</w:t>
      </w:r>
    </w:p>
    <w:p w:rsidR="00A24F5D" w:rsidRDefault="00A24F5D" w:rsidP="00A24F5D">
      <w:proofErr w:type="spellStart"/>
      <w:r w:rsidRPr="00B73FF1">
        <w:rPr>
          <w:highlight w:val="yellow"/>
        </w:rPr>
        <w:t>Reports</w:t>
      </w:r>
      <w:proofErr w:type="spellEnd"/>
      <w:r>
        <w:t xml:space="preserve"> </w:t>
      </w:r>
      <w:proofErr w:type="spellStart"/>
      <w:r>
        <w:t>would</w:t>
      </w:r>
      <w:proofErr w:type="spellEnd"/>
      <w:r>
        <w:t xml:space="preserve"> </w:t>
      </w:r>
      <w:proofErr w:type="spellStart"/>
      <w:r w:rsidRPr="00B73FF1">
        <w:rPr>
          <w:highlight w:val="cyan"/>
        </w:rPr>
        <w:t>include</w:t>
      </w:r>
      <w:proofErr w:type="spellEnd"/>
      <w:r>
        <w:t xml:space="preserve">: </w:t>
      </w:r>
    </w:p>
    <w:p w:rsidR="00A24F5D" w:rsidRDefault="00A24F5D" w:rsidP="00A24F5D">
      <w:pPr>
        <w:pStyle w:val="Akapitzlist"/>
        <w:numPr>
          <w:ilvl w:val="0"/>
          <w:numId w:val="14"/>
        </w:numPr>
      </w:pPr>
      <w:r>
        <w:t>all the data users sent to the database with % increase of the weights lifted monthly</w:t>
      </w:r>
    </w:p>
    <w:p w:rsidR="00A24F5D" w:rsidRDefault="00A24F5D" w:rsidP="00A24F5D">
      <w:pPr>
        <w:pStyle w:val="Akapitzlist"/>
        <w:numPr>
          <w:ilvl w:val="0"/>
          <w:numId w:val="14"/>
        </w:numPr>
      </w:pPr>
      <w:r>
        <w:t xml:space="preserve">% of the users measurements, muscle mass, body fat increase or decrease over the month </w:t>
      </w:r>
    </w:p>
    <w:p w:rsidR="00A24F5D" w:rsidRPr="006A47C4" w:rsidRDefault="00A24F5D" w:rsidP="00A24F5D">
      <w:pPr>
        <w:pStyle w:val="Akapitzlist"/>
        <w:numPr>
          <w:ilvl w:val="0"/>
          <w:numId w:val="14"/>
        </w:numPr>
      </w:pPr>
      <w:r>
        <w:t>Additional notes from the personal trainer.</w:t>
      </w:r>
    </w:p>
    <w:p w:rsidR="00393D5C" w:rsidRDefault="00393D5C" w:rsidP="00393D5C">
      <w:pPr>
        <w:rPr>
          <w:lang w:val="en-GB"/>
        </w:rPr>
      </w:pPr>
    </w:p>
    <w:p w:rsidR="00393D5C" w:rsidRDefault="00393D5C" w:rsidP="00393D5C">
      <w:pPr>
        <w:rPr>
          <w:lang w:val="en-GB"/>
        </w:rPr>
      </w:pPr>
    </w:p>
    <w:p w:rsidR="00393D5C" w:rsidRDefault="00393D5C" w:rsidP="00393D5C">
      <w:pPr>
        <w:rPr>
          <w:lang w:val="en-GB"/>
        </w:rPr>
      </w:pPr>
    </w:p>
    <w:p w:rsidR="00393D5C" w:rsidRDefault="00393D5C" w:rsidP="00393D5C">
      <w:pPr>
        <w:rPr>
          <w:lang w:val="en-GB"/>
        </w:rPr>
      </w:pPr>
    </w:p>
    <w:p w:rsidR="00393D5C" w:rsidRDefault="00393D5C" w:rsidP="00393D5C">
      <w:pPr>
        <w:rPr>
          <w:lang w:val="en-GB"/>
        </w:rPr>
      </w:pPr>
    </w:p>
    <w:p w:rsidR="00265B8F" w:rsidRDefault="00265B8F" w:rsidP="00265B8F">
      <w:pPr>
        <w:pStyle w:val="Nagwek4"/>
        <w:rPr>
          <w:lang w:val="en-GB"/>
        </w:rPr>
      </w:pPr>
      <w:bookmarkStart w:id="4" w:name="_Toc1269969"/>
      <w:r>
        <w:rPr>
          <w:sz w:val="26"/>
          <w:szCs w:val="26"/>
          <w:lang w:val="en-GB"/>
        </w:rPr>
        <w:lastRenderedPageBreak/>
        <w:t>Initial meeting with the client</w:t>
      </w:r>
      <w:bookmarkEnd w:id="4"/>
    </w:p>
    <w:p w:rsidR="00265B8F" w:rsidRDefault="005F7313" w:rsidP="00265B8F">
      <w:pPr>
        <w:rPr>
          <w:lang w:val="en-GB"/>
        </w:rPr>
      </w:pPr>
      <w:r>
        <w:rPr>
          <w:lang w:val="en-GB"/>
        </w:rPr>
        <w:t>I am including the initial meeting interview notes just under the brief, because this interview expanded on the functionality and some aspects of the project, which I would like to include in the NLA and design of the Use Case diagrams.</w:t>
      </w:r>
    </w:p>
    <w:p w:rsidR="005F7313" w:rsidRDefault="005F7313" w:rsidP="005F7313">
      <w:pPr>
        <w:ind w:left="0"/>
        <w:rPr>
          <w:lang w:val="en-GB"/>
        </w:rPr>
      </w:pPr>
    </w:p>
    <w:p w:rsidR="005F7313" w:rsidRPr="005F7313" w:rsidRDefault="005F7313" w:rsidP="005F7313">
      <w:pPr>
        <w:ind w:left="0"/>
        <w:rPr>
          <w:b/>
          <w:lang w:val="en-GB"/>
        </w:rPr>
      </w:pPr>
      <w:r w:rsidRPr="005F7313">
        <w:rPr>
          <w:b/>
          <w:lang w:val="en-GB"/>
        </w:rPr>
        <w:t>Notes from the client interview</w:t>
      </w:r>
    </w:p>
    <w:p w:rsidR="005F7313" w:rsidRDefault="005F7313" w:rsidP="005F7313">
      <w:pPr>
        <w:pStyle w:val="Akapitzlist"/>
        <w:numPr>
          <w:ilvl w:val="0"/>
          <w:numId w:val="14"/>
        </w:numPr>
      </w:pPr>
      <w:r>
        <w:t xml:space="preserve">Different ways to achieve the solution: </w:t>
      </w:r>
    </w:p>
    <w:p w:rsidR="005F7313" w:rsidRPr="005F7313" w:rsidRDefault="005F7313" w:rsidP="005F7313">
      <w:pPr>
        <w:pStyle w:val="Akapitzlist"/>
        <w:numPr>
          <w:ilvl w:val="0"/>
          <w:numId w:val="14"/>
        </w:numPr>
      </w:pPr>
    </w:p>
    <w:p w:rsidR="005F7313" w:rsidRDefault="005F7313" w:rsidP="005F7313">
      <w:pPr>
        <w:pStyle w:val="Akapitzlist"/>
        <w:numPr>
          <w:ilvl w:val="0"/>
          <w:numId w:val="18"/>
        </w:numPr>
      </w:pPr>
      <w:r>
        <w:t>Website with the database access and the android app for the users – Brief option</w:t>
      </w:r>
    </w:p>
    <w:p w:rsidR="005F7313" w:rsidRDefault="005F7313" w:rsidP="005F7313">
      <w:pPr>
        <w:pStyle w:val="Akapitzlist"/>
      </w:pPr>
    </w:p>
    <w:p w:rsidR="005F7313" w:rsidRDefault="005F7313" w:rsidP="00957059">
      <w:pPr>
        <w:pStyle w:val="Akapitzlist"/>
        <w:ind w:left="1440" w:hanging="720"/>
      </w:pPr>
      <w:r>
        <w:t xml:space="preserve">Pros: </w:t>
      </w:r>
      <w:r>
        <w:tab/>
        <w:t>personal trainers would have access to the system from any place</w:t>
      </w:r>
      <w:r w:rsidR="00957059">
        <w:t>, u</w:t>
      </w:r>
      <w:r>
        <w:t xml:space="preserve">sers have access to their data at all times </w:t>
      </w:r>
    </w:p>
    <w:p w:rsidR="005F7313" w:rsidRDefault="005F7313" w:rsidP="00957059">
      <w:pPr>
        <w:pStyle w:val="Akapitzlist"/>
        <w:ind w:left="1440" w:hanging="720"/>
      </w:pPr>
      <w:r>
        <w:t xml:space="preserve">Cons: </w:t>
      </w:r>
      <w:r>
        <w:tab/>
        <w:t>leaves the most of the data input on the users that cannot be trusted to do it properly.</w:t>
      </w:r>
      <w:r>
        <w:tab/>
      </w:r>
    </w:p>
    <w:p w:rsidR="005F7313" w:rsidRDefault="005F7313" w:rsidP="005F7313">
      <w:pPr>
        <w:pStyle w:val="Akapitzlist"/>
      </w:pPr>
    </w:p>
    <w:p w:rsidR="005F7313" w:rsidRDefault="005F7313" w:rsidP="005F7313">
      <w:pPr>
        <w:pStyle w:val="Akapitzlist"/>
        <w:numPr>
          <w:ilvl w:val="0"/>
          <w:numId w:val="18"/>
        </w:numPr>
      </w:pPr>
      <w:r>
        <w:t>Personal trainers input all the data using the desktop application or the website only.</w:t>
      </w:r>
    </w:p>
    <w:p w:rsidR="005F7313" w:rsidRPr="005F7313" w:rsidRDefault="005F7313" w:rsidP="005F7313">
      <w:pPr>
        <w:ind w:left="1485" w:hanging="765"/>
        <w:rPr>
          <w:lang w:val="en-GB"/>
        </w:rPr>
      </w:pPr>
      <w:r w:rsidRPr="005F7313">
        <w:rPr>
          <w:lang w:val="en-GB"/>
        </w:rPr>
        <w:t>Pros:</w:t>
      </w:r>
      <w:r w:rsidRPr="005F7313">
        <w:rPr>
          <w:lang w:val="en-GB"/>
        </w:rPr>
        <w:tab/>
        <w:t>total control over the input, no website required, lower costs and development time</w:t>
      </w:r>
    </w:p>
    <w:p w:rsidR="005F7313" w:rsidRPr="005F7313" w:rsidRDefault="005F7313" w:rsidP="005F7313">
      <w:pPr>
        <w:ind w:firstLine="720"/>
        <w:rPr>
          <w:lang w:val="en-GB"/>
        </w:rPr>
      </w:pPr>
      <w:r w:rsidRPr="005F7313">
        <w:rPr>
          <w:lang w:val="en-GB"/>
        </w:rPr>
        <w:t xml:space="preserve">Cons: </w:t>
      </w:r>
      <w:r w:rsidRPr="005F7313">
        <w:rPr>
          <w:lang w:val="en-GB"/>
        </w:rPr>
        <w:tab/>
        <w:t>loads of additional work for the personal trainers</w:t>
      </w:r>
    </w:p>
    <w:p w:rsidR="005F7313" w:rsidRPr="005F7313" w:rsidRDefault="005F7313" w:rsidP="005F7313">
      <w:pPr>
        <w:rPr>
          <w:lang w:val="en-GB"/>
        </w:rPr>
      </w:pPr>
    </w:p>
    <w:p w:rsidR="005F7313" w:rsidRDefault="005F7313" w:rsidP="005F7313">
      <w:pPr>
        <w:pStyle w:val="Akapitzlist"/>
        <w:numPr>
          <w:ilvl w:val="0"/>
          <w:numId w:val="18"/>
        </w:numPr>
      </w:pPr>
      <w:r>
        <w:t>Different ways to store the data</w:t>
      </w:r>
    </w:p>
    <w:p w:rsidR="005F7313" w:rsidRDefault="005F7313" w:rsidP="005F7313">
      <w:pPr>
        <w:pStyle w:val="Akapitzlist"/>
      </w:pPr>
    </w:p>
    <w:p w:rsidR="005F7313" w:rsidRDefault="005F7313" w:rsidP="005F7313">
      <w:pPr>
        <w:pStyle w:val="Akapitzlist"/>
      </w:pPr>
      <w:r>
        <w:t>Locally -requires setting up a file server</w:t>
      </w:r>
    </w:p>
    <w:p w:rsidR="005F7313" w:rsidRDefault="005F7313" w:rsidP="005F7313">
      <w:pPr>
        <w:pStyle w:val="Akapitzlist"/>
      </w:pPr>
      <w:r>
        <w:t>External server- less hustle, additional payment</w:t>
      </w:r>
    </w:p>
    <w:p w:rsidR="005F7313" w:rsidRPr="005F7313" w:rsidRDefault="005F7313" w:rsidP="005F7313">
      <w:pPr>
        <w:rPr>
          <w:b/>
          <w:lang w:val="en-GB"/>
        </w:rPr>
      </w:pPr>
    </w:p>
    <w:p w:rsidR="005F7313" w:rsidRPr="005F7313" w:rsidRDefault="005F7313" w:rsidP="005F7313">
      <w:pPr>
        <w:rPr>
          <w:b/>
          <w:lang w:val="en-GB"/>
        </w:rPr>
      </w:pPr>
      <w:r w:rsidRPr="005F7313">
        <w:rPr>
          <w:b/>
          <w:lang w:val="en-GB"/>
        </w:rPr>
        <w:t>Clients Decision</w:t>
      </w:r>
    </w:p>
    <w:p w:rsidR="005F7313" w:rsidRPr="005F7313" w:rsidRDefault="005F7313" w:rsidP="005F7313">
      <w:pPr>
        <w:rPr>
          <w:lang w:val="en-GB"/>
        </w:rPr>
      </w:pPr>
      <w:r w:rsidRPr="005F7313">
        <w:rPr>
          <w:lang w:val="en-GB"/>
        </w:rPr>
        <w:t xml:space="preserve">Client decided to include the public website with secure front end, app for the users with validation so the input is controlled and it is not possible for them to input invalid data, data would be stored on the external server. </w:t>
      </w:r>
    </w:p>
    <w:p w:rsidR="005F7313" w:rsidRPr="005F7313" w:rsidRDefault="005F7313" w:rsidP="005F7313">
      <w:pPr>
        <w:rPr>
          <w:lang w:val="en-GB"/>
        </w:rPr>
      </w:pPr>
    </w:p>
    <w:p w:rsidR="005F7313" w:rsidRDefault="00957059" w:rsidP="00957059">
      <w:r>
        <w:rPr>
          <w:b/>
          <w:lang w:val="en-GB"/>
        </w:rPr>
        <w:t>Additional Questions</w:t>
      </w:r>
    </w:p>
    <w:p w:rsidR="005F7313" w:rsidRPr="005F7313" w:rsidRDefault="005F7313" w:rsidP="005F7313">
      <w:pPr>
        <w:rPr>
          <w:lang w:val="en-GB"/>
        </w:rPr>
      </w:pPr>
      <w:r w:rsidRPr="005F7313">
        <w:rPr>
          <w:lang w:val="en-GB"/>
        </w:rPr>
        <w:t>Q: Customers need the tutorial or an introduction for the app. Would you like to have it programmed into the app?</w:t>
      </w:r>
    </w:p>
    <w:p w:rsidR="005F7313" w:rsidRPr="005F7313" w:rsidRDefault="005F7313" w:rsidP="005F7313">
      <w:pPr>
        <w:rPr>
          <w:lang w:val="en-GB"/>
        </w:rPr>
      </w:pPr>
      <w:r w:rsidRPr="005F7313">
        <w:rPr>
          <w:lang w:val="en-GB"/>
        </w:rPr>
        <w:t>A: Yes, include the tutorial for the users.</w:t>
      </w:r>
    </w:p>
    <w:p w:rsidR="005F7313" w:rsidRPr="005F7313" w:rsidRDefault="005F7313" w:rsidP="005F7313">
      <w:pPr>
        <w:rPr>
          <w:lang w:val="en-GB"/>
        </w:rPr>
      </w:pPr>
    </w:p>
    <w:p w:rsidR="005F7313" w:rsidRPr="005F7313" w:rsidRDefault="005F7313" w:rsidP="005F7313">
      <w:pPr>
        <w:rPr>
          <w:lang w:val="en-GB"/>
        </w:rPr>
      </w:pPr>
      <w:r w:rsidRPr="005F7313">
        <w:rPr>
          <w:lang w:val="en-GB"/>
        </w:rPr>
        <w:t>Q: The website should it be local for the company or public, available from any place?</w:t>
      </w:r>
    </w:p>
    <w:p w:rsidR="005F7313" w:rsidRPr="005F7313" w:rsidRDefault="005F7313" w:rsidP="005F7313">
      <w:pPr>
        <w:rPr>
          <w:lang w:val="en-GB"/>
        </w:rPr>
      </w:pPr>
      <w:r w:rsidRPr="005F7313">
        <w:rPr>
          <w:lang w:val="en-GB"/>
        </w:rPr>
        <w:t>A: Website should be public with the secure front end.</w:t>
      </w:r>
    </w:p>
    <w:p w:rsidR="005F7313" w:rsidRPr="005F7313" w:rsidRDefault="005F7313" w:rsidP="005F7313">
      <w:pPr>
        <w:rPr>
          <w:lang w:val="en-GB"/>
        </w:rPr>
      </w:pPr>
    </w:p>
    <w:p w:rsidR="005F7313" w:rsidRPr="005F7313" w:rsidRDefault="005F7313" w:rsidP="005F7313">
      <w:pPr>
        <w:rPr>
          <w:lang w:val="en-GB"/>
        </w:rPr>
      </w:pPr>
      <w:r w:rsidRPr="005F7313">
        <w:rPr>
          <w:lang w:val="en-GB"/>
        </w:rPr>
        <w:t>Q: Should there be an admin account that manages personal trainer’s accounts?</w:t>
      </w:r>
    </w:p>
    <w:p w:rsidR="005F7313" w:rsidRPr="005F7313" w:rsidRDefault="005F7313" w:rsidP="005F7313">
      <w:pPr>
        <w:rPr>
          <w:lang w:val="en-GB"/>
        </w:rPr>
      </w:pPr>
      <w:r w:rsidRPr="005F7313">
        <w:rPr>
          <w:lang w:val="en-GB"/>
        </w:rPr>
        <w:t>A: Yes, include the admin account.</w:t>
      </w:r>
    </w:p>
    <w:p w:rsidR="005F7313" w:rsidRPr="005F7313" w:rsidRDefault="005F7313" w:rsidP="005F7313">
      <w:pPr>
        <w:rPr>
          <w:lang w:val="en-GB"/>
        </w:rPr>
      </w:pPr>
    </w:p>
    <w:p w:rsidR="005F7313" w:rsidRPr="005F7313" w:rsidRDefault="005F7313" w:rsidP="005F7313">
      <w:pPr>
        <w:rPr>
          <w:lang w:val="en-GB"/>
        </w:rPr>
      </w:pPr>
      <w:r w:rsidRPr="005F7313">
        <w:rPr>
          <w:lang w:val="en-GB"/>
        </w:rPr>
        <w:lastRenderedPageBreak/>
        <w:t>Q: How many personal trainers is hired at the moment.</w:t>
      </w:r>
    </w:p>
    <w:p w:rsidR="005F7313" w:rsidRDefault="005F7313" w:rsidP="00957059">
      <w:pPr>
        <w:rPr>
          <w:lang w:val="en-GB"/>
        </w:rPr>
      </w:pPr>
      <w:r>
        <w:t>A: 6.</w:t>
      </w:r>
    </w:p>
    <w:p w:rsidR="005F7313" w:rsidRDefault="005F7313" w:rsidP="005F7313">
      <w:pPr>
        <w:ind w:left="0"/>
        <w:rPr>
          <w:lang w:val="en-GB"/>
        </w:rPr>
      </w:pPr>
    </w:p>
    <w:p w:rsidR="008D4C56" w:rsidRDefault="00957059" w:rsidP="008D4C56">
      <w:pPr>
        <w:rPr>
          <w:lang w:val="en-GB"/>
        </w:rPr>
      </w:pPr>
      <w:r>
        <w:rPr>
          <w:lang w:val="en-GB"/>
        </w:rPr>
        <w:t xml:space="preserve">Conclusion: </w:t>
      </w:r>
    </w:p>
    <w:p w:rsidR="00265B8F" w:rsidRDefault="00265B8F" w:rsidP="00265B8F">
      <w:pPr>
        <w:pStyle w:val="Akapitzlist"/>
        <w:numPr>
          <w:ilvl w:val="0"/>
          <w:numId w:val="14"/>
        </w:numPr>
      </w:pPr>
      <w:r>
        <w:t>Client decided t</w:t>
      </w:r>
      <w:r w:rsidR="008D4C56">
        <w:t>hat the project includes public website with secure front end, app for the users with validation so the input is controlled and it is not possible for them to input invalid data and that the data will be stored on the external server.</w:t>
      </w:r>
    </w:p>
    <w:p w:rsidR="008D4C56" w:rsidRDefault="008D4C56" w:rsidP="00265B8F">
      <w:pPr>
        <w:pStyle w:val="Akapitzlist"/>
        <w:numPr>
          <w:ilvl w:val="0"/>
          <w:numId w:val="14"/>
        </w:numPr>
      </w:pPr>
      <w:r>
        <w:t xml:space="preserve">Customers should have the tutorial included in the app (explanation how to use the app) </w:t>
      </w:r>
    </w:p>
    <w:p w:rsidR="008D4C56" w:rsidRPr="00265B8F" w:rsidRDefault="008D4C56" w:rsidP="00265B8F">
      <w:pPr>
        <w:pStyle w:val="Akapitzlist"/>
        <w:numPr>
          <w:ilvl w:val="0"/>
          <w:numId w:val="14"/>
        </w:numPr>
      </w:pPr>
      <w:r>
        <w:t>There should be an admin account that manages the whole system</w:t>
      </w:r>
    </w:p>
    <w:p w:rsidR="00265B8F" w:rsidRPr="00265B8F" w:rsidRDefault="00265B8F" w:rsidP="00265B8F">
      <w:pPr>
        <w:rPr>
          <w:lang w:val="en-GB"/>
        </w:rPr>
      </w:pPr>
    </w:p>
    <w:p w:rsidR="00393D5C" w:rsidRPr="00AA29E7" w:rsidRDefault="00F410D6" w:rsidP="00F410D6">
      <w:pPr>
        <w:pStyle w:val="Nagwek4"/>
        <w:rPr>
          <w:lang w:val="en-GB"/>
        </w:rPr>
      </w:pPr>
      <w:bookmarkStart w:id="5" w:name="_Toc1269970"/>
      <w:r w:rsidRPr="009A1C4A">
        <w:rPr>
          <w:sz w:val="26"/>
          <w:szCs w:val="26"/>
          <w:lang w:val="en-GB"/>
        </w:rPr>
        <w:t>Natural Language Analysis</w:t>
      </w:r>
      <w:r w:rsidR="00265B8F">
        <w:rPr>
          <w:sz w:val="26"/>
          <w:szCs w:val="26"/>
          <w:lang w:val="en-GB"/>
        </w:rPr>
        <w:t xml:space="preserve"> of the brief</w:t>
      </w:r>
      <w:r w:rsidR="00411433" w:rsidRPr="009A1C4A">
        <w:rPr>
          <w:sz w:val="26"/>
          <w:szCs w:val="26"/>
          <w:lang w:val="en-GB"/>
        </w:rPr>
        <w:t xml:space="preserve"> (NLA)</w:t>
      </w:r>
      <w:bookmarkEnd w:id="5"/>
    </w:p>
    <w:p w:rsidR="00393D5C" w:rsidRDefault="009A1C4A" w:rsidP="00393D5C">
      <w:pPr>
        <w:rPr>
          <w:lang w:val="en-GB"/>
        </w:rPr>
      </w:pPr>
      <w:r>
        <w:rPr>
          <w:lang w:val="en-GB"/>
        </w:rPr>
        <w:t>Natural language analysis is used to identify the nouns and verbs in the brief in order to find the potential project entities</w:t>
      </w:r>
      <w:r w:rsidR="00265B8F">
        <w:rPr>
          <w:lang w:val="en-GB"/>
        </w:rPr>
        <w:t>/objects</w:t>
      </w:r>
      <w:r>
        <w:rPr>
          <w:lang w:val="en-GB"/>
        </w:rPr>
        <w:t xml:space="preserve"> and their behaviours</w:t>
      </w:r>
      <w:r w:rsidR="00265B8F">
        <w:rPr>
          <w:lang w:val="en-GB"/>
        </w:rPr>
        <w:t xml:space="preserve">. I have color-coded the brief above, identifying the </w:t>
      </w:r>
      <w:r w:rsidR="00265B8F" w:rsidRPr="00265B8F">
        <w:rPr>
          <w:highlight w:val="yellow"/>
          <w:lang w:val="en-GB"/>
        </w:rPr>
        <w:t>nouns</w:t>
      </w:r>
      <w:r w:rsidR="00265B8F">
        <w:rPr>
          <w:lang w:val="en-GB"/>
        </w:rPr>
        <w:t xml:space="preserve"> and </w:t>
      </w:r>
      <w:r w:rsidR="00265B8F" w:rsidRPr="00265B8F">
        <w:rPr>
          <w:highlight w:val="cyan"/>
          <w:lang w:val="en-GB"/>
        </w:rPr>
        <w:t>verbs</w:t>
      </w:r>
      <w:r w:rsidR="00265B8F">
        <w:rPr>
          <w:lang w:val="en-GB"/>
        </w:rPr>
        <w:t>.</w:t>
      </w:r>
    </w:p>
    <w:p w:rsidR="00265B8F" w:rsidRDefault="00265B8F" w:rsidP="00393D5C">
      <w:pPr>
        <w:rPr>
          <w:lang w:val="en-GB"/>
        </w:rPr>
      </w:pPr>
      <w:r>
        <w:rPr>
          <w:lang w:val="en-GB"/>
        </w:rPr>
        <w:t xml:space="preserve">Here is the list of the highlighted items: </w:t>
      </w:r>
    </w:p>
    <w:p w:rsidR="00265B8F" w:rsidRDefault="00265B8F" w:rsidP="00393D5C">
      <w:pPr>
        <w:rPr>
          <w:lang w:val="en-GB"/>
        </w:rPr>
      </w:pPr>
    </w:p>
    <w:tbl>
      <w:tblPr>
        <w:tblStyle w:val="Tabela-Siatka"/>
        <w:tblW w:w="0" w:type="auto"/>
        <w:tblInd w:w="72" w:type="dxa"/>
        <w:tblLook w:val="04A0" w:firstRow="1" w:lastRow="0" w:firstColumn="1" w:lastColumn="0" w:noHBand="0" w:noVBand="1"/>
      </w:tblPr>
      <w:tblGrid>
        <w:gridCol w:w="4472"/>
        <w:gridCol w:w="4472"/>
      </w:tblGrid>
      <w:tr w:rsidR="00265B8F" w:rsidTr="008D4C56">
        <w:tc>
          <w:tcPr>
            <w:tcW w:w="4472" w:type="dxa"/>
          </w:tcPr>
          <w:p w:rsidR="00265B8F" w:rsidRPr="00265B8F" w:rsidRDefault="00265B8F" w:rsidP="00393D5C">
            <w:pPr>
              <w:ind w:left="0"/>
              <w:rPr>
                <w:b/>
                <w:lang w:val="en-GB"/>
              </w:rPr>
            </w:pPr>
            <w:r w:rsidRPr="00265B8F">
              <w:rPr>
                <w:b/>
                <w:lang w:val="en-GB"/>
              </w:rPr>
              <w:t>Nouns – potential entities or objects</w:t>
            </w:r>
          </w:p>
        </w:tc>
        <w:tc>
          <w:tcPr>
            <w:tcW w:w="4472" w:type="dxa"/>
          </w:tcPr>
          <w:p w:rsidR="00265B8F" w:rsidRPr="00265B8F" w:rsidRDefault="00265B8F" w:rsidP="00393D5C">
            <w:pPr>
              <w:ind w:left="0"/>
              <w:rPr>
                <w:b/>
                <w:lang w:val="en-GB"/>
              </w:rPr>
            </w:pPr>
            <w:r w:rsidRPr="00265B8F">
              <w:rPr>
                <w:b/>
                <w:lang w:val="en-GB"/>
              </w:rPr>
              <w:t>Verbs – their behaviours</w:t>
            </w:r>
          </w:p>
        </w:tc>
      </w:tr>
      <w:tr w:rsidR="007B2428" w:rsidRPr="000D29B2" w:rsidTr="008D4C56">
        <w:tc>
          <w:tcPr>
            <w:tcW w:w="4472" w:type="dxa"/>
          </w:tcPr>
          <w:p w:rsidR="007B2428" w:rsidRPr="007B2428" w:rsidRDefault="007B2428" w:rsidP="00393D5C">
            <w:pPr>
              <w:ind w:left="0"/>
              <w:rPr>
                <w:lang w:val="en-GB"/>
              </w:rPr>
            </w:pPr>
            <w:r w:rsidRPr="007B2428">
              <w:rPr>
                <w:lang w:val="en-GB"/>
              </w:rPr>
              <w:t>Web based database system</w:t>
            </w:r>
          </w:p>
        </w:tc>
        <w:tc>
          <w:tcPr>
            <w:tcW w:w="4472" w:type="dxa"/>
          </w:tcPr>
          <w:p w:rsidR="007B2428" w:rsidRDefault="007B2428" w:rsidP="00393D5C">
            <w:pPr>
              <w:ind w:left="0"/>
              <w:rPr>
                <w:lang w:val="en-GB"/>
              </w:rPr>
            </w:pPr>
            <w:r w:rsidRPr="007B2428">
              <w:rPr>
                <w:lang w:val="en-GB"/>
              </w:rPr>
              <w:t xml:space="preserve">Includes </w:t>
            </w:r>
            <w:r>
              <w:rPr>
                <w:lang w:val="en-GB"/>
              </w:rPr>
              <w:t>the website for the personal trainers and the Android app for the users</w:t>
            </w:r>
          </w:p>
          <w:p w:rsidR="005307D9" w:rsidRPr="007B2428" w:rsidRDefault="005307D9" w:rsidP="00393D5C">
            <w:pPr>
              <w:ind w:left="0"/>
              <w:rPr>
                <w:lang w:val="en-GB"/>
              </w:rPr>
            </w:pPr>
          </w:p>
        </w:tc>
      </w:tr>
      <w:tr w:rsidR="008D4C56" w:rsidTr="008D4C56">
        <w:tc>
          <w:tcPr>
            <w:tcW w:w="4472" w:type="dxa"/>
          </w:tcPr>
          <w:p w:rsidR="008D4C56" w:rsidRPr="007B2428" w:rsidRDefault="008D4C56" w:rsidP="00393D5C">
            <w:pPr>
              <w:ind w:left="0"/>
              <w:rPr>
                <w:lang w:val="en-GB"/>
              </w:rPr>
            </w:pPr>
            <w:r w:rsidRPr="007B2428">
              <w:rPr>
                <w:lang w:val="en-GB"/>
              </w:rPr>
              <w:t>Database</w:t>
            </w:r>
          </w:p>
        </w:tc>
        <w:tc>
          <w:tcPr>
            <w:tcW w:w="4472" w:type="dxa"/>
          </w:tcPr>
          <w:p w:rsidR="005307D9" w:rsidRDefault="007B2428" w:rsidP="005307D9">
            <w:pPr>
              <w:ind w:left="0"/>
              <w:rPr>
                <w:lang w:val="en-GB"/>
              </w:rPr>
            </w:pPr>
            <w:r>
              <w:rPr>
                <w:lang w:val="en-GB"/>
              </w:rPr>
              <w:t>Stores the users dat</w:t>
            </w:r>
            <w:r w:rsidR="005307D9">
              <w:rPr>
                <w:lang w:val="en-GB"/>
              </w:rPr>
              <w:t>a</w:t>
            </w:r>
          </w:p>
        </w:tc>
      </w:tr>
      <w:tr w:rsidR="008D4C56" w:rsidRPr="000D29B2" w:rsidTr="008D4C56">
        <w:tc>
          <w:tcPr>
            <w:tcW w:w="4472" w:type="dxa"/>
          </w:tcPr>
          <w:p w:rsidR="008D4C56" w:rsidRDefault="008D4C56" w:rsidP="00393D5C">
            <w:pPr>
              <w:ind w:left="0"/>
              <w:rPr>
                <w:lang w:val="en-GB"/>
              </w:rPr>
            </w:pPr>
            <w:r>
              <w:rPr>
                <w:lang w:val="en-GB"/>
              </w:rPr>
              <w:t>Website</w:t>
            </w:r>
          </w:p>
        </w:tc>
        <w:tc>
          <w:tcPr>
            <w:tcW w:w="4472" w:type="dxa"/>
          </w:tcPr>
          <w:p w:rsidR="007B2428" w:rsidRDefault="007B2428" w:rsidP="00393D5C">
            <w:pPr>
              <w:ind w:left="0"/>
              <w:rPr>
                <w:lang w:val="en-GB"/>
              </w:rPr>
            </w:pPr>
            <w:r w:rsidRPr="007B2428">
              <w:rPr>
                <w:lang w:val="en-GB"/>
              </w:rPr>
              <w:t>Allows the personal trainers to</w:t>
            </w:r>
            <w:r>
              <w:rPr>
                <w:lang w:val="en-GB"/>
              </w:rPr>
              <w:t xml:space="preserve">: </w:t>
            </w:r>
          </w:p>
          <w:p w:rsidR="007B2428" w:rsidRPr="007B2428" w:rsidRDefault="007B2428" w:rsidP="007B2428">
            <w:pPr>
              <w:pStyle w:val="Akapitzlist"/>
              <w:numPr>
                <w:ilvl w:val="0"/>
                <w:numId w:val="14"/>
              </w:numPr>
            </w:pPr>
            <w:r w:rsidRPr="007B2428">
              <w:t>log in</w:t>
            </w:r>
          </w:p>
          <w:p w:rsidR="007B2428" w:rsidRPr="007B2428" w:rsidRDefault="007B2428" w:rsidP="007B2428">
            <w:pPr>
              <w:pStyle w:val="Akapitzlist"/>
              <w:numPr>
                <w:ilvl w:val="0"/>
                <w:numId w:val="14"/>
              </w:numPr>
            </w:pPr>
            <w:r w:rsidRPr="007B2428">
              <w:t>view the client accounts and data</w:t>
            </w:r>
          </w:p>
          <w:p w:rsidR="007B2428" w:rsidRPr="007B2428" w:rsidRDefault="007B2428" w:rsidP="007B2428">
            <w:pPr>
              <w:pStyle w:val="Akapitzlist"/>
              <w:numPr>
                <w:ilvl w:val="0"/>
                <w:numId w:val="14"/>
              </w:numPr>
            </w:pPr>
            <w:r w:rsidRPr="007B2428">
              <w:t>assess the progress of the particular client</w:t>
            </w:r>
          </w:p>
          <w:p w:rsidR="00C72656" w:rsidRDefault="007B2428" w:rsidP="00C72656">
            <w:pPr>
              <w:pStyle w:val="Akapitzlist"/>
              <w:numPr>
                <w:ilvl w:val="0"/>
                <w:numId w:val="14"/>
              </w:numPr>
            </w:pPr>
            <w:r w:rsidRPr="007B2428">
              <w:t xml:space="preserve"> generate reports</w:t>
            </w:r>
          </w:p>
          <w:p w:rsidR="008D4C56" w:rsidRPr="007B2428" w:rsidRDefault="007B2428" w:rsidP="00C72656">
            <w:pPr>
              <w:pStyle w:val="Akapitzlist"/>
              <w:numPr>
                <w:ilvl w:val="0"/>
                <w:numId w:val="14"/>
              </w:numPr>
            </w:pPr>
            <w:r w:rsidRPr="007B2428">
              <w:t>send  data to the users email</w:t>
            </w:r>
          </w:p>
        </w:tc>
      </w:tr>
      <w:tr w:rsidR="008D4C56" w:rsidTr="008D4C56">
        <w:tc>
          <w:tcPr>
            <w:tcW w:w="4472" w:type="dxa"/>
          </w:tcPr>
          <w:p w:rsidR="008D4C56" w:rsidRDefault="008D4C56" w:rsidP="00393D5C">
            <w:pPr>
              <w:ind w:left="0"/>
              <w:rPr>
                <w:lang w:val="en-GB"/>
              </w:rPr>
            </w:pPr>
            <w:r>
              <w:rPr>
                <w:lang w:val="en-GB"/>
              </w:rPr>
              <w:t>Android application</w:t>
            </w:r>
          </w:p>
        </w:tc>
        <w:tc>
          <w:tcPr>
            <w:tcW w:w="4472" w:type="dxa"/>
          </w:tcPr>
          <w:p w:rsidR="007B2428" w:rsidRDefault="007B2428" w:rsidP="007B2428">
            <w:pPr>
              <w:ind w:left="0"/>
              <w:rPr>
                <w:lang w:val="en-GB"/>
              </w:rPr>
            </w:pPr>
            <w:r w:rsidRPr="007B2428">
              <w:rPr>
                <w:lang w:val="en-GB"/>
              </w:rPr>
              <w:t xml:space="preserve">Allows the </w:t>
            </w:r>
            <w:r>
              <w:rPr>
                <w:lang w:val="en-GB"/>
              </w:rPr>
              <w:t>users</w:t>
            </w:r>
            <w:r w:rsidRPr="007B2428">
              <w:rPr>
                <w:lang w:val="en-GB"/>
              </w:rPr>
              <w:t xml:space="preserve"> to</w:t>
            </w:r>
            <w:r>
              <w:rPr>
                <w:lang w:val="en-GB"/>
              </w:rPr>
              <w:t xml:space="preserve">: </w:t>
            </w:r>
          </w:p>
          <w:p w:rsidR="004E2465" w:rsidRPr="004E2465" w:rsidRDefault="004E2465" w:rsidP="004E2465">
            <w:pPr>
              <w:pStyle w:val="Akapitzlist"/>
              <w:numPr>
                <w:ilvl w:val="0"/>
                <w:numId w:val="14"/>
              </w:numPr>
            </w:pPr>
            <w:r w:rsidRPr="004E2465">
              <w:t>register and create the account</w:t>
            </w:r>
          </w:p>
          <w:p w:rsidR="004E2465" w:rsidRPr="004E2465" w:rsidRDefault="004E2465" w:rsidP="004E2465">
            <w:pPr>
              <w:pStyle w:val="Akapitzlist"/>
              <w:numPr>
                <w:ilvl w:val="0"/>
                <w:numId w:val="14"/>
              </w:numPr>
            </w:pPr>
            <w:r w:rsidRPr="004E2465">
              <w:t>input the data like email, name and choose the password</w:t>
            </w:r>
          </w:p>
          <w:p w:rsidR="007B2428" w:rsidRPr="004E2465" w:rsidRDefault="007B2428" w:rsidP="007B2428">
            <w:pPr>
              <w:pStyle w:val="Akapitzlist"/>
              <w:numPr>
                <w:ilvl w:val="0"/>
                <w:numId w:val="14"/>
              </w:numPr>
            </w:pPr>
            <w:r w:rsidRPr="004E2465">
              <w:t>log in</w:t>
            </w:r>
          </w:p>
          <w:p w:rsidR="004E2465" w:rsidRPr="004E2465" w:rsidRDefault="004E2465" w:rsidP="007B2428">
            <w:pPr>
              <w:pStyle w:val="Akapitzlist"/>
              <w:numPr>
                <w:ilvl w:val="0"/>
                <w:numId w:val="14"/>
              </w:numPr>
            </w:pPr>
            <w:r w:rsidRPr="004E2465">
              <w:t>input their pr</w:t>
            </w:r>
            <w:r w:rsidR="003A5A3F">
              <w:t>o</w:t>
            </w:r>
            <w:r w:rsidRPr="004E2465">
              <w:t>gress</w:t>
            </w:r>
          </w:p>
          <w:p w:rsidR="004E2465" w:rsidRPr="004E2465" w:rsidRDefault="004E2465" w:rsidP="006D2155">
            <w:pPr>
              <w:pStyle w:val="Akapitzlist"/>
              <w:numPr>
                <w:ilvl w:val="0"/>
                <w:numId w:val="14"/>
              </w:numPr>
            </w:pPr>
            <w:r w:rsidRPr="004E2465">
              <w:t>send the data to the server</w:t>
            </w:r>
          </w:p>
          <w:p w:rsidR="004E2465" w:rsidRDefault="004E2465" w:rsidP="007B2428">
            <w:pPr>
              <w:pStyle w:val="Akapitzlist"/>
              <w:numPr>
                <w:ilvl w:val="0"/>
                <w:numId w:val="14"/>
              </w:numPr>
            </w:pPr>
            <w:r w:rsidRPr="004E2465">
              <w:t>view the simple version of the report</w:t>
            </w:r>
          </w:p>
          <w:p w:rsidR="004B3641" w:rsidRDefault="004E2465" w:rsidP="006D2155">
            <w:pPr>
              <w:pStyle w:val="Akapitzlist"/>
              <w:numPr>
                <w:ilvl w:val="0"/>
                <w:numId w:val="14"/>
              </w:numPr>
            </w:pPr>
            <w:r>
              <w:t>store measurements</w:t>
            </w:r>
          </w:p>
          <w:p w:rsidR="006D2155" w:rsidRPr="004E2465" w:rsidRDefault="006D2155" w:rsidP="006D2155">
            <w:pPr>
              <w:pStyle w:val="Akapitzlist"/>
            </w:pPr>
          </w:p>
        </w:tc>
      </w:tr>
      <w:tr w:rsidR="00265B8F" w:rsidRPr="000D29B2" w:rsidTr="008D4C56">
        <w:tc>
          <w:tcPr>
            <w:tcW w:w="4472" w:type="dxa"/>
          </w:tcPr>
          <w:p w:rsidR="00265B8F" w:rsidRDefault="00265B8F" w:rsidP="00393D5C">
            <w:pPr>
              <w:ind w:left="0"/>
              <w:rPr>
                <w:lang w:val="en-GB"/>
              </w:rPr>
            </w:pPr>
            <w:r>
              <w:rPr>
                <w:lang w:val="en-GB"/>
              </w:rPr>
              <w:t>User</w:t>
            </w:r>
          </w:p>
        </w:tc>
        <w:tc>
          <w:tcPr>
            <w:tcW w:w="4472" w:type="dxa"/>
          </w:tcPr>
          <w:p w:rsidR="00265B8F" w:rsidRDefault="00246945" w:rsidP="00246945">
            <w:pPr>
              <w:pStyle w:val="Akapitzlist"/>
              <w:numPr>
                <w:ilvl w:val="0"/>
                <w:numId w:val="14"/>
              </w:numPr>
            </w:pPr>
            <w:r>
              <w:t>interacts with the app</w:t>
            </w:r>
          </w:p>
          <w:p w:rsidR="00246945" w:rsidRPr="00246945" w:rsidRDefault="00246945" w:rsidP="00246945">
            <w:pPr>
              <w:pStyle w:val="Akapitzlist"/>
              <w:numPr>
                <w:ilvl w:val="0"/>
                <w:numId w:val="14"/>
              </w:numPr>
            </w:pPr>
            <w:r>
              <w:t>receives feedback and reports from personal trainers via email</w:t>
            </w:r>
          </w:p>
        </w:tc>
      </w:tr>
      <w:tr w:rsidR="00265B8F" w:rsidTr="008D4C56">
        <w:tc>
          <w:tcPr>
            <w:tcW w:w="4472" w:type="dxa"/>
          </w:tcPr>
          <w:p w:rsidR="00265B8F" w:rsidRDefault="008D4C56" w:rsidP="00393D5C">
            <w:pPr>
              <w:ind w:left="0"/>
              <w:rPr>
                <w:lang w:val="en-GB"/>
              </w:rPr>
            </w:pPr>
            <w:r>
              <w:rPr>
                <w:lang w:val="en-GB"/>
              </w:rPr>
              <w:lastRenderedPageBreak/>
              <w:t>Personal trainer</w:t>
            </w:r>
          </w:p>
        </w:tc>
        <w:tc>
          <w:tcPr>
            <w:tcW w:w="4472" w:type="dxa"/>
          </w:tcPr>
          <w:p w:rsidR="00265B8F" w:rsidRDefault="00246945" w:rsidP="00C72656">
            <w:pPr>
              <w:pStyle w:val="Akapitzlist"/>
              <w:numPr>
                <w:ilvl w:val="0"/>
                <w:numId w:val="14"/>
              </w:numPr>
            </w:pPr>
            <w:r>
              <w:t>interact with the website</w:t>
            </w:r>
          </w:p>
          <w:p w:rsidR="00246945" w:rsidRPr="00246945" w:rsidRDefault="00246945" w:rsidP="004B3641">
            <w:pPr>
              <w:pStyle w:val="Akapitzlist"/>
              <w:numPr>
                <w:ilvl w:val="0"/>
                <w:numId w:val="14"/>
              </w:numPr>
            </w:pPr>
            <w:r>
              <w:t>assess the users progress</w:t>
            </w:r>
          </w:p>
        </w:tc>
      </w:tr>
      <w:tr w:rsidR="00265B8F" w:rsidRPr="000D29B2" w:rsidTr="008D4C56">
        <w:tc>
          <w:tcPr>
            <w:tcW w:w="4472" w:type="dxa"/>
          </w:tcPr>
          <w:p w:rsidR="008D4C56" w:rsidRDefault="008D4C56" w:rsidP="00393D5C">
            <w:pPr>
              <w:ind w:left="0"/>
              <w:rPr>
                <w:lang w:val="en-GB"/>
              </w:rPr>
            </w:pPr>
            <w:r>
              <w:rPr>
                <w:lang w:val="en-GB"/>
              </w:rPr>
              <w:t>Admin</w:t>
            </w:r>
            <w:r w:rsidR="00246945">
              <w:rPr>
                <w:lang w:val="en-GB"/>
              </w:rPr>
              <w:t xml:space="preserve"> </w:t>
            </w:r>
          </w:p>
        </w:tc>
        <w:tc>
          <w:tcPr>
            <w:tcW w:w="4472" w:type="dxa"/>
          </w:tcPr>
          <w:p w:rsidR="00265B8F" w:rsidRDefault="00246945" w:rsidP="00246945">
            <w:pPr>
              <w:pStyle w:val="Akapitzlist"/>
              <w:numPr>
                <w:ilvl w:val="0"/>
                <w:numId w:val="14"/>
              </w:numPr>
            </w:pPr>
            <w:r>
              <w:t>Have a top level account</w:t>
            </w:r>
          </w:p>
          <w:p w:rsidR="00B6512E" w:rsidRDefault="00246945" w:rsidP="00246945">
            <w:pPr>
              <w:pStyle w:val="Akapitzlist"/>
              <w:numPr>
                <w:ilvl w:val="0"/>
                <w:numId w:val="14"/>
              </w:numPr>
            </w:pPr>
            <w:r>
              <w:t>Have an option to create, delete, change the personal trainers accounts</w:t>
            </w:r>
          </w:p>
          <w:p w:rsidR="00246945" w:rsidRPr="00246945" w:rsidRDefault="00B6512E" w:rsidP="00246945">
            <w:pPr>
              <w:pStyle w:val="Akapitzlist"/>
              <w:numPr>
                <w:ilvl w:val="0"/>
                <w:numId w:val="14"/>
              </w:numPr>
            </w:pPr>
            <w:r>
              <w:t>Have an option to add, delete, change the data in the database</w:t>
            </w:r>
            <w:r w:rsidR="00246945">
              <w:t xml:space="preserve"> </w:t>
            </w:r>
          </w:p>
        </w:tc>
      </w:tr>
      <w:tr w:rsidR="008D4C56" w:rsidRPr="000D29B2" w:rsidTr="008D4C56">
        <w:tc>
          <w:tcPr>
            <w:tcW w:w="4472" w:type="dxa"/>
          </w:tcPr>
          <w:p w:rsidR="008D4C56" w:rsidRDefault="008D4C56" w:rsidP="00393D5C">
            <w:pPr>
              <w:ind w:left="0"/>
              <w:rPr>
                <w:lang w:val="en-GB"/>
              </w:rPr>
            </w:pPr>
            <w:r>
              <w:rPr>
                <w:lang w:val="en-GB"/>
              </w:rPr>
              <w:t>Reports</w:t>
            </w:r>
          </w:p>
        </w:tc>
        <w:tc>
          <w:tcPr>
            <w:tcW w:w="4472" w:type="dxa"/>
          </w:tcPr>
          <w:p w:rsidR="008D4C56" w:rsidRDefault="00246945" w:rsidP="00393D5C">
            <w:pPr>
              <w:ind w:left="0"/>
              <w:rPr>
                <w:lang w:val="en-GB"/>
              </w:rPr>
            </w:pPr>
            <w:r>
              <w:rPr>
                <w:lang w:val="en-GB"/>
              </w:rPr>
              <w:t xml:space="preserve">Include: </w:t>
            </w:r>
          </w:p>
          <w:p w:rsidR="00246945" w:rsidRDefault="00246945" w:rsidP="00246945">
            <w:pPr>
              <w:pStyle w:val="Akapitzlist"/>
              <w:numPr>
                <w:ilvl w:val="0"/>
                <w:numId w:val="14"/>
              </w:numPr>
            </w:pPr>
            <w:r>
              <w:t>all the data users sent to the database with % increase of the weights lifted monthly</w:t>
            </w:r>
          </w:p>
          <w:p w:rsidR="00246945" w:rsidRDefault="00246945" w:rsidP="00246945">
            <w:pPr>
              <w:pStyle w:val="Akapitzlist"/>
              <w:numPr>
                <w:ilvl w:val="0"/>
                <w:numId w:val="14"/>
              </w:numPr>
            </w:pPr>
            <w:r>
              <w:t xml:space="preserve">% of the users measurements, muscle mass, body fat increase or decrease over the month </w:t>
            </w:r>
          </w:p>
          <w:p w:rsidR="00246945" w:rsidRPr="00246945" w:rsidRDefault="00246945" w:rsidP="00246945">
            <w:pPr>
              <w:pStyle w:val="Akapitzlist"/>
              <w:numPr>
                <w:ilvl w:val="0"/>
                <w:numId w:val="14"/>
              </w:numPr>
            </w:pPr>
            <w:r>
              <w:t>Additional notes from the personal trainer.</w:t>
            </w:r>
          </w:p>
        </w:tc>
      </w:tr>
      <w:tr w:rsidR="008D4C56" w:rsidRPr="000D29B2" w:rsidTr="008D4C56">
        <w:tc>
          <w:tcPr>
            <w:tcW w:w="4472" w:type="dxa"/>
          </w:tcPr>
          <w:p w:rsidR="008D4C56" w:rsidRDefault="008D4C56" w:rsidP="00393D5C">
            <w:pPr>
              <w:ind w:left="0"/>
              <w:rPr>
                <w:lang w:val="en-GB"/>
              </w:rPr>
            </w:pPr>
            <w:r>
              <w:rPr>
                <w:lang w:val="en-GB"/>
              </w:rPr>
              <w:t>Classes / activities</w:t>
            </w:r>
          </w:p>
        </w:tc>
        <w:tc>
          <w:tcPr>
            <w:tcW w:w="4472" w:type="dxa"/>
          </w:tcPr>
          <w:p w:rsidR="00246945" w:rsidRDefault="00246945" w:rsidP="00393D5C">
            <w:pPr>
              <w:ind w:left="0"/>
              <w:rPr>
                <w:lang w:val="en-GB"/>
              </w:rPr>
            </w:pPr>
            <w:r w:rsidRPr="00246945">
              <w:rPr>
                <w:lang w:val="en-GB"/>
              </w:rPr>
              <w:t>Include</w:t>
            </w:r>
            <w:r>
              <w:rPr>
                <w:lang w:val="en-GB"/>
              </w:rPr>
              <w:t>:</w:t>
            </w:r>
          </w:p>
          <w:p w:rsidR="00246945" w:rsidRDefault="00246945" w:rsidP="00246945">
            <w:pPr>
              <w:pStyle w:val="Akapitzlist"/>
              <w:numPr>
                <w:ilvl w:val="0"/>
                <w:numId w:val="14"/>
              </w:numPr>
            </w:pPr>
            <w:r w:rsidRPr="00246945">
              <w:t xml:space="preserve"> Powerlifting</w:t>
            </w:r>
          </w:p>
          <w:p w:rsidR="00246945" w:rsidRDefault="00246945" w:rsidP="00246945">
            <w:pPr>
              <w:pStyle w:val="Akapitzlist"/>
              <w:numPr>
                <w:ilvl w:val="0"/>
                <w:numId w:val="14"/>
              </w:numPr>
            </w:pPr>
            <w:r w:rsidRPr="00246945">
              <w:t xml:space="preserve"> Bodybuilding</w:t>
            </w:r>
          </w:p>
          <w:p w:rsidR="008D4C56" w:rsidRDefault="00246945" w:rsidP="00246945">
            <w:pPr>
              <w:pStyle w:val="Akapitzlist"/>
              <w:numPr>
                <w:ilvl w:val="0"/>
                <w:numId w:val="14"/>
              </w:numPr>
            </w:pPr>
            <w:r>
              <w:t xml:space="preserve"> S</w:t>
            </w:r>
            <w:r w:rsidRPr="00246945">
              <w:t>trongman</w:t>
            </w:r>
          </w:p>
          <w:p w:rsidR="00246945" w:rsidRPr="00246945" w:rsidRDefault="00246945" w:rsidP="00246945">
            <w:pPr>
              <w:pStyle w:val="Akapitzlist"/>
              <w:numPr>
                <w:ilvl w:val="0"/>
                <w:numId w:val="14"/>
              </w:numPr>
            </w:pPr>
            <w:r>
              <w:t>Include exercises- some shaded between classes, some separate for each class</w:t>
            </w:r>
          </w:p>
        </w:tc>
      </w:tr>
      <w:tr w:rsidR="008D4C56" w:rsidRPr="000D29B2" w:rsidTr="008D4C56">
        <w:tc>
          <w:tcPr>
            <w:tcW w:w="4472" w:type="dxa"/>
          </w:tcPr>
          <w:p w:rsidR="008D4C56" w:rsidRDefault="00246945" w:rsidP="00393D5C">
            <w:pPr>
              <w:ind w:left="0"/>
              <w:rPr>
                <w:lang w:val="en-GB"/>
              </w:rPr>
            </w:pPr>
            <w:r>
              <w:rPr>
                <w:lang w:val="en-GB"/>
              </w:rPr>
              <w:t>Exercises</w:t>
            </w:r>
          </w:p>
        </w:tc>
        <w:tc>
          <w:tcPr>
            <w:tcW w:w="4472" w:type="dxa"/>
          </w:tcPr>
          <w:p w:rsidR="002309F9" w:rsidRDefault="00246945" w:rsidP="00D60713">
            <w:pPr>
              <w:rPr>
                <w:lang w:val="en-GB"/>
              </w:rPr>
            </w:pPr>
            <w:r>
              <w:rPr>
                <w:lang w:val="en-GB"/>
              </w:rPr>
              <w:t>List of exercises:</w:t>
            </w:r>
          </w:p>
          <w:p w:rsidR="00246945" w:rsidRDefault="00246945" w:rsidP="00D60713">
            <w:pPr>
              <w:rPr>
                <w:lang w:val="en-GB"/>
              </w:rPr>
            </w:pPr>
            <w:r>
              <w:rPr>
                <w:lang w:val="en-GB"/>
              </w:rPr>
              <w:t xml:space="preserve"> </w:t>
            </w:r>
            <w:r w:rsidRPr="00A24F5D">
              <w:rPr>
                <w:lang w:val="en-GB"/>
              </w:rPr>
              <w:t>squat, deadlift, bench press, dips</w:t>
            </w:r>
            <w:r>
              <w:rPr>
                <w:lang w:val="en-GB"/>
              </w:rPr>
              <w:t xml:space="preserve">, </w:t>
            </w:r>
            <w:r w:rsidRPr="00A24F5D">
              <w:rPr>
                <w:lang w:val="en-GB"/>
              </w:rPr>
              <w:t>weighted pull ups, bent over rows</w:t>
            </w:r>
            <w:r w:rsidR="00D60713">
              <w:rPr>
                <w:lang w:val="en-GB"/>
              </w:rPr>
              <w:t xml:space="preserve">, </w:t>
            </w:r>
            <w:r w:rsidR="00D60713" w:rsidRPr="00A24F5D">
              <w:rPr>
                <w:lang w:val="en-GB"/>
              </w:rPr>
              <w:t>sled pull and push, atlas stone lifts, overhead dumbbell press</w:t>
            </w:r>
            <w:r w:rsidR="00D60713">
              <w:rPr>
                <w:lang w:val="en-GB"/>
              </w:rPr>
              <w:t>, c</w:t>
            </w:r>
            <w:r w:rsidR="00D60713" w:rsidRPr="00A24F5D">
              <w:rPr>
                <w:lang w:val="en-GB"/>
              </w:rPr>
              <w:t xml:space="preserve">urls, cable pulldown, calves training, posing </w:t>
            </w:r>
          </w:p>
          <w:p w:rsidR="00D60713" w:rsidRDefault="00D60713" w:rsidP="00D60713">
            <w:pPr>
              <w:rPr>
                <w:lang w:val="en-GB"/>
              </w:rPr>
            </w:pPr>
          </w:p>
        </w:tc>
      </w:tr>
    </w:tbl>
    <w:p w:rsidR="00393D5C" w:rsidRDefault="00393D5C" w:rsidP="00393D5C">
      <w:pPr>
        <w:rPr>
          <w:lang w:val="en-GB"/>
        </w:rPr>
      </w:pPr>
    </w:p>
    <w:p w:rsidR="00393D5C" w:rsidRDefault="00393D5C" w:rsidP="00393D5C">
      <w:pPr>
        <w:rPr>
          <w:lang w:val="en-GB"/>
        </w:rPr>
      </w:pPr>
    </w:p>
    <w:p w:rsidR="00393D5C" w:rsidRDefault="00393D5C" w:rsidP="00393D5C">
      <w:pPr>
        <w:rPr>
          <w:lang w:val="en-GB"/>
        </w:rPr>
      </w:pPr>
    </w:p>
    <w:p w:rsidR="00C72656" w:rsidRDefault="00C72656" w:rsidP="00393D5C">
      <w:pPr>
        <w:rPr>
          <w:lang w:val="en-GB"/>
        </w:rPr>
      </w:pPr>
    </w:p>
    <w:p w:rsidR="00C72656" w:rsidRDefault="00C72656" w:rsidP="00393D5C">
      <w:pPr>
        <w:rPr>
          <w:lang w:val="en-GB"/>
        </w:rPr>
      </w:pPr>
    </w:p>
    <w:p w:rsidR="00C72656" w:rsidRDefault="00C72656" w:rsidP="00393D5C">
      <w:pPr>
        <w:rPr>
          <w:lang w:val="en-GB"/>
        </w:rPr>
      </w:pPr>
    </w:p>
    <w:p w:rsidR="00C72656" w:rsidRDefault="00C72656" w:rsidP="00393D5C">
      <w:pPr>
        <w:rPr>
          <w:lang w:val="en-GB"/>
        </w:rPr>
      </w:pPr>
    </w:p>
    <w:p w:rsidR="004B3641" w:rsidRDefault="004B3641" w:rsidP="00393D5C">
      <w:pPr>
        <w:rPr>
          <w:lang w:val="en-GB"/>
        </w:rPr>
      </w:pPr>
    </w:p>
    <w:p w:rsidR="00C72656" w:rsidRDefault="00C72656" w:rsidP="00393D5C">
      <w:pPr>
        <w:rPr>
          <w:lang w:val="en-GB"/>
        </w:rPr>
      </w:pPr>
    </w:p>
    <w:p w:rsidR="006D2155" w:rsidRDefault="006D2155" w:rsidP="00393D5C">
      <w:pPr>
        <w:rPr>
          <w:lang w:val="en-GB"/>
        </w:rPr>
      </w:pPr>
    </w:p>
    <w:p w:rsidR="006D2155" w:rsidRPr="00393D5C" w:rsidRDefault="006D2155" w:rsidP="00393D5C">
      <w:pPr>
        <w:rPr>
          <w:lang w:val="en-GB"/>
        </w:rPr>
      </w:pPr>
    </w:p>
    <w:p w:rsidR="00D72687" w:rsidRDefault="00D72687" w:rsidP="00D72687">
      <w:pPr>
        <w:pStyle w:val="Nagwek3"/>
        <w:rPr>
          <w:sz w:val="28"/>
          <w:szCs w:val="28"/>
          <w:lang w:val="en-GB"/>
        </w:rPr>
      </w:pPr>
      <w:bookmarkStart w:id="6" w:name="_Toc1269971"/>
      <w:r w:rsidRPr="00A24F5D">
        <w:rPr>
          <w:sz w:val="28"/>
          <w:szCs w:val="28"/>
          <w:lang w:val="en-GB"/>
        </w:rPr>
        <w:lastRenderedPageBreak/>
        <w:t xml:space="preserve">1.1.2 </w:t>
      </w:r>
      <w:r w:rsidR="000A060B">
        <w:rPr>
          <w:sz w:val="28"/>
          <w:szCs w:val="28"/>
          <w:lang w:val="en-GB"/>
        </w:rPr>
        <w:t>I</w:t>
      </w:r>
      <w:r w:rsidRPr="00A24F5D">
        <w:rPr>
          <w:sz w:val="28"/>
          <w:szCs w:val="28"/>
          <w:lang w:val="en-GB"/>
        </w:rPr>
        <w:t>nitial functional and non-functional requirements</w:t>
      </w:r>
      <w:bookmarkEnd w:id="6"/>
    </w:p>
    <w:p w:rsidR="00C72656" w:rsidRDefault="00C72656" w:rsidP="00C72656">
      <w:pPr>
        <w:pStyle w:val="Nagwek4"/>
        <w:rPr>
          <w:sz w:val="26"/>
          <w:szCs w:val="26"/>
          <w:lang w:val="en-GB"/>
        </w:rPr>
      </w:pPr>
      <w:bookmarkStart w:id="7" w:name="_Toc1269972"/>
      <w:r>
        <w:rPr>
          <w:sz w:val="26"/>
          <w:szCs w:val="26"/>
          <w:lang w:val="en-GB"/>
        </w:rPr>
        <w:t>Website</w:t>
      </w:r>
      <w:bookmarkEnd w:id="7"/>
      <w:r>
        <w:rPr>
          <w:sz w:val="26"/>
          <w:szCs w:val="26"/>
          <w:lang w:val="en-GB"/>
        </w:rPr>
        <w:t xml:space="preserve"> </w:t>
      </w:r>
    </w:p>
    <w:p w:rsidR="00C72656" w:rsidRDefault="00C72656" w:rsidP="00C72656">
      <w:pPr>
        <w:rPr>
          <w:lang w:val="en-GB"/>
        </w:rPr>
      </w:pPr>
      <w:r>
        <w:rPr>
          <w:lang w:val="en-GB"/>
        </w:rPr>
        <w:t>Functional Requirements</w:t>
      </w:r>
      <w:r w:rsidR="000F787E">
        <w:rPr>
          <w:lang w:val="en-GB"/>
        </w:rPr>
        <w:t>:</w:t>
      </w:r>
    </w:p>
    <w:p w:rsidR="00C72656" w:rsidRDefault="00C72656" w:rsidP="00C72656">
      <w:pPr>
        <w:pStyle w:val="Akapitzlist"/>
        <w:numPr>
          <w:ilvl w:val="0"/>
          <w:numId w:val="14"/>
        </w:numPr>
      </w:pPr>
      <w:r>
        <w:t xml:space="preserve">Allow the </w:t>
      </w:r>
      <w:r w:rsidR="009874D1">
        <w:t>P</w:t>
      </w:r>
      <w:r>
        <w:t xml:space="preserve">ersonal </w:t>
      </w:r>
      <w:r w:rsidR="009874D1">
        <w:t>T</w:t>
      </w:r>
      <w:r>
        <w:t>rainer to log in</w:t>
      </w:r>
    </w:p>
    <w:p w:rsidR="00C72656" w:rsidRDefault="00C72656" w:rsidP="00C72656">
      <w:pPr>
        <w:pStyle w:val="Akapitzlist"/>
        <w:numPr>
          <w:ilvl w:val="0"/>
          <w:numId w:val="14"/>
        </w:numPr>
      </w:pPr>
      <w:r>
        <w:t>View the client account details</w:t>
      </w:r>
      <w:r w:rsidR="00C700AC">
        <w:t xml:space="preserve"> from the </w:t>
      </w:r>
      <w:r w:rsidR="004A3F71">
        <w:t xml:space="preserve">remote </w:t>
      </w:r>
      <w:r w:rsidR="00C700AC">
        <w:t>database</w:t>
      </w:r>
    </w:p>
    <w:p w:rsidR="00C72656" w:rsidRDefault="00C72656" w:rsidP="00C72656">
      <w:pPr>
        <w:pStyle w:val="Akapitzlist"/>
        <w:numPr>
          <w:ilvl w:val="0"/>
          <w:numId w:val="14"/>
        </w:numPr>
      </w:pPr>
      <w:r>
        <w:t>View the client data (client input)</w:t>
      </w:r>
      <w:r w:rsidR="00C700AC">
        <w:t xml:space="preserve"> from the </w:t>
      </w:r>
      <w:r w:rsidR="004A3F71">
        <w:t xml:space="preserve">remote </w:t>
      </w:r>
      <w:r w:rsidR="00C700AC">
        <w:t>database</w:t>
      </w:r>
    </w:p>
    <w:p w:rsidR="00C72656" w:rsidRDefault="00C72656" w:rsidP="00C72656">
      <w:pPr>
        <w:pStyle w:val="Akapitzlist"/>
        <w:numPr>
          <w:ilvl w:val="0"/>
          <w:numId w:val="14"/>
        </w:numPr>
      </w:pPr>
      <w:r>
        <w:t>Generate reports</w:t>
      </w:r>
      <w:r w:rsidR="00C700AC">
        <w:t xml:space="preserve"> based on the data stored</w:t>
      </w:r>
    </w:p>
    <w:p w:rsidR="00C72656" w:rsidRDefault="00C72656" w:rsidP="00C72656">
      <w:pPr>
        <w:pStyle w:val="Akapitzlist"/>
        <w:numPr>
          <w:ilvl w:val="0"/>
          <w:numId w:val="14"/>
        </w:numPr>
      </w:pPr>
      <w:r>
        <w:t>Send the reports to the client via email</w:t>
      </w:r>
    </w:p>
    <w:p w:rsidR="00C72656" w:rsidRDefault="00C72656" w:rsidP="00C72656">
      <w:pPr>
        <w:pStyle w:val="Akapitzlist"/>
        <w:numPr>
          <w:ilvl w:val="0"/>
          <w:numId w:val="14"/>
        </w:numPr>
      </w:pPr>
      <w:r>
        <w:t>Send feedback and notes to the client via email</w:t>
      </w:r>
    </w:p>
    <w:p w:rsidR="009874D1" w:rsidRDefault="009874D1" w:rsidP="00C72656">
      <w:pPr>
        <w:pStyle w:val="Akapitzlist"/>
        <w:numPr>
          <w:ilvl w:val="0"/>
          <w:numId w:val="14"/>
        </w:numPr>
      </w:pPr>
      <w:r>
        <w:t>Allow the Admin to log in</w:t>
      </w:r>
    </w:p>
    <w:p w:rsidR="009874D1" w:rsidRDefault="009874D1" w:rsidP="00C72656">
      <w:pPr>
        <w:pStyle w:val="Akapitzlist"/>
        <w:numPr>
          <w:ilvl w:val="0"/>
          <w:numId w:val="14"/>
        </w:numPr>
      </w:pPr>
      <w:r>
        <w:t>Allow the Admin to view, edit, create, delete the Personal Trainer accounts</w:t>
      </w:r>
    </w:p>
    <w:p w:rsidR="009874D1" w:rsidRPr="00C72656" w:rsidRDefault="009874D1" w:rsidP="009874D1">
      <w:pPr>
        <w:pStyle w:val="Akapitzlist"/>
        <w:numPr>
          <w:ilvl w:val="0"/>
          <w:numId w:val="14"/>
        </w:numPr>
      </w:pPr>
      <w:r>
        <w:t>Allow the Admin to view, edit, create, delete data stored in the remote database</w:t>
      </w:r>
    </w:p>
    <w:p w:rsidR="00512408" w:rsidRDefault="00C72656" w:rsidP="00512408">
      <w:pPr>
        <w:rPr>
          <w:lang w:val="en-GB"/>
        </w:rPr>
      </w:pPr>
      <w:r>
        <w:rPr>
          <w:lang w:val="en-GB"/>
        </w:rPr>
        <w:t>Non-functional requirements:</w:t>
      </w:r>
    </w:p>
    <w:p w:rsidR="004A3F71" w:rsidRDefault="004A3F71" w:rsidP="004A3F71">
      <w:pPr>
        <w:pStyle w:val="Akapitzlist"/>
        <w:numPr>
          <w:ilvl w:val="0"/>
          <w:numId w:val="14"/>
        </w:numPr>
      </w:pPr>
      <w:r>
        <w:t>All the input and changes should be validated before the changes are saved to the database</w:t>
      </w:r>
    </w:p>
    <w:p w:rsidR="004A3F71" w:rsidRPr="004A3F71" w:rsidRDefault="004A3F71" w:rsidP="004A3F71">
      <w:pPr>
        <w:pStyle w:val="Akapitzlist"/>
        <w:numPr>
          <w:ilvl w:val="0"/>
          <w:numId w:val="14"/>
        </w:numPr>
      </w:pPr>
      <w:r>
        <w:t xml:space="preserve">In case there are problems with accessing, saving, displaying the data- proper error message should be displayed </w:t>
      </w:r>
    </w:p>
    <w:p w:rsidR="00C72656" w:rsidRDefault="004B3641" w:rsidP="009874D1">
      <w:pPr>
        <w:pStyle w:val="Akapitzlist"/>
        <w:numPr>
          <w:ilvl w:val="0"/>
          <w:numId w:val="14"/>
        </w:numPr>
      </w:pPr>
      <w:r>
        <w:t>Personal Trainers should log in using their employee number and password</w:t>
      </w:r>
    </w:p>
    <w:p w:rsidR="004B3641" w:rsidRDefault="004B3641" w:rsidP="009874D1">
      <w:pPr>
        <w:pStyle w:val="Akapitzlist"/>
        <w:numPr>
          <w:ilvl w:val="0"/>
          <w:numId w:val="14"/>
        </w:numPr>
      </w:pPr>
      <w:r>
        <w:t xml:space="preserve">Log in system should be secure, input should be validated before </w:t>
      </w:r>
      <w:r w:rsidR="004A3F71">
        <w:t>the</w:t>
      </w:r>
      <w:r>
        <w:t xml:space="preserve"> data is sent to the database</w:t>
      </w:r>
    </w:p>
    <w:p w:rsidR="006F7182" w:rsidRDefault="006F7182" w:rsidP="009874D1">
      <w:pPr>
        <w:pStyle w:val="Akapitzlist"/>
        <w:numPr>
          <w:ilvl w:val="0"/>
          <w:numId w:val="14"/>
        </w:numPr>
      </w:pPr>
      <w:r>
        <w:t>Personal Trainer should have possibility to search the client via name, second name or email</w:t>
      </w:r>
    </w:p>
    <w:p w:rsidR="006F7182" w:rsidRDefault="006F7182" w:rsidP="009874D1">
      <w:pPr>
        <w:pStyle w:val="Akapitzlist"/>
        <w:numPr>
          <w:ilvl w:val="0"/>
          <w:numId w:val="14"/>
        </w:numPr>
      </w:pPr>
      <w:r>
        <w:t>Website should also allow the Personal Trainer to access the users data through drop down list of all users.</w:t>
      </w:r>
    </w:p>
    <w:p w:rsidR="004B3641" w:rsidRDefault="004B3641" w:rsidP="009874D1">
      <w:pPr>
        <w:pStyle w:val="Akapitzlist"/>
        <w:numPr>
          <w:ilvl w:val="0"/>
          <w:numId w:val="14"/>
        </w:numPr>
      </w:pPr>
      <w:r>
        <w:t>User account details displayed by personal trainers should include name, second name, email, address</w:t>
      </w:r>
      <w:r w:rsidR="006F7182">
        <w:t>.</w:t>
      </w:r>
    </w:p>
    <w:p w:rsidR="009874D1" w:rsidRDefault="004B3641" w:rsidP="009874D1">
      <w:pPr>
        <w:pStyle w:val="Akapitzlist"/>
        <w:numPr>
          <w:ilvl w:val="0"/>
          <w:numId w:val="14"/>
        </w:numPr>
      </w:pPr>
      <w:r>
        <w:t>User data displayed by personal trainers should include users progress data, user measurements</w:t>
      </w:r>
      <w:r w:rsidR="006F7182">
        <w:t>, user progress over time</w:t>
      </w:r>
    </w:p>
    <w:p w:rsidR="004B3641" w:rsidRDefault="006F7182" w:rsidP="009874D1">
      <w:pPr>
        <w:pStyle w:val="Akapitzlist"/>
        <w:numPr>
          <w:ilvl w:val="0"/>
          <w:numId w:val="14"/>
        </w:numPr>
      </w:pPr>
      <w:r>
        <w:t xml:space="preserve">Generating the report should also offer the option to save </w:t>
      </w:r>
      <w:r w:rsidR="00615A04">
        <w:t xml:space="preserve">it </w:t>
      </w:r>
      <w:r>
        <w:t>into the text file</w:t>
      </w:r>
    </w:p>
    <w:p w:rsidR="006F7182" w:rsidRDefault="004A3F71" w:rsidP="009874D1">
      <w:pPr>
        <w:pStyle w:val="Akapitzlist"/>
        <w:numPr>
          <w:ilvl w:val="0"/>
          <w:numId w:val="14"/>
        </w:numPr>
      </w:pPr>
      <w:r>
        <w:t>Admin log in should be secure, validated before the input is sent to the database</w:t>
      </w:r>
    </w:p>
    <w:p w:rsidR="004A3F71" w:rsidRDefault="004A3F71" w:rsidP="009874D1">
      <w:pPr>
        <w:pStyle w:val="Akapitzlist"/>
        <w:numPr>
          <w:ilvl w:val="0"/>
          <w:numId w:val="14"/>
        </w:numPr>
      </w:pPr>
      <w:r>
        <w:t>Admin should have access to all the features that Personal Trainers have access to</w:t>
      </w:r>
    </w:p>
    <w:p w:rsidR="004A3F71" w:rsidRDefault="004A3F71" w:rsidP="004A3F71">
      <w:pPr>
        <w:pStyle w:val="Akapitzlist"/>
        <w:numPr>
          <w:ilvl w:val="0"/>
          <w:numId w:val="14"/>
        </w:numPr>
      </w:pPr>
      <w:r>
        <w:t xml:space="preserve">Website should also allow the Admin to access the </w:t>
      </w:r>
      <w:r w:rsidR="000F787E">
        <w:t>Personal Trainer</w:t>
      </w:r>
      <w:r>
        <w:t xml:space="preserve"> data through drop down list of all </w:t>
      </w:r>
      <w:r w:rsidR="000F787E">
        <w:t>Personal Trainers.</w:t>
      </w:r>
    </w:p>
    <w:p w:rsidR="000F787E" w:rsidRDefault="000F787E" w:rsidP="000F787E">
      <w:pPr>
        <w:pStyle w:val="Akapitzlist"/>
      </w:pPr>
    </w:p>
    <w:p w:rsidR="000F787E" w:rsidRPr="000F787E" w:rsidRDefault="000F787E" w:rsidP="000F787E">
      <w:pPr>
        <w:pStyle w:val="Nagwek4"/>
        <w:rPr>
          <w:lang w:val="en-GB"/>
        </w:rPr>
      </w:pPr>
      <w:bookmarkStart w:id="8" w:name="_Toc1269973"/>
      <w:r>
        <w:rPr>
          <w:sz w:val="26"/>
          <w:szCs w:val="26"/>
          <w:lang w:val="en-GB"/>
        </w:rPr>
        <w:t>Android Application</w:t>
      </w:r>
      <w:bookmarkEnd w:id="8"/>
    </w:p>
    <w:p w:rsidR="000F787E" w:rsidRDefault="000F787E" w:rsidP="000F787E">
      <w:pPr>
        <w:rPr>
          <w:lang w:val="en-GB"/>
        </w:rPr>
      </w:pPr>
      <w:r>
        <w:rPr>
          <w:lang w:val="en-GB"/>
        </w:rPr>
        <w:t>Functional Requirements:</w:t>
      </w:r>
    </w:p>
    <w:p w:rsidR="000F787E" w:rsidRDefault="000F787E" w:rsidP="000F787E">
      <w:pPr>
        <w:pStyle w:val="Akapitzlist"/>
        <w:numPr>
          <w:ilvl w:val="0"/>
          <w:numId w:val="14"/>
        </w:numPr>
      </w:pPr>
      <w:r>
        <w:t xml:space="preserve">Allow new users to register </w:t>
      </w:r>
    </w:p>
    <w:p w:rsidR="000F787E" w:rsidRDefault="000F787E" w:rsidP="000F787E">
      <w:pPr>
        <w:pStyle w:val="Akapitzlist"/>
        <w:numPr>
          <w:ilvl w:val="0"/>
          <w:numId w:val="14"/>
        </w:numPr>
      </w:pPr>
      <w:r>
        <w:t>Allow existing users to log in</w:t>
      </w:r>
    </w:p>
    <w:p w:rsidR="006D2155" w:rsidRDefault="006D2155" w:rsidP="000F787E">
      <w:pPr>
        <w:pStyle w:val="Akapitzlist"/>
        <w:numPr>
          <w:ilvl w:val="0"/>
          <w:numId w:val="14"/>
        </w:numPr>
      </w:pPr>
      <w:r>
        <w:t>Allow the user to view the classes and exercises</w:t>
      </w:r>
    </w:p>
    <w:p w:rsidR="006D2155" w:rsidRDefault="006D2155" w:rsidP="000F787E">
      <w:pPr>
        <w:pStyle w:val="Akapitzlist"/>
        <w:numPr>
          <w:ilvl w:val="0"/>
          <w:numId w:val="14"/>
        </w:numPr>
      </w:pPr>
      <w:r>
        <w:t>Allow the user to input their data</w:t>
      </w:r>
    </w:p>
    <w:p w:rsidR="006D2155" w:rsidRDefault="006D2155" w:rsidP="000F787E">
      <w:pPr>
        <w:pStyle w:val="Akapitzlist"/>
        <w:numPr>
          <w:ilvl w:val="0"/>
          <w:numId w:val="14"/>
        </w:numPr>
      </w:pPr>
      <w:r>
        <w:t>Allow the user to view their progress and their input history</w:t>
      </w:r>
    </w:p>
    <w:p w:rsidR="006D2155" w:rsidRDefault="006D2155" w:rsidP="006D2155">
      <w:pPr>
        <w:pStyle w:val="Akapitzlist"/>
        <w:numPr>
          <w:ilvl w:val="0"/>
          <w:numId w:val="14"/>
        </w:numPr>
      </w:pPr>
      <w:r>
        <w:t>Store the data in the remote database</w:t>
      </w:r>
    </w:p>
    <w:p w:rsidR="006D2155" w:rsidRDefault="006D2155" w:rsidP="00553DDA">
      <w:pPr>
        <w:ind w:left="360"/>
      </w:pPr>
    </w:p>
    <w:p w:rsidR="000D29B2" w:rsidRDefault="000D29B2" w:rsidP="006D2155">
      <w:pPr>
        <w:pStyle w:val="Akapitzlist"/>
      </w:pPr>
    </w:p>
    <w:p w:rsidR="000D29B2" w:rsidRDefault="000D29B2" w:rsidP="006D2155">
      <w:pPr>
        <w:pStyle w:val="Akapitzlist"/>
      </w:pPr>
    </w:p>
    <w:p w:rsidR="000D29B2" w:rsidRDefault="000D29B2" w:rsidP="006D2155">
      <w:pPr>
        <w:pStyle w:val="Akapitzlist"/>
      </w:pPr>
    </w:p>
    <w:p w:rsidR="000D29B2" w:rsidRPr="000F787E" w:rsidRDefault="000D29B2" w:rsidP="006D2155">
      <w:pPr>
        <w:pStyle w:val="Akapitzlist"/>
      </w:pPr>
    </w:p>
    <w:p w:rsidR="00553DDA" w:rsidRDefault="000F787E" w:rsidP="00512408">
      <w:pPr>
        <w:rPr>
          <w:lang w:val="en-GB"/>
        </w:rPr>
      </w:pPr>
      <w:r>
        <w:rPr>
          <w:lang w:val="en-GB"/>
        </w:rPr>
        <w:lastRenderedPageBreak/>
        <w:t>Non-functional requirements:</w:t>
      </w:r>
    </w:p>
    <w:p w:rsidR="00553DDA" w:rsidRDefault="00553DDA" w:rsidP="00553DDA">
      <w:pPr>
        <w:pStyle w:val="Akapitzlist"/>
        <w:numPr>
          <w:ilvl w:val="0"/>
          <w:numId w:val="14"/>
        </w:numPr>
      </w:pPr>
      <w:r>
        <w:t>Display the content on different sizes of the device screen – responsive design</w:t>
      </w:r>
    </w:p>
    <w:p w:rsidR="00553DDA" w:rsidRDefault="00553DDA" w:rsidP="00553DDA">
      <w:pPr>
        <w:pStyle w:val="Akapitzlist"/>
        <w:numPr>
          <w:ilvl w:val="0"/>
          <w:numId w:val="14"/>
        </w:numPr>
      </w:pPr>
      <w:r>
        <w:t>Validate  the register and log in input before the data is sent to the database</w:t>
      </w:r>
    </w:p>
    <w:p w:rsidR="00553DDA" w:rsidRDefault="00553DDA" w:rsidP="00553DDA">
      <w:pPr>
        <w:pStyle w:val="Akapitzlist"/>
        <w:numPr>
          <w:ilvl w:val="0"/>
          <w:numId w:val="14"/>
        </w:numPr>
      </w:pPr>
      <w:r>
        <w:t>Display the classes and exercises examples and timetables</w:t>
      </w:r>
    </w:p>
    <w:p w:rsidR="00553DDA" w:rsidRDefault="00553DDA" w:rsidP="00553DDA">
      <w:pPr>
        <w:pStyle w:val="Akapitzlist"/>
        <w:numPr>
          <w:ilvl w:val="0"/>
          <w:numId w:val="14"/>
        </w:numPr>
      </w:pPr>
      <w:r>
        <w:t>Provide the forms and input boxes to handle the data input</w:t>
      </w:r>
    </w:p>
    <w:p w:rsidR="00B6512E" w:rsidRDefault="00553DDA" w:rsidP="00512408">
      <w:pPr>
        <w:pStyle w:val="Akapitzlist"/>
        <w:numPr>
          <w:ilvl w:val="0"/>
          <w:numId w:val="14"/>
        </w:numPr>
      </w:pPr>
      <w:r>
        <w:t>App should be supported on the most popular versions of android operating systems in order to allow access to as many customers as possible</w:t>
      </w:r>
    </w:p>
    <w:p w:rsidR="00B6512E" w:rsidRPr="00B6512E" w:rsidRDefault="00B6512E" w:rsidP="00B6512E"/>
    <w:p w:rsidR="00D72687" w:rsidRDefault="00D72687" w:rsidP="00D72687">
      <w:pPr>
        <w:pStyle w:val="Nagwek3"/>
        <w:rPr>
          <w:sz w:val="28"/>
          <w:szCs w:val="28"/>
          <w:lang w:val="en-GB"/>
        </w:rPr>
      </w:pPr>
      <w:bookmarkStart w:id="9" w:name="_Toc1269974"/>
      <w:r w:rsidRPr="00A24F5D">
        <w:rPr>
          <w:sz w:val="28"/>
          <w:szCs w:val="28"/>
          <w:lang w:val="en-GB"/>
        </w:rPr>
        <w:t xml:space="preserve">1.1.3 </w:t>
      </w:r>
      <w:r w:rsidR="000A060B">
        <w:rPr>
          <w:sz w:val="28"/>
          <w:szCs w:val="28"/>
          <w:lang w:val="en-GB"/>
        </w:rPr>
        <w:t>I</w:t>
      </w:r>
      <w:r w:rsidRPr="00A24F5D">
        <w:rPr>
          <w:sz w:val="28"/>
          <w:szCs w:val="28"/>
          <w:lang w:val="en-GB"/>
        </w:rPr>
        <w:t>nitial top level use case model</w:t>
      </w:r>
      <w:bookmarkEnd w:id="9"/>
    </w:p>
    <w:p w:rsidR="004820A1" w:rsidRPr="004820A1" w:rsidRDefault="004820A1" w:rsidP="004820A1">
      <w:pPr>
        <w:rPr>
          <w:lang w:val="en-GB"/>
        </w:rPr>
      </w:pPr>
      <w:r>
        <w:rPr>
          <w:lang w:val="en-GB"/>
        </w:rPr>
        <w:t>This section of the project includes an initial use case diagrams for all the users of the systems. Diagrams clarify the functionality of the system for specific users and describe how the system is expected to behave in the use case descriptions.</w:t>
      </w:r>
    </w:p>
    <w:p w:rsidR="00B6512E" w:rsidRDefault="0090778A" w:rsidP="00754BC4">
      <w:pPr>
        <w:pStyle w:val="Nagwek4"/>
        <w:rPr>
          <w:sz w:val="26"/>
          <w:szCs w:val="26"/>
          <w:lang w:val="en-GB"/>
        </w:rPr>
      </w:pPr>
      <w:bookmarkStart w:id="10" w:name="_Toc1269975"/>
      <w:r>
        <w:rPr>
          <w:sz w:val="26"/>
          <w:szCs w:val="26"/>
          <w:lang w:val="en-GB"/>
        </w:rPr>
        <w:t>Admins’ use case diagram, descriptions and priority of use cases</w:t>
      </w:r>
      <w:bookmarkEnd w:id="10"/>
    </w:p>
    <w:p w:rsidR="006E6426" w:rsidRDefault="00754BC4" w:rsidP="006E6426">
      <w:pPr>
        <w:keepNext/>
        <w:rPr>
          <w:lang w:val="en-GB"/>
        </w:rPr>
      </w:pPr>
      <w:r>
        <w:rPr>
          <w:lang w:val="en-GB"/>
        </w:rPr>
        <w:t>First diagram shows how Admin is interacting with the system (</w:t>
      </w:r>
      <w:r w:rsidR="006E6426">
        <w:rPr>
          <w:lang w:val="en-GB"/>
        </w:rPr>
        <w:t>Figure</w:t>
      </w:r>
      <w:r>
        <w:rPr>
          <w:lang w:val="en-GB"/>
        </w:rPr>
        <w:t xml:space="preserve"> 1), which includes logging in, managing the personal trainer data, managing user data and logging out.  </w:t>
      </w:r>
      <w:r w:rsidR="006E6426">
        <w:rPr>
          <w:lang w:val="en-GB"/>
        </w:rPr>
        <w:t>Managing personal trainer includes actions like : Display trainers details, create account, delete account, change details. Managing user data includes: displaying user details, adding new users, changing the details of the users or deleting the accounts. Diagram also shows which parts of the system will be validated and which parts of the system interact with the remote database.</w:t>
      </w:r>
    </w:p>
    <w:p w:rsidR="006E6426" w:rsidRPr="006E6426" w:rsidRDefault="00754BC4" w:rsidP="006E6426">
      <w:pPr>
        <w:keepNext/>
        <w:rPr>
          <w:lang w:val="en-GB"/>
        </w:rPr>
      </w:pPr>
      <w:r>
        <w:rPr>
          <w:noProof/>
          <w:lang w:val="en-GB"/>
        </w:rPr>
        <w:drawing>
          <wp:inline distT="0" distB="0" distL="0" distR="0">
            <wp:extent cx="5727700" cy="4572000"/>
            <wp:effectExtent l="0" t="0" r="635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572000"/>
                    </a:xfrm>
                    <a:prstGeom prst="rect">
                      <a:avLst/>
                    </a:prstGeom>
                    <a:noFill/>
                    <a:ln>
                      <a:noFill/>
                    </a:ln>
                  </pic:spPr>
                </pic:pic>
              </a:graphicData>
            </a:graphic>
          </wp:inline>
        </w:drawing>
      </w:r>
    </w:p>
    <w:p w:rsidR="006E6426" w:rsidRPr="006E6426" w:rsidRDefault="006E6426" w:rsidP="006E6426">
      <w:pPr>
        <w:pStyle w:val="Legenda"/>
        <w:rPr>
          <w:lang w:val="en-GB"/>
        </w:rPr>
      </w:pPr>
      <w:r w:rsidRPr="006E6426">
        <w:rPr>
          <w:lang w:val="en-GB"/>
        </w:rPr>
        <w:t xml:space="preserve">Figure </w:t>
      </w:r>
      <w:r>
        <w:fldChar w:fldCharType="begin"/>
      </w:r>
      <w:r w:rsidRPr="006E6426">
        <w:rPr>
          <w:lang w:val="en-GB"/>
        </w:rPr>
        <w:instrText xml:space="preserve"> SEQ Figure \* ARABIC </w:instrText>
      </w:r>
      <w:r>
        <w:fldChar w:fldCharType="separate"/>
      </w:r>
      <w:r w:rsidR="004B2F35">
        <w:rPr>
          <w:noProof/>
          <w:lang w:val="en-GB"/>
        </w:rPr>
        <w:t>1</w:t>
      </w:r>
      <w:r>
        <w:fldChar w:fldCharType="end"/>
      </w:r>
      <w:r w:rsidRPr="006E6426">
        <w:rPr>
          <w:lang w:val="en-GB"/>
        </w:rPr>
        <w:t>: use case diagram f</w:t>
      </w:r>
      <w:r>
        <w:rPr>
          <w:lang w:val="en-GB"/>
        </w:rPr>
        <w:t>or admin</w:t>
      </w:r>
    </w:p>
    <w:p w:rsidR="004820A1" w:rsidRDefault="00754BC4" w:rsidP="00754BC4">
      <w:pPr>
        <w:rPr>
          <w:b/>
          <w:lang w:val="en-GB"/>
        </w:rPr>
      </w:pPr>
      <w:r w:rsidRPr="004820A1">
        <w:rPr>
          <w:b/>
          <w:lang w:val="en-GB"/>
        </w:rPr>
        <w:lastRenderedPageBreak/>
        <w:t xml:space="preserve"> </w:t>
      </w:r>
      <w:r w:rsidR="004820A1" w:rsidRPr="004820A1">
        <w:rPr>
          <w:b/>
          <w:lang w:val="en-GB"/>
        </w:rPr>
        <w:t>Admins</w:t>
      </w:r>
      <w:r w:rsidR="005643C7">
        <w:rPr>
          <w:b/>
          <w:lang w:val="en-GB"/>
        </w:rPr>
        <w:t>’</w:t>
      </w:r>
      <w:r w:rsidR="004820A1" w:rsidRPr="004820A1">
        <w:rPr>
          <w:b/>
          <w:lang w:val="en-GB"/>
        </w:rPr>
        <w:t xml:space="preserve"> diagram explanation and description of the use cases:</w:t>
      </w:r>
    </w:p>
    <w:p w:rsidR="0024088F" w:rsidRDefault="0024088F" w:rsidP="00754BC4">
      <w:pPr>
        <w:rPr>
          <w:lang w:val="en-GB"/>
        </w:rPr>
      </w:pPr>
    </w:p>
    <w:p w:rsidR="00754BC4" w:rsidRDefault="004820A1" w:rsidP="00754BC4">
      <w:pPr>
        <w:rPr>
          <w:lang w:val="en-GB"/>
        </w:rPr>
      </w:pPr>
      <w:r w:rsidRPr="00B219C4">
        <w:rPr>
          <w:b/>
          <w:lang w:val="en-GB"/>
        </w:rPr>
        <w:t xml:space="preserve"> Use case 1:</w:t>
      </w:r>
      <w:r>
        <w:rPr>
          <w:lang w:val="en-GB"/>
        </w:rPr>
        <w:t xml:space="preserve"> Log in</w:t>
      </w:r>
    </w:p>
    <w:p w:rsidR="004820A1" w:rsidRDefault="004820A1" w:rsidP="00754BC4">
      <w:pPr>
        <w:rPr>
          <w:lang w:val="en-GB"/>
        </w:rPr>
      </w:pPr>
      <w:r>
        <w:rPr>
          <w:lang w:val="en-GB"/>
        </w:rPr>
        <w:t>Admins first action in the system will be to log in using his user ID and password. The diagram also shows that while logging in there is also a possibility of the extension – action performed when the specific conditions apply. In this case it is a validation of the input, If admin will input incorrect data, system will display an error and ask to repeat the input process.</w:t>
      </w:r>
    </w:p>
    <w:p w:rsidR="004820A1" w:rsidRDefault="004820A1" w:rsidP="00754BC4">
      <w:pPr>
        <w:rPr>
          <w:lang w:val="en-GB"/>
        </w:rPr>
      </w:pPr>
    </w:p>
    <w:p w:rsidR="004820A1" w:rsidRDefault="004820A1" w:rsidP="00754BC4">
      <w:pPr>
        <w:rPr>
          <w:lang w:val="en-GB"/>
        </w:rPr>
      </w:pPr>
      <w:r w:rsidRPr="00B219C4">
        <w:rPr>
          <w:b/>
          <w:lang w:val="en-GB"/>
        </w:rPr>
        <w:t>Use case 2:</w:t>
      </w:r>
      <w:r>
        <w:rPr>
          <w:lang w:val="en-GB"/>
        </w:rPr>
        <w:t xml:space="preserve"> Manage personal trainers</w:t>
      </w:r>
    </w:p>
    <w:p w:rsidR="004820A1" w:rsidRDefault="004820A1" w:rsidP="00754BC4">
      <w:pPr>
        <w:rPr>
          <w:lang w:val="en-GB"/>
        </w:rPr>
      </w:pPr>
      <w:r>
        <w:rPr>
          <w:lang w:val="en-GB"/>
        </w:rPr>
        <w:t xml:space="preserve">After logging in Admin have access to “manage personal trainers” page which includes: </w:t>
      </w:r>
    </w:p>
    <w:p w:rsidR="004820A1" w:rsidRDefault="004820A1" w:rsidP="00754BC4">
      <w:pPr>
        <w:rPr>
          <w:lang w:val="en-GB"/>
        </w:rPr>
      </w:pPr>
      <w:r w:rsidRPr="00B219C4">
        <w:rPr>
          <w:b/>
          <w:lang w:val="en-GB"/>
        </w:rPr>
        <w:t>2a</w:t>
      </w:r>
      <w:r>
        <w:rPr>
          <w:lang w:val="en-GB"/>
        </w:rPr>
        <w:t xml:space="preserve">: Display trainers details: </w:t>
      </w:r>
      <w:r w:rsidR="005643C7">
        <w:rPr>
          <w:lang w:val="en-GB"/>
        </w:rPr>
        <w:t>Displays the list of personal trainers present in the system along with their details: email address, name, second name, home address, employee ID.</w:t>
      </w:r>
    </w:p>
    <w:p w:rsidR="005643C7" w:rsidRDefault="005643C7" w:rsidP="00754BC4">
      <w:pPr>
        <w:rPr>
          <w:lang w:val="en-GB"/>
        </w:rPr>
      </w:pPr>
      <w:r w:rsidRPr="00B219C4">
        <w:rPr>
          <w:b/>
          <w:lang w:val="en-GB"/>
        </w:rPr>
        <w:t>2b:</w:t>
      </w:r>
      <w:r>
        <w:rPr>
          <w:lang w:val="en-GB"/>
        </w:rPr>
        <w:t xml:space="preserve"> Create account: Allows Admin to create a new personal trainer in the system by adding the necessary data : email address, name, second name, home address, employee ID. Input is validated by the system and error message is displayed when the input is incorrect. If the system accepts the data entry the information is saved in the database.</w:t>
      </w:r>
    </w:p>
    <w:p w:rsidR="005643C7" w:rsidRDefault="005643C7" w:rsidP="00754BC4">
      <w:pPr>
        <w:rPr>
          <w:lang w:val="en-GB"/>
        </w:rPr>
      </w:pPr>
      <w:r w:rsidRPr="00B219C4">
        <w:rPr>
          <w:b/>
          <w:lang w:val="en-GB"/>
        </w:rPr>
        <w:t>2c:</w:t>
      </w:r>
      <w:r>
        <w:rPr>
          <w:lang w:val="en-GB"/>
        </w:rPr>
        <w:t xml:space="preserve"> Delete account: allows Admin to choose the personal trainer from the list and delete his/hers account from the database. Before accepting the action system validates if Admin is sure of his decision.</w:t>
      </w:r>
    </w:p>
    <w:p w:rsidR="00C77375" w:rsidRDefault="005643C7" w:rsidP="00754BC4">
      <w:pPr>
        <w:rPr>
          <w:lang w:val="en-GB"/>
        </w:rPr>
      </w:pPr>
      <w:r w:rsidRPr="00B219C4">
        <w:rPr>
          <w:b/>
          <w:lang w:val="en-GB"/>
        </w:rPr>
        <w:t>2d</w:t>
      </w:r>
      <w:r>
        <w:rPr>
          <w:lang w:val="en-GB"/>
        </w:rPr>
        <w:t>: Change details: System displays the list of personal trainers, a</w:t>
      </w:r>
      <w:r w:rsidR="00C77375">
        <w:rPr>
          <w:lang w:val="en-GB"/>
        </w:rPr>
        <w:t>llowing Admin to change and amend their details. Input is validated and error message is displayed if incorrect.</w:t>
      </w:r>
    </w:p>
    <w:p w:rsidR="00C77375" w:rsidRDefault="00C77375" w:rsidP="00754BC4">
      <w:pPr>
        <w:rPr>
          <w:lang w:val="en-GB"/>
        </w:rPr>
      </w:pPr>
    </w:p>
    <w:p w:rsidR="00C77375" w:rsidRDefault="00C77375" w:rsidP="00754BC4">
      <w:pPr>
        <w:rPr>
          <w:lang w:val="en-GB"/>
        </w:rPr>
      </w:pPr>
      <w:r w:rsidRPr="00B219C4">
        <w:rPr>
          <w:b/>
          <w:lang w:val="en-GB"/>
        </w:rPr>
        <w:t>Use case 3:</w:t>
      </w:r>
      <w:r>
        <w:rPr>
          <w:lang w:val="en-GB"/>
        </w:rPr>
        <w:t xml:space="preserve"> Manage User data.</w:t>
      </w:r>
    </w:p>
    <w:p w:rsidR="005643C7" w:rsidRDefault="00C77375" w:rsidP="00754BC4">
      <w:pPr>
        <w:rPr>
          <w:lang w:val="en-GB"/>
        </w:rPr>
      </w:pPr>
      <w:r w:rsidRPr="00B219C4">
        <w:rPr>
          <w:b/>
          <w:lang w:val="en-GB"/>
        </w:rPr>
        <w:t>3a</w:t>
      </w:r>
      <w:r>
        <w:rPr>
          <w:lang w:val="en-GB"/>
        </w:rPr>
        <w:t>: Display user details: Displays the details of the customers of the gym, their email address, name, second name, home address, User ID and their input from the android application.</w:t>
      </w:r>
    </w:p>
    <w:p w:rsidR="00C77375" w:rsidRDefault="00C77375" w:rsidP="00754BC4">
      <w:pPr>
        <w:rPr>
          <w:lang w:val="en-GB"/>
        </w:rPr>
      </w:pPr>
      <w:r w:rsidRPr="00B219C4">
        <w:rPr>
          <w:b/>
          <w:lang w:val="en-GB"/>
        </w:rPr>
        <w:t>3b:</w:t>
      </w:r>
      <w:r>
        <w:rPr>
          <w:lang w:val="en-GB"/>
        </w:rPr>
        <w:t xml:space="preserve"> Add new user: Allows the Admin to create new account for the customer if needed, input is validated and error message is displayed if incorrect.</w:t>
      </w:r>
    </w:p>
    <w:p w:rsidR="00C77375" w:rsidRDefault="00C77375" w:rsidP="00754BC4">
      <w:pPr>
        <w:rPr>
          <w:lang w:val="en-GB"/>
        </w:rPr>
      </w:pPr>
      <w:r w:rsidRPr="00B219C4">
        <w:rPr>
          <w:b/>
          <w:lang w:val="en-GB"/>
        </w:rPr>
        <w:t>3c:</w:t>
      </w:r>
      <w:r>
        <w:rPr>
          <w:lang w:val="en-GB"/>
        </w:rPr>
        <w:t xml:space="preserve"> Change details : Allows the Admin to amend the details of any customer. Input is validated with appropriate error messages.</w:t>
      </w:r>
    </w:p>
    <w:p w:rsidR="00C77375" w:rsidRDefault="00C77375" w:rsidP="00C77375">
      <w:pPr>
        <w:rPr>
          <w:lang w:val="en-GB"/>
        </w:rPr>
      </w:pPr>
      <w:r w:rsidRPr="00B219C4">
        <w:rPr>
          <w:b/>
          <w:lang w:val="en-GB"/>
        </w:rPr>
        <w:t>3d:</w:t>
      </w:r>
      <w:r>
        <w:rPr>
          <w:lang w:val="en-GB"/>
        </w:rPr>
        <w:t xml:space="preserve"> Delete account: Allows Admin to delete the account of specific customer. . Before accepting the action system validates if Admin is sure of his decision.</w:t>
      </w:r>
    </w:p>
    <w:p w:rsidR="00C77375" w:rsidRDefault="00C77375" w:rsidP="00754BC4">
      <w:pPr>
        <w:rPr>
          <w:lang w:val="en-GB"/>
        </w:rPr>
      </w:pPr>
    </w:p>
    <w:p w:rsidR="00C77375" w:rsidRDefault="00C77375" w:rsidP="00754BC4">
      <w:pPr>
        <w:rPr>
          <w:lang w:val="en-GB"/>
        </w:rPr>
      </w:pPr>
      <w:r w:rsidRPr="00B219C4">
        <w:rPr>
          <w:b/>
          <w:lang w:val="en-GB"/>
        </w:rPr>
        <w:t>Use Case 4:</w:t>
      </w:r>
      <w:r>
        <w:rPr>
          <w:lang w:val="en-GB"/>
        </w:rPr>
        <w:t xml:space="preserve"> Logging out </w:t>
      </w:r>
    </w:p>
    <w:p w:rsidR="00C77375" w:rsidRDefault="00C77375" w:rsidP="00754BC4">
      <w:pPr>
        <w:rPr>
          <w:lang w:val="en-GB"/>
        </w:rPr>
      </w:pPr>
      <w:r>
        <w:rPr>
          <w:lang w:val="en-GB"/>
        </w:rPr>
        <w:t>Allows admin to log out from the system, closing the session and preventing the access to other use cases except Log in use case.</w:t>
      </w:r>
    </w:p>
    <w:p w:rsidR="00C77375" w:rsidRPr="004820A1" w:rsidRDefault="00C77375" w:rsidP="00754BC4">
      <w:pPr>
        <w:rPr>
          <w:lang w:val="en-GB"/>
        </w:rPr>
      </w:pPr>
    </w:p>
    <w:p w:rsidR="00B6512E" w:rsidRDefault="00B6512E" w:rsidP="00B6512E">
      <w:pPr>
        <w:rPr>
          <w:lang w:val="en-GB"/>
        </w:rPr>
      </w:pPr>
    </w:p>
    <w:p w:rsidR="00363758" w:rsidRDefault="00363758" w:rsidP="00B6512E">
      <w:pPr>
        <w:rPr>
          <w:lang w:val="en-GB"/>
        </w:rPr>
      </w:pPr>
    </w:p>
    <w:p w:rsidR="00363758" w:rsidRDefault="00363758" w:rsidP="00B6512E">
      <w:pPr>
        <w:rPr>
          <w:lang w:val="en-GB"/>
        </w:rPr>
      </w:pPr>
    </w:p>
    <w:p w:rsidR="00363758" w:rsidRDefault="00363758" w:rsidP="00B6512E">
      <w:pPr>
        <w:rPr>
          <w:lang w:val="en-GB"/>
        </w:rPr>
      </w:pPr>
    </w:p>
    <w:p w:rsidR="00363758" w:rsidRDefault="006A1AAA" w:rsidP="00B6512E">
      <w:pPr>
        <w:rPr>
          <w:b/>
          <w:lang w:val="en-GB"/>
        </w:rPr>
      </w:pPr>
      <w:r>
        <w:rPr>
          <w:b/>
          <w:lang w:val="en-GB"/>
        </w:rPr>
        <w:lastRenderedPageBreak/>
        <w:t>Prioritizing Admin Use Cases</w:t>
      </w:r>
    </w:p>
    <w:p w:rsidR="006A1AAA" w:rsidRDefault="006A1AAA" w:rsidP="00B6512E">
      <w:pPr>
        <w:rPr>
          <w:lang w:val="en-GB"/>
        </w:rPr>
      </w:pPr>
      <w:r>
        <w:rPr>
          <w:lang w:val="en-GB"/>
        </w:rPr>
        <w:t>All of the use cases mentioned above are critical for the systems functionality, however</w:t>
      </w:r>
      <w:r w:rsidR="00361159">
        <w:rPr>
          <w:lang w:val="en-GB"/>
        </w:rPr>
        <w:t xml:space="preserve"> Use case 1: </w:t>
      </w:r>
      <w:r>
        <w:rPr>
          <w:lang w:val="en-GB"/>
        </w:rPr>
        <w:t xml:space="preserve"> Logging in and </w:t>
      </w:r>
      <w:r w:rsidR="00361159">
        <w:rPr>
          <w:lang w:val="en-GB"/>
        </w:rPr>
        <w:t xml:space="preserve">4: </w:t>
      </w:r>
      <w:r>
        <w:rPr>
          <w:lang w:val="en-GB"/>
        </w:rPr>
        <w:t xml:space="preserve">Logging out of the system are on top of the priority list. Those two functions are a core of the system and have to be tacked first, including the security and validation connected to </w:t>
      </w:r>
      <w:r w:rsidR="00361159">
        <w:rPr>
          <w:lang w:val="en-GB"/>
        </w:rPr>
        <w:t>them</w:t>
      </w:r>
      <w:r>
        <w:rPr>
          <w:lang w:val="en-GB"/>
        </w:rPr>
        <w:t>.</w:t>
      </w:r>
    </w:p>
    <w:p w:rsidR="006A1AAA" w:rsidRDefault="00361159" w:rsidP="00361159">
      <w:pPr>
        <w:rPr>
          <w:lang w:val="en-GB"/>
        </w:rPr>
      </w:pPr>
      <w:r>
        <w:rPr>
          <w:lang w:val="en-GB"/>
        </w:rPr>
        <w:t>Next on the list would be 2a: Display trainers details and 3a: Display user details. Displaying user and trainers details will ensure proper connection between the front end o the system and back end – database and is the “must have” before editing or adding new accounts.</w:t>
      </w:r>
    </w:p>
    <w:p w:rsidR="00361159" w:rsidRDefault="00361159" w:rsidP="00361159">
      <w:pPr>
        <w:rPr>
          <w:lang w:val="en-GB"/>
        </w:rPr>
      </w:pPr>
      <w:r>
        <w:rPr>
          <w:lang w:val="en-GB"/>
        </w:rPr>
        <w:t>Last priority for this part of the system is adding new accounts, deleting existing ones and editing the data – Use cases: 2b, 2c, 2d and 3b,3c,3d. Their functionality is similar therefore those use cases can be tackled at the same time</w:t>
      </w:r>
      <w:r w:rsidR="00102E91">
        <w:rPr>
          <w:lang w:val="en-GB"/>
        </w:rPr>
        <w:t>. The order of managing the tasks:</w:t>
      </w:r>
    </w:p>
    <w:p w:rsidR="00102E91" w:rsidRDefault="00102E91" w:rsidP="00361159">
      <w:pPr>
        <w:rPr>
          <w:lang w:val="en-GB"/>
        </w:rPr>
      </w:pPr>
    </w:p>
    <w:p w:rsidR="00361159" w:rsidRPr="00102E91" w:rsidRDefault="00102E91" w:rsidP="00102E91">
      <w:pPr>
        <w:pStyle w:val="Akapitzlist"/>
        <w:numPr>
          <w:ilvl w:val="0"/>
          <w:numId w:val="15"/>
        </w:numPr>
      </w:pPr>
      <w:r w:rsidRPr="00102E91">
        <w:t>Use case 1: Log in and Use case 4: Log out</w:t>
      </w:r>
    </w:p>
    <w:p w:rsidR="00102E91" w:rsidRDefault="00102E91" w:rsidP="00102E91">
      <w:pPr>
        <w:pStyle w:val="Akapitzlist"/>
        <w:numPr>
          <w:ilvl w:val="0"/>
          <w:numId w:val="15"/>
        </w:numPr>
      </w:pPr>
      <w:r>
        <w:t>Use case 2a: Display trainers details and 3a: Display user details</w:t>
      </w:r>
    </w:p>
    <w:p w:rsidR="00102E91" w:rsidRDefault="00102E91" w:rsidP="00102E91">
      <w:pPr>
        <w:pStyle w:val="Akapitzlist"/>
        <w:numPr>
          <w:ilvl w:val="0"/>
          <w:numId w:val="15"/>
        </w:numPr>
      </w:pPr>
      <w:r w:rsidRPr="00102E91">
        <w:t>Use cases: 2b: Create account, 2c: Delete account, 2d: Change details</w:t>
      </w:r>
      <w:r>
        <w:t xml:space="preserve"> along with use cases 3b: Add</w:t>
      </w:r>
      <w:r w:rsidRPr="00102E91">
        <w:t xml:space="preserve"> </w:t>
      </w:r>
      <w:r>
        <w:t>new user, 3c: Change user details and 3d: Delete user account</w:t>
      </w:r>
    </w:p>
    <w:p w:rsidR="00102E91" w:rsidRPr="000A060B" w:rsidRDefault="00102E91" w:rsidP="00102E91">
      <w:pPr>
        <w:pStyle w:val="Akapitzlist"/>
        <w:ind w:left="432"/>
        <w:rPr>
          <w:sz w:val="26"/>
          <w:szCs w:val="26"/>
        </w:rPr>
      </w:pPr>
    </w:p>
    <w:p w:rsidR="00102E91" w:rsidRPr="000A060B" w:rsidRDefault="00102E91" w:rsidP="000A060B">
      <w:pPr>
        <w:pStyle w:val="Nagwek4"/>
        <w:rPr>
          <w:sz w:val="26"/>
          <w:szCs w:val="26"/>
          <w:lang w:val="en-GB"/>
        </w:rPr>
      </w:pPr>
      <w:bookmarkStart w:id="11" w:name="_Toc1269976"/>
      <w:r w:rsidRPr="000A060B">
        <w:rPr>
          <w:sz w:val="26"/>
          <w:szCs w:val="26"/>
          <w:lang w:val="en-GB"/>
        </w:rPr>
        <w:t>Personal Trainers use case diagram, descriptions and priority of use cases</w:t>
      </w:r>
      <w:bookmarkEnd w:id="11"/>
    </w:p>
    <w:p w:rsidR="00102E91" w:rsidRDefault="00102E91" w:rsidP="00102E91">
      <w:pPr>
        <w:ind w:left="0"/>
        <w:rPr>
          <w:lang w:val="en-GB"/>
        </w:rPr>
      </w:pPr>
    </w:p>
    <w:p w:rsidR="00102E91" w:rsidRDefault="00102E91" w:rsidP="00102E91">
      <w:pPr>
        <w:keepNext/>
        <w:ind w:left="0"/>
      </w:pPr>
      <w:r>
        <w:rPr>
          <w:noProof/>
          <w:lang w:val="en-GB"/>
        </w:rPr>
        <w:drawing>
          <wp:inline distT="0" distB="0" distL="0" distR="0">
            <wp:extent cx="5727700" cy="4356100"/>
            <wp:effectExtent l="0" t="0" r="635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356100"/>
                    </a:xfrm>
                    <a:prstGeom prst="rect">
                      <a:avLst/>
                    </a:prstGeom>
                    <a:noFill/>
                    <a:ln>
                      <a:noFill/>
                    </a:ln>
                  </pic:spPr>
                </pic:pic>
              </a:graphicData>
            </a:graphic>
          </wp:inline>
        </w:drawing>
      </w:r>
    </w:p>
    <w:p w:rsidR="00102E91" w:rsidRDefault="00102E91" w:rsidP="00C43AA5">
      <w:pPr>
        <w:pStyle w:val="Legenda"/>
        <w:rPr>
          <w:lang w:val="en-GB"/>
        </w:rPr>
      </w:pPr>
      <w:r w:rsidRPr="00102E91">
        <w:rPr>
          <w:lang w:val="en-GB"/>
        </w:rPr>
        <w:t xml:space="preserve">Figure </w:t>
      </w:r>
      <w:r>
        <w:fldChar w:fldCharType="begin"/>
      </w:r>
      <w:r w:rsidRPr="00102E91">
        <w:rPr>
          <w:lang w:val="en-GB"/>
        </w:rPr>
        <w:instrText xml:space="preserve"> SEQ Figure \* ARABIC </w:instrText>
      </w:r>
      <w:r>
        <w:fldChar w:fldCharType="separate"/>
      </w:r>
      <w:r w:rsidR="004B2F35">
        <w:rPr>
          <w:noProof/>
          <w:lang w:val="en-GB"/>
        </w:rPr>
        <w:t>2</w:t>
      </w:r>
      <w:r>
        <w:fldChar w:fldCharType="end"/>
      </w:r>
      <w:r w:rsidRPr="00102E91">
        <w:rPr>
          <w:lang w:val="en-GB"/>
        </w:rPr>
        <w:t>: Personal Trainer use case diagram</w:t>
      </w:r>
    </w:p>
    <w:p w:rsidR="00C43AA5" w:rsidRDefault="00C43AA5" w:rsidP="00C43AA5">
      <w:pPr>
        <w:rPr>
          <w:lang w:val="en-GB"/>
        </w:rPr>
      </w:pPr>
    </w:p>
    <w:p w:rsidR="00B219C4" w:rsidRDefault="00B219C4" w:rsidP="00C43AA5">
      <w:pPr>
        <w:rPr>
          <w:b/>
          <w:lang w:val="en-GB"/>
        </w:rPr>
      </w:pPr>
      <w:r>
        <w:rPr>
          <w:b/>
          <w:lang w:val="en-GB"/>
        </w:rPr>
        <w:lastRenderedPageBreak/>
        <w:t>Personal Trainer</w:t>
      </w:r>
      <w:r w:rsidRPr="004820A1">
        <w:rPr>
          <w:b/>
          <w:lang w:val="en-GB"/>
        </w:rPr>
        <w:t xml:space="preserve"> diagram explanation and description of the use cases</w:t>
      </w:r>
    </w:p>
    <w:p w:rsidR="00B219C4" w:rsidRDefault="00B219C4" w:rsidP="00C43AA5">
      <w:pPr>
        <w:rPr>
          <w:lang w:val="en-GB"/>
        </w:rPr>
      </w:pPr>
      <w:r w:rsidRPr="00B219C4">
        <w:rPr>
          <w:b/>
          <w:lang w:val="en-GB"/>
        </w:rPr>
        <w:t>Use case 1:</w:t>
      </w:r>
      <w:r>
        <w:rPr>
          <w:lang w:val="en-GB"/>
        </w:rPr>
        <w:t xml:space="preserve"> Log in and </w:t>
      </w:r>
      <w:r w:rsidRPr="00B219C4">
        <w:rPr>
          <w:b/>
          <w:lang w:val="en-GB"/>
        </w:rPr>
        <w:t>Use case 4:</w:t>
      </w:r>
      <w:r>
        <w:rPr>
          <w:lang w:val="en-GB"/>
        </w:rPr>
        <w:t xml:space="preserve"> Log out</w:t>
      </w:r>
    </w:p>
    <w:p w:rsidR="00C43AA5" w:rsidRDefault="00C43AA5" w:rsidP="00C43AA5">
      <w:pPr>
        <w:rPr>
          <w:lang w:val="en-GB"/>
        </w:rPr>
      </w:pPr>
      <w:r>
        <w:rPr>
          <w:lang w:val="en-GB"/>
        </w:rPr>
        <w:t xml:space="preserve">Personal Trainer diagram (Figure 2) explains how the personal trainers will interact with the system and what functionality system offers for them. Logging in and out of the system are the most important functions, Logging in is extended by validation, in order to secure the system. </w:t>
      </w:r>
    </w:p>
    <w:p w:rsidR="00B219C4" w:rsidRDefault="00B219C4" w:rsidP="00C43AA5">
      <w:pPr>
        <w:rPr>
          <w:lang w:val="en-GB"/>
        </w:rPr>
      </w:pPr>
    </w:p>
    <w:p w:rsidR="00B219C4" w:rsidRDefault="00B219C4" w:rsidP="00C43AA5">
      <w:pPr>
        <w:rPr>
          <w:lang w:val="en-GB"/>
        </w:rPr>
      </w:pPr>
      <w:r w:rsidRPr="00B219C4">
        <w:rPr>
          <w:b/>
          <w:lang w:val="en-GB"/>
        </w:rPr>
        <w:t>Use Case 2</w:t>
      </w:r>
      <w:r>
        <w:rPr>
          <w:lang w:val="en-GB"/>
        </w:rPr>
        <w:t xml:space="preserve"> : Manage user data</w:t>
      </w:r>
    </w:p>
    <w:p w:rsidR="00B219C4" w:rsidRDefault="00C43AA5" w:rsidP="00C43AA5">
      <w:pPr>
        <w:rPr>
          <w:lang w:val="en-GB"/>
        </w:rPr>
      </w:pPr>
      <w:r>
        <w:rPr>
          <w:lang w:val="en-GB"/>
        </w:rPr>
        <w:t>Managing user data is a second use case, it includes</w:t>
      </w:r>
      <w:r w:rsidR="00B219C4">
        <w:rPr>
          <w:lang w:val="en-GB"/>
        </w:rPr>
        <w:t xml:space="preserve">: </w:t>
      </w:r>
    </w:p>
    <w:p w:rsidR="00B219C4" w:rsidRDefault="00B219C4" w:rsidP="00C43AA5">
      <w:pPr>
        <w:rPr>
          <w:lang w:val="en-GB"/>
        </w:rPr>
      </w:pPr>
      <w:r w:rsidRPr="00B219C4">
        <w:rPr>
          <w:b/>
          <w:lang w:val="en-GB"/>
        </w:rPr>
        <w:t>2a</w:t>
      </w:r>
      <w:r>
        <w:rPr>
          <w:lang w:val="en-GB"/>
        </w:rPr>
        <w:t xml:space="preserve">: </w:t>
      </w:r>
      <w:r w:rsidR="00C43AA5">
        <w:rPr>
          <w:lang w:val="en-GB"/>
        </w:rPr>
        <w:t xml:space="preserve">Displaying the user details, </w:t>
      </w:r>
    </w:p>
    <w:p w:rsidR="00B219C4" w:rsidRDefault="00B219C4" w:rsidP="00C43AA5">
      <w:pPr>
        <w:rPr>
          <w:lang w:val="en-GB"/>
        </w:rPr>
      </w:pPr>
      <w:r w:rsidRPr="00B219C4">
        <w:rPr>
          <w:b/>
          <w:lang w:val="en-GB"/>
        </w:rPr>
        <w:t>2b</w:t>
      </w:r>
      <w:r>
        <w:rPr>
          <w:lang w:val="en-GB"/>
        </w:rPr>
        <w:t xml:space="preserve">: </w:t>
      </w:r>
      <w:r w:rsidR="00C43AA5">
        <w:rPr>
          <w:lang w:val="en-GB"/>
        </w:rPr>
        <w:t xml:space="preserve">Adding new user, </w:t>
      </w:r>
    </w:p>
    <w:p w:rsidR="00B219C4" w:rsidRDefault="00B219C4" w:rsidP="00C43AA5">
      <w:pPr>
        <w:rPr>
          <w:lang w:val="en-GB"/>
        </w:rPr>
      </w:pPr>
      <w:r w:rsidRPr="00B219C4">
        <w:rPr>
          <w:b/>
          <w:lang w:val="en-GB"/>
        </w:rPr>
        <w:t>2c</w:t>
      </w:r>
      <w:r>
        <w:rPr>
          <w:lang w:val="en-GB"/>
        </w:rPr>
        <w:t xml:space="preserve">: </w:t>
      </w:r>
      <w:r w:rsidR="00C43AA5">
        <w:rPr>
          <w:lang w:val="en-GB"/>
        </w:rPr>
        <w:t xml:space="preserve">Changing the user details </w:t>
      </w:r>
    </w:p>
    <w:p w:rsidR="00B219C4" w:rsidRDefault="00B219C4" w:rsidP="00C43AA5">
      <w:pPr>
        <w:rPr>
          <w:lang w:val="en-GB"/>
        </w:rPr>
      </w:pPr>
      <w:r w:rsidRPr="00B219C4">
        <w:rPr>
          <w:b/>
          <w:lang w:val="en-GB"/>
        </w:rPr>
        <w:t>2d</w:t>
      </w:r>
      <w:r>
        <w:rPr>
          <w:lang w:val="en-GB"/>
        </w:rPr>
        <w:t>: D</w:t>
      </w:r>
      <w:r w:rsidR="00C43AA5">
        <w:rPr>
          <w:lang w:val="en-GB"/>
        </w:rPr>
        <w:t xml:space="preserve">eleting the users. </w:t>
      </w:r>
    </w:p>
    <w:p w:rsidR="00B219C4" w:rsidRDefault="00C43AA5" w:rsidP="00C43AA5">
      <w:pPr>
        <w:rPr>
          <w:lang w:val="en-GB"/>
        </w:rPr>
      </w:pPr>
      <w:r>
        <w:rPr>
          <w:lang w:val="en-GB"/>
        </w:rPr>
        <w:t>All the input involved in those use cases is validated before the data is send to the database. Those use cases allow Personal Trainers to assess the data send in by the users or change, delete data if necessary.</w:t>
      </w:r>
    </w:p>
    <w:p w:rsidR="004B2F35" w:rsidRDefault="004B2F35" w:rsidP="00C43AA5">
      <w:pPr>
        <w:rPr>
          <w:lang w:val="en-GB"/>
        </w:rPr>
      </w:pPr>
    </w:p>
    <w:p w:rsidR="00B219C4" w:rsidRDefault="00B219C4" w:rsidP="00C43AA5">
      <w:pPr>
        <w:rPr>
          <w:lang w:val="en-GB"/>
        </w:rPr>
      </w:pPr>
      <w:r w:rsidRPr="00B219C4">
        <w:rPr>
          <w:b/>
          <w:lang w:val="en-GB"/>
        </w:rPr>
        <w:t>Use case 3</w:t>
      </w:r>
      <w:r>
        <w:rPr>
          <w:lang w:val="en-GB"/>
        </w:rPr>
        <w:t>: Generate report</w:t>
      </w:r>
    </w:p>
    <w:p w:rsidR="00B219C4" w:rsidRDefault="00C43AA5" w:rsidP="00B219C4">
      <w:pPr>
        <w:rPr>
          <w:lang w:val="en-GB"/>
        </w:rPr>
      </w:pPr>
      <w:r>
        <w:rPr>
          <w:lang w:val="en-GB"/>
        </w:rPr>
        <w:t>Generate report use case manages reports being generated and sent to the customers. It includes</w:t>
      </w:r>
      <w:r w:rsidR="00B219C4">
        <w:rPr>
          <w:lang w:val="en-GB"/>
        </w:rPr>
        <w:t xml:space="preserve">: </w:t>
      </w:r>
    </w:p>
    <w:p w:rsidR="00B219C4" w:rsidRDefault="00B219C4" w:rsidP="00B219C4">
      <w:pPr>
        <w:rPr>
          <w:lang w:val="en-GB"/>
        </w:rPr>
      </w:pPr>
      <w:r w:rsidRPr="00B219C4">
        <w:rPr>
          <w:b/>
          <w:lang w:val="en-GB"/>
        </w:rPr>
        <w:t>3a</w:t>
      </w:r>
      <w:r>
        <w:rPr>
          <w:lang w:val="en-GB"/>
        </w:rPr>
        <w:t xml:space="preserve">: </w:t>
      </w:r>
      <w:r w:rsidR="00C43AA5">
        <w:rPr>
          <w:lang w:val="en-GB"/>
        </w:rPr>
        <w:t>Choosing the timeframe for the report</w:t>
      </w:r>
      <w:r>
        <w:rPr>
          <w:lang w:val="en-GB"/>
        </w:rPr>
        <w:t xml:space="preserve">: </w:t>
      </w:r>
      <w:r w:rsidR="00C43AA5">
        <w:rPr>
          <w:lang w:val="en-GB"/>
        </w:rPr>
        <w:t xml:space="preserve"> In order to process, analyse the data and </w:t>
      </w:r>
      <w:r>
        <w:rPr>
          <w:lang w:val="en-GB"/>
        </w:rPr>
        <w:t>generate</w:t>
      </w:r>
      <w:r w:rsidR="00C43AA5">
        <w:rPr>
          <w:lang w:val="en-GB"/>
        </w:rPr>
        <w:t xml:space="preserve"> the report to the customer, personal trainer have to choose the timeframe for the report first.</w:t>
      </w:r>
      <w:r>
        <w:rPr>
          <w:lang w:val="en-GB"/>
        </w:rPr>
        <w:t xml:space="preserve"> After personal trainer chooses the timeframe, data is pulled from the database.</w:t>
      </w:r>
    </w:p>
    <w:p w:rsidR="00B219C4" w:rsidRDefault="00B219C4" w:rsidP="00B219C4">
      <w:pPr>
        <w:rPr>
          <w:lang w:val="en-GB"/>
        </w:rPr>
      </w:pPr>
      <w:r w:rsidRPr="00B219C4">
        <w:rPr>
          <w:b/>
          <w:lang w:val="en-GB"/>
        </w:rPr>
        <w:t>3b</w:t>
      </w:r>
      <w:r>
        <w:rPr>
          <w:lang w:val="en-GB"/>
        </w:rPr>
        <w:t xml:space="preserve">: Additional notes use case is also included in the report, personal trainers might want to add the notes that they want to include with the report, their thoughts or conclusion. This use case allows that and attaches the notes with the report. </w:t>
      </w:r>
    </w:p>
    <w:p w:rsidR="00B219C4" w:rsidRDefault="00B219C4" w:rsidP="00B219C4">
      <w:pPr>
        <w:rPr>
          <w:lang w:val="en-GB"/>
        </w:rPr>
      </w:pPr>
      <w:r w:rsidRPr="00B219C4">
        <w:rPr>
          <w:b/>
          <w:lang w:val="en-GB"/>
        </w:rPr>
        <w:t>3c</w:t>
      </w:r>
      <w:r>
        <w:rPr>
          <w:lang w:val="en-GB"/>
        </w:rPr>
        <w:t xml:space="preserve">: Send Email, </w:t>
      </w:r>
      <w:r w:rsidR="000A060B">
        <w:rPr>
          <w:lang w:val="en-GB"/>
        </w:rPr>
        <w:t>personal trainer chooses the</w:t>
      </w:r>
      <w:r>
        <w:rPr>
          <w:lang w:val="en-GB"/>
        </w:rPr>
        <w:t xml:space="preserve"> customer from the database</w:t>
      </w:r>
      <w:r w:rsidR="000A060B">
        <w:rPr>
          <w:lang w:val="en-GB"/>
        </w:rPr>
        <w:t xml:space="preserve">, system validates if the personal trainer have chosen the right one and </w:t>
      </w:r>
      <w:r>
        <w:rPr>
          <w:lang w:val="en-GB"/>
        </w:rPr>
        <w:t>send</w:t>
      </w:r>
      <w:r w:rsidR="000A060B">
        <w:rPr>
          <w:lang w:val="en-GB"/>
        </w:rPr>
        <w:t>s</w:t>
      </w:r>
      <w:r>
        <w:rPr>
          <w:lang w:val="en-GB"/>
        </w:rPr>
        <w:t xml:space="preserve"> the email with the generated report and notes. </w:t>
      </w:r>
    </w:p>
    <w:p w:rsidR="004B2F35" w:rsidRDefault="004B2F35" w:rsidP="00B219C4">
      <w:pPr>
        <w:rPr>
          <w:lang w:val="en-GB"/>
        </w:rPr>
      </w:pPr>
    </w:p>
    <w:p w:rsidR="00B219C4" w:rsidRDefault="00B219C4" w:rsidP="00B219C4">
      <w:pPr>
        <w:rPr>
          <w:b/>
          <w:lang w:val="en-GB"/>
        </w:rPr>
      </w:pPr>
      <w:r>
        <w:rPr>
          <w:b/>
          <w:lang w:val="en-GB"/>
        </w:rPr>
        <w:t>Prioritizing Personal Trainer Use Cases</w:t>
      </w:r>
    </w:p>
    <w:p w:rsidR="000A060B" w:rsidRDefault="00B219C4" w:rsidP="000A060B">
      <w:pPr>
        <w:rPr>
          <w:lang w:val="en-GB"/>
        </w:rPr>
      </w:pPr>
      <w:r>
        <w:rPr>
          <w:lang w:val="en-GB"/>
        </w:rPr>
        <w:t xml:space="preserve">Just like with Admin case, most important use cases for personal trainers are </w:t>
      </w:r>
      <w:r w:rsidR="000A060B">
        <w:rPr>
          <w:lang w:val="en-GB"/>
        </w:rPr>
        <w:t xml:space="preserve">1: </w:t>
      </w:r>
      <w:r>
        <w:rPr>
          <w:lang w:val="en-GB"/>
        </w:rPr>
        <w:t xml:space="preserve">Log in </w:t>
      </w:r>
      <w:r w:rsidR="000A060B">
        <w:rPr>
          <w:lang w:val="en-GB"/>
        </w:rPr>
        <w:t xml:space="preserve">and </w:t>
      </w:r>
      <w:r w:rsidR="000A060B" w:rsidRPr="000A060B">
        <w:rPr>
          <w:b/>
          <w:lang w:val="en-GB"/>
        </w:rPr>
        <w:t>4: Log out</w:t>
      </w:r>
      <w:r w:rsidR="000A060B">
        <w:rPr>
          <w:lang w:val="en-GB"/>
        </w:rPr>
        <w:t xml:space="preserve">. In order to access other use cases trainers have to Log in with validated credentials. Next on the priority list is </w:t>
      </w:r>
      <w:r w:rsidR="000A060B" w:rsidRPr="000A060B">
        <w:rPr>
          <w:b/>
          <w:lang w:val="en-GB"/>
        </w:rPr>
        <w:t>2a: Displaying the user details</w:t>
      </w:r>
      <w:r w:rsidR="000A060B">
        <w:rPr>
          <w:b/>
          <w:lang w:val="en-GB"/>
        </w:rPr>
        <w:t>.</w:t>
      </w:r>
      <w:r w:rsidR="000A060B" w:rsidRPr="000A060B">
        <w:rPr>
          <w:lang w:val="en-GB"/>
        </w:rPr>
        <w:t xml:space="preserve"> In order for t</w:t>
      </w:r>
      <w:r w:rsidR="000A060B">
        <w:rPr>
          <w:lang w:val="en-GB"/>
        </w:rPr>
        <w:t xml:space="preserve">he system to work properly it is crucial to check if the website have proper connection with the database, displaying the information of the users is a first step in this direction. Next is adding the functionality: </w:t>
      </w:r>
      <w:r w:rsidR="000A060B" w:rsidRPr="00B219C4">
        <w:rPr>
          <w:b/>
          <w:lang w:val="en-GB"/>
        </w:rPr>
        <w:t>2b</w:t>
      </w:r>
      <w:r w:rsidR="000A060B">
        <w:rPr>
          <w:lang w:val="en-GB"/>
        </w:rPr>
        <w:t xml:space="preserve">: </w:t>
      </w:r>
      <w:r w:rsidR="000A060B" w:rsidRPr="000A060B">
        <w:rPr>
          <w:b/>
          <w:lang w:val="en-GB"/>
        </w:rPr>
        <w:t>Adding new user</w:t>
      </w:r>
      <w:r w:rsidR="000A060B">
        <w:rPr>
          <w:lang w:val="en-GB"/>
        </w:rPr>
        <w:t xml:space="preserve">, </w:t>
      </w:r>
      <w:r w:rsidR="000A060B" w:rsidRPr="00B219C4">
        <w:rPr>
          <w:b/>
          <w:lang w:val="en-GB"/>
        </w:rPr>
        <w:t>2c</w:t>
      </w:r>
      <w:r w:rsidR="000A060B">
        <w:rPr>
          <w:lang w:val="en-GB"/>
        </w:rPr>
        <w:t xml:space="preserve">: </w:t>
      </w:r>
      <w:r w:rsidR="000A060B" w:rsidRPr="002B5407">
        <w:rPr>
          <w:b/>
          <w:lang w:val="en-GB"/>
        </w:rPr>
        <w:t xml:space="preserve">Changing the user details </w:t>
      </w:r>
      <w:r w:rsidR="000A060B" w:rsidRPr="002B5407">
        <w:rPr>
          <w:lang w:val="en-GB"/>
        </w:rPr>
        <w:t>and</w:t>
      </w:r>
      <w:r w:rsidR="000A060B" w:rsidRPr="002B5407">
        <w:rPr>
          <w:b/>
          <w:lang w:val="en-GB"/>
        </w:rPr>
        <w:t xml:space="preserve"> 2d: Deleting the users</w:t>
      </w:r>
      <w:r w:rsidR="000A060B">
        <w:rPr>
          <w:lang w:val="en-GB"/>
        </w:rPr>
        <w:t xml:space="preserve">. Last on the priority list is use case </w:t>
      </w:r>
      <w:r w:rsidR="000A060B" w:rsidRPr="000A060B">
        <w:rPr>
          <w:b/>
          <w:lang w:val="en-GB"/>
        </w:rPr>
        <w:t>3 : Generating the report</w:t>
      </w:r>
      <w:r w:rsidR="000A060B">
        <w:rPr>
          <w:lang w:val="en-GB"/>
        </w:rPr>
        <w:t xml:space="preserve"> and all the use cases included with it.</w:t>
      </w:r>
    </w:p>
    <w:p w:rsidR="000A060B" w:rsidRDefault="000A060B" w:rsidP="000A060B">
      <w:pPr>
        <w:rPr>
          <w:lang w:val="en-GB"/>
        </w:rPr>
      </w:pPr>
    </w:p>
    <w:p w:rsidR="000A060B" w:rsidRPr="00102E91" w:rsidRDefault="000A060B" w:rsidP="002B5407">
      <w:pPr>
        <w:pStyle w:val="Akapitzlist"/>
        <w:numPr>
          <w:ilvl w:val="0"/>
          <w:numId w:val="16"/>
        </w:numPr>
      </w:pPr>
      <w:r w:rsidRPr="00102E91">
        <w:t>Use case 1: Log in and Use case 4: Log out</w:t>
      </w:r>
    </w:p>
    <w:p w:rsidR="000A060B" w:rsidRDefault="000A060B" w:rsidP="002B5407">
      <w:pPr>
        <w:pStyle w:val="Akapitzlist"/>
        <w:numPr>
          <w:ilvl w:val="0"/>
          <w:numId w:val="16"/>
        </w:numPr>
      </w:pPr>
      <w:r>
        <w:t>Use case 2a: Display</w:t>
      </w:r>
      <w:r w:rsidR="002B5407">
        <w:t>ing the</w:t>
      </w:r>
      <w:r>
        <w:t xml:space="preserve"> user details </w:t>
      </w:r>
    </w:p>
    <w:p w:rsidR="000A060B" w:rsidRDefault="002B5407" w:rsidP="002B5407">
      <w:pPr>
        <w:pStyle w:val="Akapitzlist"/>
        <w:numPr>
          <w:ilvl w:val="0"/>
          <w:numId w:val="16"/>
        </w:numPr>
      </w:pPr>
      <w:r>
        <w:t>U</w:t>
      </w:r>
      <w:r w:rsidR="000A060B" w:rsidRPr="00102E91">
        <w:t xml:space="preserve">se cases </w:t>
      </w:r>
      <w:r>
        <w:t xml:space="preserve">2b: </w:t>
      </w:r>
      <w:r w:rsidR="000A060B">
        <w:t>Add</w:t>
      </w:r>
      <w:r>
        <w:t>ing</w:t>
      </w:r>
      <w:r w:rsidR="000A060B" w:rsidRPr="00102E91">
        <w:t xml:space="preserve"> </w:t>
      </w:r>
      <w:r w:rsidR="000A060B">
        <w:t xml:space="preserve">new user, </w:t>
      </w:r>
      <w:r>
        <w:t>2</w:t>
      </w:r>
      <w:r w:rsidR="000A060B">
        <w:t xml:space="preserve">c: Change user details and </w:t>
      </w:r>
      <w:r>
        <w:t>2</w:t>
      </w:r>
      <w:r w:rsidR="000A060B">
        <w:t xml:space="preserve">d: Delete </w:t>
      </w:r>
      <w:r>
        <w:t>the users</w:t>
      </w:r>
    </w:p>
    <w:p w:rsidR="002B5407" w:rsidRDefault="002B5407" w:rsidP="002B5407">
      <w:pPr>
        <w:pStyle w:val="Akapitzlist"/>
        <w:numPr>
          <w:ilvl w:val="0"/>
          <w:numId w:val="16"/>
        </w:numPr>
      </w:pPr>
      <w:r>
        <w:t xml:space="preserve">Use case Generating the report </w:t>
      </w:r>
    </w:p>
    <w:p w:rsidR="002B5407" w:rsidRDefault="002B5407" w:rsidP="002B5407"/>
    <w:p w:rsidR="002B5407" w:rsidRPr="000A060B" w:rsidRDefault="002B5407" w:rsidP="002B5407">
      <w:pPr>
        <w:pStyle w:val="Nagwek4"/>
        <w:rPr>
          <w:sz w:val="26"/>
          <w:szCs w:val="26"/>
          <w:lang w:val="en-GB"/>
        </w:rPr>
      </w:pPr>
      <w:bookmarkStart w:id="12" w:name="_Toc1269977"/>
      <w:r>
        <w:rPr>
          <w:sz w:val="26"/>
          <w:szCs w:val="26"/>
          <w:lang w:val="en-GB"/>
        </w:rPr>
        <w:lastRenderedPageBreak/>
        <w:t>Users android application</w:t>
      </w:r>
      <w:r w:rsidRPr="000A060B">
        <w:rPr>
          <w:sz w:val="26"/>
          <w:szCs w:val="26"/>
          <w:lang w:val="en-GB"/>
        </w:rPr>
        <w:t xml:space="preserve"> use case diagram, descriptions and priority of use cases</w:t>
      </w:r>
      <w:bookmarkEnd w:id="12"/>
    </w:p>
    <w:p w:rsidR="002B5407" w:rsidRPr="002B5407" w:rsidRDefault="002B5407" w:rsidP="002B5407">
      <w:pPr>
        <w:rPr>
          <w:lang w:val="en-GB"/>
        </w:rPr>
      </w:pPr>
    </w:p>
    <w:p w:rsidR="004B2F35" w:rsidRDefault="004B2F35" w:rsidP="004B2F35">
      <w:pPr>
        <w:keepNext/>
      </w:pPr>
      <w:r>
        <w:rPr>
          <w:noProof/>
          <w:lang w:val="en-GB"/>
        </w:rPr>
        <w:drawing>
          <wp:inline distT="0" distB="0" distL="0" distR="0">
            <wp:extent cx="5727700" cy="4416425"/>
            <wp:effectExtent l="0" t="0" r="635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16425"/>
                    </a:xfrm>
                    <a:prstGeom prst="rect">
                      <a:avLst/>
                    </a:prstGeom>
                    <a:noFill/>
                    <a:ln>
                      <a:noFill/>
                    </a:ln>
                  </pic:spPr>
                </pic:pic>
              </a:graphicData>
            </a:graphic>
          </wp:inline>
        </w:drawing>
      </w:r>
    </w:p>
    <w:p w:rsidR="00B219C4" w:rsidRDefault="004B2F35" w:rsidP="004B2F35">
      <w:pPr>
        <w:pStyle w:val="Legenda"/>
        <w:rPr>
          <w:lang w:val="en-GB"/>
        </w:rPr>
      </w:pPr>
      <w:r w:rsidRPr="004B2F35">
        <w:rPr>
          <w:lang w:val="en-GB"/>
        </w:rPr>
        <w:t xml:space="preserve">Figure </w:t>
      </w:r>
      <w:r>
        <w:fldChar w:fldCharType="begin"/>
      </w:r>
      <w:r w:rsidRPr="004B2F35">
        <w:rPr>
          <w:lang w:val="en-GB"/>
        </w:rPr>
        <w:instrText xml:space="preserve"> SEQ Figure \* ARABIC </w:instrText>
      </w:r>
      <w:r>
        <w:fldChar w:fldCharType="separate"/>
      </w:r>
      <w:r w:rsidRPr="004B2F35">
        <w:rPr>
          <w:noProof/>
          <w:lang w:val="en-GB"/>
        </w:rPr>
        <w:t>3</w:t>
      </w:r>
      <w:r>
        <w:fldChar w:fldCharType="end"/>
      </w:r>
      <w:r w:rsidRPr="004B2F35">
        <w:rPr>
          <w:lang w:val="en-GB"/>
        </w:rPr>
        <w:t xml:space="preserve"> User android Application diagram</w:t>
      </w:r>
    </w:p>
    <w:p w:rsidR="004B2F35" w:rsidRDefault="004B2F35" w:rsidP="004B2F35">
      <w:pPr>
        <w:rPr>
          <w:b/>
          <w:lang w:val="en-GB"/>
        </w:rPr>
      </w:pPr>
      <w:r>
        <w:rPr>
          <w:b/>
          <w:lang w:val="en-GB"/>
        </w:rPr>
        <w:t>Android application for users</w:t>
      </w:r>
      <w:r w:rsidRPr="004820A1">
        <w:rPr>
          <w:b/>
          <w:lang w:val="en-GB"/>
        </w:rPr>
        <w:t xml:space="preserve"> diagram explanation and description of the use cases</w:t>
      </w:r>
    </w:p>
    <w:p w:rsidR="003C4515" w:rsidRDefault="004B2F35" w:rsidP="004B2F35">
      <w:pPr>
        <w:rPr>
          <w:lang w:val="en-GB"/>
        </w:rPr>
      </w:pPr>
      <w:r>
        <w:rPr>
          <w:lang w:val="en-GB"/>
        </w:rPr>
        <w:t xml:space="preserve">Diagram above represents functionality of the Android application the customers of “The Power House” will use to store and assess their progress </w:t>
      </w:r>
      <w:r w:rsidR="003C4515">
        <w:rPr>
          <w:lang w:val="en-GB"/>
        </w:rPr>
        <w:t xml:space="preserve">and track the classes. Initially users will see the Register and Log in use cases. </w:t>
      </w:r>
    </w:p>
    <w:p w:rsidR="004B2F35" w:rsidRDefault="003C4515" w:rsidP="004B2F35">
      <w:pPr>
        <w:rPr>
          <w:lang w:val="en-GB"/>
        </w:rPr>
      </w:pPr>
      <w:r w:rsidRPr="003C4515">
        <w:rPr>
          <w:b/>
          <w:lang w:val="en-GB"/>
        </w:rPr>
        <w:t>Use Case 1 : Register</w:t>
      </w:r>
      <w:r>
        <w:rPr>
          <w:lang w:val="en-GB"/>
        </w:rPr>
        <w:t xml:space="preserve"> will be designed for new customers who don’t have an account yet, new customers will be able to input their name, address, email and password, which will end with the app storing the data in the database. Input will be validated and the error messages will be displayed if input is incorrect. Validation will happen before data is sent to the database.</w:t>
      </w:r>
    </w:p>
    <w:p w:rsidR="003C4515" w:rsidRDefault="003C4515" w:rsidP="004B2F35">
      <w:pPr>
        <w:rPr>
          <w:lang w:val="en-GB"/>
        </w:rPr>
      </w:pPr>
      <w:r>
        <w:rPr>
          <w:b/>
          <w:lang w:val="en-GB"/>
        </w:rPr>
        <w:t xml:space="preserve">Use Case 2 : Log in </w:t>
      </w:r>
      <w:r>
        <w:rPr>
          <w:lang w:val="en-GB"/>
        </w:rPr>
        <w:t xml:space="preserve">will allow the customers to enter email/ customer id and password in order to access the rest of the apps’ functionality. </w:t>
      </w:r>
      <w:r>
        <w:rPr>
          <w:b/>
          <w:lang w:val="en-GB"/>
        </w:rPr>
        <w:t xml:space="preserve"> </w:t>
      </w:r>
      <w:r>
        <w:rPr>
          <w:lang w:val="en-GB"/>
        </w:rPr>
        <w:t>Just like the Register use case all input is validated.</w:t>
      </w:r>
    </w:p>
    <w:p w:rsidR="003C4515" w:rsidRDefault="003C4515" w:rsidP="003C4515">
      <w:pPr>
        <w:rPr>
          <w:lang w:val="en-GB"/>
        </w:rPr>
      </w:pPr>
      <w:r>
        <w:rPr>
          <w:b/>
          <w:lang w:val="en-GB"/>
        </w:rPr>
        <w:t>Use case 3: Display Classes / Activities</w:t>
      </w:r>
      <w:r>
        <w:rPr>
          <w:lang w:val="en-GB"/>
        </w:rPr>
        <w:t>: This use case displays the timetable of all activities and classes available to the customer.</w:t>
      </w:r>
    </w:p>
    <w:p w:rsidR="003C4515" w:rsidRDefault="003C4515" w:rsidP="003C4515">
      <w:pPr>
        <w:rPr>
          <w:lang w:val="en-GB"/>
        </w:rPr>
      </w:pPr>
      <w:r>
        <w:rPr>
          <w:b/>
          <w:lang w:val="en-GB"/>
        </w:rPr>
        <w:t>Use Case 4: Input Data:</w:t>
      </w:r>
      <w:r>
        <w:rPr>
          <w:lang w:val="en-GB"/>
        </w:rPr>
        <w:t xml:space="preserve"> use case designed to hold the functionality connected to customer inputting their classes progress, weight, measurements. This use case includes: </w:t>
      </w:r>
    </w:p>
    <w:p w:rsidR="003C4515" w:rsidRPr="003C4515" w:rsidRDefault="003C4515" w:rsidP="003C4515">
      <w:pPr>
        <w:rPr>
          <w:lang w:val="en-GB"/>
        </w:rPr>
      </w:pPr>
      <w:r>
        <w:rPr>
          <w:b/>
          <w:lang w:val="en-GB"/>
        </w:rPr>
        <w:t xml:space="preserve">4a: Exercise results: </w:t>
      </w:r>
      <w:r w:rsidR="008E35DF">
        <w:rPr>
          <w:lang w:val="en-GB"/>
        </w:rPr>
        <w:t xml:space="preserve">Allows the customer to input their results via input boxes or drop down lists. This use case sends data to the database, therefore all the input is validated before this </w:t>
      </w:r>
      <w:proofErr w:type="spellStart"/>
      <w:r w:rsidR="008E35DF">
        <w:rPr>
          <w:lang w:val="en-GB"/>
        </w:rPr>
        <w:t>happenes</w:t>
      </w:r>
      <w:proofErr w:type="spellEnd"/>
      <w:r w:rsidR="008E35DF">
        <w:rPr>
          <w:lang w:val="en-GB"/>
        </w:rPr>
        <w:t>.</w:t>
      </w:r>
      <w:r>
        <w:rPr>
          <w:b/>
          <w:lang w:val="en-GB"/>
        </w:rPr>
        <w:t xml:space="preserve"> </w:t>
      </w:r>
    </w:p>
    <w:p w:rsidR="003C4515" w:rsidRDefault="003C4515" w:rsidP="003C4515">
      <w:pPr>
        <w:rPr>
          <w:lang w:val="en-GB"/>
        </w:rPr>
      </w:pPr>
      <w:r>
        <w:rPr>
          <w:b/>
          <w:lang w:val="en-GB"/>
        </w:rPr>
        <w:lastRenderedPageBreak/>
        <w:t>4b: Measurements:</w:t>
      </w:r>
      <w:r w:rsidR="008E35DF">
        <w:rPr>
          <w:b/>
          <w:lang w:val="en-GB"/>
        </w:rPr>
        <w:t xml:space="preserve"> </w:t>
      </w:r>
      <w:r w:rsidR="008E35DF">
        <w:rPr>
          <w:lang w:val="en-GB"/>
        </w:rPr>
        <w:t>Allows the customer to input their measurements and weight.</w:t>
      </w:r>
      <w:r w:rsidR="008E35DF" w:rsidRPr="008E35DF">
        <w:rPr>
          <w:lang w:val="en-GB"/>
        </w:rPr>
        <w:t xml:space="preserve"> </w:t>
      </w:r>
      <w:r w:rsidR="008E35DF">
        <w:rPr>
          <w:lang w:val="en-GB"/>
        </w:rPr>
        <w:t>This use case sends data to the database, therefore all the input is validated before this happens.</w:t>
      </w:r>
    </w:p>
    <w:p w:rsidR="008E35DF" w:rsidRPr="008E35DF" w:rsidRDefault="008E35DF" w:rsidP="003C4515">
      <w:pPr>
        <w:rPr>
          <w:lang w:val="en-GB"/>
        </w:rPr>
      </w:pPr>
    </w:p>
    <w:p w:rsidR="008E35DF" w:rsidRPr="008E35DF" w:rsidRDefault="003C4515" w:rsidP="008E35DF">
      <w:pPr>
        <w:rPr>
          <w:lang w:val="en-GB"/>
        </w:rPr>
      </w:pPr>
      <w:r>
        <w:rPr>
          <w:b/>
          <w:lang w:val="en-GB"/>
        </w:rPr>
        <w:t>Use case 5 : Simple Progress Report</w:t>
      </w:r>
      <w:r w:rsidR="008E35DF">
        <w:rPr>
          <w:b/>
          <w:lang w:val="en-GB"/>
        </w:rPr>
        <w:t xml:space="preserve">: </w:t>
      </w:r>
      <w:r w:rsidR="008E35DF">
        <w:rPr>
          <w:lang w:val="en-GB"/>
        </w:rPr>
        <w:t>This function of the app displays the simple version of the report for the user.</w:t>
      </w:r>
    </w:p>
    <w:p w:rsidR="008E35DF" w:rsidRDefault="008E35DF" w:rsidP="004B2F35">
      <w:pPr>
        <w:rPr>
          <w:b/>
          <w:lang w:val="en-GB"/>
        </w:rPr>
      </w:pPr>
    </w:p>
    <w:p w:rsidR="004B2F35" w:rsidRDefault="004B2F35" w:rsidP="004B2F35">
      <w:pPr>
        <w:rPr>
          <w:b/>
          <w:lang w:val="en-GB"/>
        </w:rPr>
      </w:pPr>
      <w:r>
        <w:rPr>
          <w:b/>
          <w:lang w:val="en-GB"/>
        </w:rPr>
        <w:t>Prioritizing Android Application Use Cases</w:t>
      </w:r>
    </w:p>
    <w:p w:rsidR="003E0F53" w:rsidRDefault="008E35DF" w:rsidP="003E0F53">
      <w:pPr>
        <w:rPr>
          <w:lang w:val="en-GB"/>
        </w:rPr>
      </w:pPr>
      <w:r>
        <w:rPr>
          <w:lang w:val="en-GB"/>
        </w:rPr>
        <w:t xml:space="preserve">Similar to the previous diagrams </w:t>
      </w:r>
      <w:r w:rsidRPr="003C4515">
        <w:rPr>
          <w:b/>
          <w:lang w:val="en-GB"/>
        </w:rPr>
        <w:t>Use Case 1 : Register</w:t>
      </w:r>
      <w:r>
        <w:rPr>
          <w:lang w:val="en-GB"/>
        </w:rPr>
        <w:t xml:space="preserve"> and </w:t>
      </w:r>
      <w:r>
        <w:rPr>
          <w:b/>
          <w:lang w:val="en-GB"/>
        </w:rPr>
        <w:t xml:space="preserve">Use Case 2 : Log in </w:t>
      </w:r>
      <w:r>
        <w:rPr>
          <w:lang w:val="en-GB"/>
        </w:rPr>
        <w:t xml:space="preserve">are the most important functions of the app therefore those tasks will be handled as a priority. Their similar functionality makes them perfect to handle at the same time. Next is </w:t>
      </w:r>
      <w:r>
        <w:rPr>
          <w:b/>
          <w:lang w:val="en-GB"/>
        </w:rPr>
        <w:t xml:space="preserve">Use Case 4: Input Data </w:t>
      </w:r>
      <w:r w:rsidRPr="008E35DF">
        <w:rPr>
          <w:lang w:val="en-GB"/>
        </w:rPr>
        <w:t>with the sub use cases</w:t>
      </w:r>
      <w:r>
        <w:rPr>
          <w:lang w:val="en-GB"/>
        </w:rPr>
        <w:t xml:space="preserve"> </w:t>
      </w:r>
      <w:r>
        <w:rPr>
          <w:b/>
          <w:lang w:val="en-GB"/>
        </w:rPr>
        <w:t xml:space="preserve">4a: Exercise results </w:t>
      </w:r>
      <w:r>
        <w:rPr>
          <w:lang w:val="en-GB"/>
        </w:rPr>
        <w:t xml:space="preserve">and </w:t>
      </w:r>
      <w:r>
        <w:rPr>
          <w:b/>
          <w:lang w:val="en-GB"/>
        </w:rPr>
        <w:t xml:space="preserve">4b: Measurements </w:t>
      </w:r>
      <w:r>
        <w:rPr>
          <w:lang w:val="en-GB"/>
        </w:rPr>
        <w:t xml:space="preserve">as this is the main functionality of the applications. </w:t>
      </w:r>
      <w:r>
        <w:rPr>
          <w:b/>
          <w:lang w:val="en-GB"/>
        </w:rPr>
        <w:t>Use case 5 : Simple Progress Report</w:t>
      </w:r>
      <w:r>
        <w:rPr>
          <w:lang w:val="en-GB"/>
        </w:rPr>
        <w:t xml:space="preserve"> </w:t>
      </w:r>
      <w:r w:rsidR="003E0F53">
        <w:rPr>
          <w:lang w:val="en-GB"/>
        </w:rPr>
        <w:t xml:space="preserve">and </w:t>
      </w:r>
      <w:r w:rsidR="003E0F53">
        <w:rPr>
          <w:b/>
          <w:lang w:val="en-GB"/>
        </w:rPr>
        <w:t xml:space="preserve">Use case 3: Display Classes / Activities </w:t>
      </w:r>
      <w:r w:rsidR="003E0F53">
        <w:rPr>
          <w:lang w:val="en-GB"/>
        </w:rPr>
        <w:t xml:space="preserve">will be handled last because this data might change during the development process. Priority list: </w:t>
      </w:r>
    </w:p>
    <w:p w:rsidR="003E0F53" w:rsidRDefault="003E0F53" w:rsidP="003E0F53">
      <w:pPr>
        <w:rPr>
          <w:lang w:val="en-GB"/>
        </w:rPr>
      </w:pPr>
    </w:p>
    <w:p w:rsidR="003E0F53" w:rsidRPr="003E0F53" w:rsidRDefault="003E0F53" w:rsidP="003E0F53">
      <w:pPr>
        <w:pStyle w:val="Akapitzlist"/>
        <w:numPr>
          <w:ilvl w:val="0"/>
          <w:numId w:val="17"/>
        </w:numPr>
      </w:pPr>
      <w:r w:rsidRPr="003E0F53">
        <w:t xml:space="preserve">Use Case 1 : Register and Use Case 2 : Log in </w:t>
      </w:r>
    </w:p>
    <w:p w:rsidR="003E0F53" w:rsidRDefault="003E0F53" w:rsidP="003E0F53">
      <w:pPr>
        <w:pStyle w:val="Akapitzlist"/>
        <w:numPr>
          <w:ilvl w:val="0"/>
          <w:numId w:val="17"/>
        </w:numPr>
      </w:pPr>
      <w:r>
        <w:t xml:space="preserve">Use Case 4 Input data with </w:t>
      </w:r>
      <w:r w:rsidRPr="003E0F53">
        <w:t>4a: Exercise results and 4b: Measurements</w:t>
      </w:r>
    </w:p>
    <w:p w:rsidR="003E0F53" w:rsidRPr="003E0F53" w:rsidRDefault="003E0F53" w:rsidP="003E0F53">
      <w:pPr>
        <w:pStyle w:val="Akapitzlist"/>
        <w:numPr>
          <w:ilvl w:val="0"/>
          <w:numId w:val="17"/>
        </w:numPr>
      </w:pPr>
      <w:r w:rsidRPr="003E0F53">
        <w:t>Use case 5 : Simple Progress Report</w:t>
      </w:r>
    </w:p>
    <w:p w:rsidR="003E0F53" w:rsidRDefault="003E0F53" w:rsidP="003E0F53">
      <w:pPr>
        <w:pStyle w:val="Akapitzlist"/>
        <w:numPr>
          <w:ilvl w:val="0"/>
          <w:numId w:val="17"/>
        </w:numPr>
      </w:pPr>
      <w:r w:rsidRPr="003E0F53">
        <w:t>Use case 3: Display Classes / Activities</w:t>
      </w:r>
    </w:p>
    <w:p w:rsidR="007D50D6" w:rsidRPr="003E0F53" w:rsidRDefault="007D50D6" w:rsidP="007D50D6"/>
    <w:p w:rsidR="00393D5C" w:rsidRDefault="00393D5C" w:rsidP="00393D5C">
      <w:pPr>
        <w:pStyle w:val="Nagwek3"/>
        <w:rPr>
          <w:sz w:val="28"/>
          <w:szCs w:val="28"/>
          <w:lang w:val="en-GB"/>
        </w:rPr>
      </w:pPr>
      <w:bookmarkStart w:id="13" w:name="_Toc1269978"/>
      <w:r w:rsidRPr="00A24F5D">
        <w:rPr>
          <w:sz w:val="28"/>
          <w:szCs w:val="28"/>
          <w:lang w:val="en-GB"/>
        </w:rPr>
        <w:t>1.1.4 Information Gathered to clarify Brief - background research</w:t>
      </w:r>
      <w:bookmarkEnd w:id="13"/>
    </w:p>
    <w:p w:rsidR="007D2F03" w:rsidRPr="007D2F03" w:rsidRDefault="007D2F03" w:rsidP="007D2F03">
      <w:pPr>
        <w:rPr>
          <w:lang w:val="en-GB"/>
        </w:rPr>
      </w:pPr>
    </w:p>
    <w:p w:rsidR="00937390" w:rsidRDefault="00540A2A" w:rsidP="002535D6">
      <w:pPr>
        <w:ind w:left="0"/>
        <w:rPr>
          <w:lang w:val="en-GB"/>
        </w:rPr>
      </w:pPr>
      <w:r>
        <w:rPr>
          <w:lang w:val="en-GB"/>
        </w:rPr>
        <w:t xml:space="preserve">This section of the documentation discuss the research I conducted in order to initially plan the projects design and how </w:t>
      </w:r>
      <w:r w:rsidR="00E417A0">
        <w:rPr>
          <w:lang w:val="en-GB"/>
        </w:rPr>
        <w:t>the finished products similar to this project look like</w:t>
      </w:r>
      <w:r>
        <w:rPr>
          <w:lang w:val="en-GB"/>
        </w:rPr>
        <w:t>. First step was to perform the initial interview with the client (notes can be found in</w:t>
      </w:r>
      <w:r w:rsidR="00550C1C">
        <w:rPr>
          <w:lang w:val="en-GB"/>
        </w:rPr>
        <w:t xml:space="preserve"> part 1.1.1 of this document, page 3</w:t>
      </w:r>
      <w:r>
        <w:rPr>
          <w:lang w:val="en-GB"/>
        </w:rPr>
        <w:t>). Main functionality added after the interview was the Administrator account which includes many functions and use cases mentioned in the previous sections of this document.</w:t>
      </w:r>
    </w:p>
    <w:p w:rsidR="00540A2A" w:rsidRDefault="00540A2A" w:rsidP="002535D6">
      <w:pPr>
        <w:ind w:left="0"/>
        <w:rPr>
          <w:lang w:val="en-GB"/>
        </w:rPr>
      </w:pPr>
      <w:r>
        <w:rPr>
          <w:lang w:val="en-GB"/>
        </w:rPr>
        <w:t>I have also looked into Android and IOS applications</w:t>
      </w:r>
      <w:r w:rsidR="00ED56F6">
        <w:rPr>
          <w:lang w:val="en-GB"/>
        </w:rPr>
        <w:t xml:space="preserve">, ones that drew my attention were </w:t>
      </w:r>
      <w:proofErr w:type="spellStart"/>
      <w:r w:rsidR="00ED56F6">
        <w:rPr>
          <w:lang w:val="en-GB"/>
        </w:rPr>
        <w:t>Jefit</w:t>
      </w:r>
      <w:proofErr w:type="spellEnd"/>
      <w:r w:rsidR="00ED56F6">
        <w:rPr>
          <w:lang w:val="en-GB"/>
        </w:rPr>
        <w:t xml:space="preserve"> </w:t>
      </w:r>
      <w:sdt>
        <w:sdtPr>
          <w:rPr>
            <w:lang w:val="en-GB"/>
          </w:rPr>
          <w:id w:val="-1933495085"/>
          <w:citation/>
        </w:sdtPr>
        <w:sdtContent>
          <w:r w:rsidR="00333610">
            <w:rPr>
              <w:lang w:val="en-GB"/>
            </w:rPr>
            <w:fldChar w:fldCharType="begin"/>
          </w:r>
          <w:r w:rsidR="00333610" w:rsidRPr="00333610">
            <w:rPr>
              <w:lang w:val="en-GB"/>
            </w:rPr>
            <w:instrText xml:space="preserve"> CITATION jef \l 1045 </w:instrText>
          </w:r>
          <w:r w:rsidR="00333610">
            <w:rPr>
              <w:lang w:val="en-GB"/>
            </w:rPr>
            <w:fldChar w:fldCharType="separate"/>
          </w:r>
          <w:r w:rsidR="00333610" w:rsidRPr="00333610">
            <w:rPr>
              <w:noProof/>
              <w:lang w:val="en-GB"/>
            </w:rPr>
            <w:t>(jefit, 2019)</w:t>
          </w:r>
          <w:r w:rsidR="00333610">
            <w:rPr>
              <w:lang w:val="en-GB"/>
            </w:rPr>
            <w:fldChar w:fldCharType="end"/>
          </w:r>
        </w:sdtContent>
      </w:sdt>
      <w:r w:rsidR="00333610">
        <w:rPr>
          <w:lang w:val="en-GB"/>
        </w:rPr>
        <w:t xml:space="preserve"> </w:t>
      </w:r>
      <w:r w:rsidR="00ED56F6">
        <w:rPr>
          <w:lang w:val="en-GB"/>
        </w:rPr>
        <w:t xml:space="preserve">and </w:t>
      </w:r>
      <w:r w:rsidR="00526E8C">
        <w:rPr>
          <w:lang w:val="en-GB"/>
        </w:rPr>
        <w:t xml:space="preserve">website </w:t>
      </w:r>
      <w:proofErr w:type="spellStart"/>
      <w:r w:rsidR="00ED56F6">
        <w:rPr>
          <w:lang w:val="en-GB"/>
        </w:rPr>
        <w:t>Myfitnesspal</w:t>
      </w:r>
      <w:proofErr w:type="spellEnd"/>
      <w:r w:rsidR="00333610">
        <w:rPr>
          <w:lang w:val="en-GB"/>
        </w:rPr>
        <w:t xml:space="preserve"> </w:t>
      </w:r>
      <w:sdt>
        <w:sdtPr>
          <w:rPr>
            <w:lang w:val="en-GB"/>
          </w:rPr>
          <w:id w:val="-1204547333"/>
          <w:citation/>
        </w:sdtPr>
        <w:sdtContent>
          <w:r w:rsidR="00333610">
            <w:rPr>
              <w:lang w:val="en-GB"/>
            </w:rPr>
            <w:fldChar w:fldCharType="begin"/>
          </w:r>
          <w:r w:rsidR="00333610" w:rsidRPr="00333610">
            <w:rPr>
              <w:lang w:val="en-GB"/>
            </w:rPr>
            <w:instrText xml:space="preserve"> CITATION htt \l 1045 </w:instrText>
          </w:r>
          <w:r w:rsidR="00333610">
            <w:rPr>
              <w:lang w:val="en-GB"/>
            </w:rPr>
            <w:fldChar w:fldCharType="separate"/>
          </w:r>
          <w:r w:rsidR="00333610" w:rsidRPr="00333610">
            <w:rPr>
              <w:noProof/>
              <w:lang w:val="en-GB"/>
            </w:rPr>
            <w:t>(Myfitnesspal, 2019)</w:t>
          </w:r>
          <w:r w:rsidR="00333610">
            <w:rPr>
              <w:lang w:val="en-GB"/>
            </w:rPr>
            <w:fldChar w:fldCharType="end"/>
          </w:r>
        </w:sdtContent>
      </w:sdt>
      <w:r w:rsidR="00526E8C">
        <w:rPr>
          <w:lang w:val="en-GB"/>
        </w:rPr>
        <w:t xml:space="preserve"> offering many fitness related apps</w:t>
      </w:r>
      <w:r w:rsidR="00333610">
        <w:rPr>
          <w:lang w:val="en-GB"/>
        </w:rPr>
        <w:t xml:space="preserve">. </w:t>
      </w:r>
      <w:proofErr w:type="spellStart"/>
      <w:r w:rsidR="00526E8C">
        <w:rPr>
          <w:lang w:val="en-GB"/>
        </w:rPr>
        <w:t>Jefit</w:t>
      </w:r>
      <w:proofErr w:type="spellEnd"/>
      <w:r w:rsidR="00526E8C">
        <w:rPr>
          <w:lang w:val="en-GB"/>
        </w:rPr>
        <w:t xml:space="preserve"> is an application available both on Android and IOS, it offers a list of exercises and </w:t>
      </w:r>
      <w:r w:rsidR="00E417A0">
        <w:rPr>
          <w:lang w:val="en-GB"/>
        </w:rPr>
        <w:t xml:space="preserve">their </w:t>
      </w:r>
      <w:r w:rsidR="00526E8C">
        <w:rPr>
          <w:lang w:val="en-GB"/>
        </w:rPr>
        <w:t>explanations, along with videos and images. Exercise tracking and logging, reports and stats, also a friend list to share progress with friends</w:t>
      </w:r>
      <w:r w:rsidR="00E417A0">
        <w:rPr>
          <w:lang w:val="en-GB"/>
        </w:rPr>
        <w:t>- social aspect</w:t>
      </w:r>
      <w:r w:rsidR="00526E8C">
        <w:rPr>
          <w:lang w:val="en-GB"/>
        </w:rPr>
        <w:t xml:space="preserve">. It will be useful in this project to test this apps reports, especially how they are formatted and delivered to the customer. </w:t>
      </w:r>
    </w:p>
    <w:p w:rsidR="00526E8C" w:rsidRDefault="00526E8C" w:rsidP="002535D6">
      <w:pPr>
        <w:ind w:left="0"/>
        <w:rPr>
          <w:lang w:val="en-GB"/>
        </w:rPr>
      </w:pPr>
      <w:proofErr w:type="spellStart"/>
      <w:r>
        <w:rPr>
          <w:lang w:val="en-GB"/>
        </w:rPr>
        <w:t>Myfitnesspal</w:t>
      </w:r>
      <w:proofErr w:type="spellEnd"/>
      <w:r>
        <w:rPr>
          <w:lang w:val="en-GB"/>
        </w:rPr>
        <w:t xml:space="preserve"> offer many similar applications but with greater aim for diet and calorie intake logging and overall fitness. Many of those apps log the data and display reports, or track the progress of their customers</w:t>
      </w:r>
      <w:r w:rsidR="002A1F4D">
        <w:rPr>
          <w:lang w:val="en-GB"/>
        </w:rPr>
        <w:t xml:space="preserve">. Many of those apps have functionality that can </w:t>
      </w:r>
      <w:r>
        <w:rPr>
          <w:lang w:val="en-GB"/>
        </w:rPr>
        <w:t>be use</w:t>
      </w:r>
      <w:r w:rsidR="002A1F4D">
        <w:rPr>
          <w:lang w:val="en-GB"/>
        </w:rPr>
        <w:t>d</w:t>
      </w:r>
      <w:r>
        <w:rPr>
          <w:lang w:val="en-GB"/>
        </w:rPr>
        <w:t xml:space="preserve"> </w:t>
      </w:r>
      <w:r w:rsidR="002A1F4D">
        <w:rPr>
          <w:lang w:val="en-GB"/>
        </w:rPr>
        <w:t>as an inspiration for this project functions design.</w:t>
      </w:r>
    </w:p>
    <w:p w:rsidR="002A1F4D" w:rsidRDefault="002A1F4D" w:rsidP="002535D6">
      <w:pPr>
        <w:ind w:left="0"/>
        <w:rPr>
          <w:lang w:val="en-GB"/>
        </w:rPr>
      </w:pPr>
      <w:r>
        <w:rPr>
          <w:lang w:val="en-GB"/>
        </w:rPr>
        <w:t xml:space="preserve">Website </w:t>
      </w:r>
      <w:proofErr w:type="spellStart"/>
      <w:r>
        <w:rPr>
          <w:lang w:val="en-GB"/>
        </w:rPr>
        <w:t>CodeCanyon</w:t>
      </w:r>
      <w:proofErr w:type="spellEnd"/>
      <w:r>
        <w:rPr>
          <w:lang w:val="en-GB"/>
        </w:rPr>
        <w:t xml:space="preserve"> </w:t>
      </w:r>
      <w:sdt>
        <w:sdtPr>
          <w:rPr>
            <w:lang w:val="en-GB"/>
          </w:rPr>
          <w:id w:val="-463272440"/>
          <w:citation/>
        </w:sdtPr>
        <w:sdtContent>
          <w:r>
            <w:rPr>
              <w:lang w:val="en-GB"/>
            </w:rPr>
            <w:fldChar w:fldCharType="begin"/>
          </w:r>
          <w:r w:rsidRPr="002A1F4D">
            <w:rPr>
              <w:lang w:val="en-GB"/>
            </w:rPr>
            <w:instrText xml:space="preserve"> CITATION Cod19 \l 1045 </w:instrText>
          </w:r>
          <w:r>
            <w:rPr>
              <w:lang w:val="en-GB"/>
            </w:rPr>
            <w:fldChar w:fldCharType="separate"/>
          </w:r>
          <w:r w:rsidRPr="002A1F4D">
            <w:rPr>
              <w:noProof/>
              <w:lang w:val="en-GB"/>
            </w:rPr>
            <w:t>(CodeCanyon.net, 2019)</w:t>
          </w:r>
          <w:r>
            <w:rPr>
              <w:lang w:val="en-GB"/>
            </w:rPr>
            <w:fldChar w:fldCharType="end"/>
          </w:r>
        </w:sdtContent>
      </w:sdt>
      <w:r>
        <w:rPr>
          <w:lang w:val="en-GB"/>
        </w:rPr>
        <w:t xml:space="preserve"> is a website where developers sell their projects. There are many projects related to fitness / gym , data tracking. This website might be useful to look up the functionality, UI design, reports, data logs used in the projects. </w:t>
      </w:r>
    </w:p>
    <w:p w:rsidR="002A1F4D" w:rsidRDefault="002A1F4D" w:rsidP="002535D6">
      <w:pPr>
        <w:ind w:left="0"/>
        <w:rPr>
          <w:lang w:val="en-GB"/>
        </w:rPr>
      </w:pPr>
      <w:r>
        <w:rPr>
          <w:lang w:val="en-GB"/>
        </w:rPr>
        <w:t xml:space="preserve">Website medium.org is a place where many people share their thoughts on many different topics. One of the posts made by user Richard </w:t>
      </w:r>
      <w:sdt>
        <w:sdtPr>
          <w:rPr>
            <w:lang w:val="en-GB"/>
          </w:rPr>
          <w:id w:val="2072687380"/>
          <w:citation/>
        </w:sdtPr>
        <w:sdtContent>
          <w:r>
            <w:rPr>
              <w:lang w:val="en-GB"/>
            </w:rPr>
            <w:fldChar w:fldCharType="begin"/>
          </w:r>
          <w:r w:rsidRPr="002A1F4D">
            <w:rPr>
              <w:lang w:val="en-GB"/>
            </w:rPr>
            <w:instrText xml:space="preserve"> CITATION Med17 \l 1045 </w:instrText>
          </w:r>
          <w:r>
            <w:rPr>
              <w:lang w:val="en-GB"/>
            </w:rPr>
            <w:fldChar w:fldCharType="separate"/>
          </w:r>
          <w:r w:rsidRPr="002A1F4D">
            <w:rPr>
              <w:noProof/>
              <w:lang w:val="en-GB"/>
            </w:rPr>
            <w:t>(Richard, 2017)</w:t>
          </w:r>
          <w:r>
            <w:rPr>
              <w:lang w:val="en-GB"/>
            </w:rPr>
            <w:fldChar w:fldCharType="end"/>
          </w:r>
        </w:sdtContent>
      </w:sdt>
      <w:r>
        <w:rPr>
          <w:lang w:val="en-GB"/>
        </w:rPr>
        <w:t xml:space="preserve"> described the design process of the PHP based inventory system with use of MySQL. This article is a great explanation on how to pull, </w:t>
      </w:r>
      <w:r>
        <w:rPr>
          <w:lang w:val="en-GB"/>
        </w:rPr>
        <w:lastRenderedPageBreak/>
        <w:t>amend, display data from the remote database and might be useful in the website design part of this project.</w:t>
      </w:r>
    </w:p>
    <w:p w:rsidR="00E417A0" w:rsidRDefault="00E417A0" w:rsidP="002535D6">
      <w:pPr>
        <w:ind w:left="0"/>
        <w:rPr>
          <w:lang w:val="en-GB"/>
        </w:rPr>
      </w:pPr>
    </w:p>
    <w:p w:rsidR="002A1F4D" w:rsidRDefault="002A1F4D" w:rsidP="002535D6">
      <w:pPr>
        <w:ind w:left="0"/>
        <w:rPr>
          <w:lang w:val="en-GB"/>
        </w:rPr>
      </w:pPr>
      <w:r>
        <w:rPr>
          <w:lang w:val="en-GB"/>
        </w:rPr>
        <w:t xml:space="preserve">Last bit of research included android documentation for developers </w:t>
      </w:r>
      <w:sdt>
        <w:sdtPr>
          <w:rPr>
            <w:lang w:val="en-GB"/>
          </w:rPr>
          <w:id w:val="1433854553"/>
          <w:citation/>
        </w:sdtPr>
        <w:sdtContent>
          <w:r>
            <w:rPr>
              <w:lang w:val="en-GB"/>
            </w:rPr>
            <w:fldChar w:fldCharType="begin"/>
          </w:r>
          <w:r w:rsidRPr="002A1F4D">
            <w:rPr>
              <w:lang w:val="en-GB"/>
            </w:rPr>
            <w:instrText xml:space="preserve"> CITATION dev19 \l 1045 </w:instrText>
          </w:r>
          <w:r>
            <w:rPr>
              <w:lang w:val="en-GB"/>
            </w:rPr>
            <w:fldChar w:fldCharType="separate"/>
          </w:r>
          <w:r w:rsidRPr="002A1F4D">
            <w:rPr>
              <w:noProof/>
              <w:lang w:val="en-GB"/>
            </w:rPr>
            <w:t>(developer.android.com, 2019)</w:t>
          </w:r>
          <w:r>
            <w:rPr>
              <w:lang w:val="en-GB"/>
            </w:rPr>
            <w:fldChar w:fldCharType="end"/>
          </w:r>
        </w:sdtContent>
      </w:sdt>
      <w:r>
        <w:rPr>
          <w:lang w:val="en-GB"/>
        </w:rPr>
        <w:t xml:space="preserve">. </w:t>
      </w:r>
      <w:r w:rsidR="0024088F">
        <w:rPr>
          <w:lang w:val="en-GB"/>
        </w:rPr>
        <w:t>This particular page of the documentation referenced</w:t>
      </w:r>
      <w:r>
        <w:rPr>
          <w:lang w:val="en-GB"/>
        </w:rPr>
        <w:t xml:space="preserve"> explains how to design the application</w:t>
      </w:r>
      <w:r w:rsidR="007D50D6">
        <w:rPr>
          <w:lang w:val="en-GB"/>
        </w:rPr>
        <w:t xml:space="preserve"> in a responsive way so it will adjust to any screen size</w:t>
      </w:r>
      <w:r w:rsidR="00E417A0">
        <w:rPr>
          <w:lang w:val="en-GB"/>
        </w:rPr>
        <w:t xml:space="preserve"> and platform version</w:t>
      </w:r>
      <w:r w:rsidR="00C56EDB">
        <w:rPr>
          <w:lang w:val="en-GB"/>
        </w:rPr>
        <w:t>.</w:t>
      </w:r>
      <w:r w:rsidR="0024088F">
        <w:rPr>
          <w:lang w:val="en-GB"/>
        </w:rPr>
        <w:t xml:space="preserve"> It will be very useful to keep in mind when designing the application for the users. </w:t>
      </w:r>
    </w:p>
    <w:p w:rsidR="007D50D6" w:rsidRPr="00937390" w:rsidRDefault="007D50D6" w:rsidP="002535D6">
      <w:pPr>
        <w:ind w:left="0"/>
        <w:rPr>
          <w:lang w:val="en-GB"/>
        </w:rPr>
      </w:pPr>
    </w:p>
    <w:p w:rsidR="00393D5C" w:rsidRDefault="00393D5C" w:rsidP="00393D5C">
      <w:pPr>
        <w:pStyle w:val="Nagwek3"/>
        <w:rPr>
          <w:sz w:val="28"/>
          <w:szCs w:val="28"/>
          <w:lang w:val="en-GB"/>
        </w:rPr>
      </w:pPr>
      <w:bookmarkStart w:id="14" w:name="_Toc1269979"/>
      <w:r w:rsidRPr="00A24F5D">
        <w:rPr>
          <w:sz w:val="28"/>
          <w:szCs w:val="28"/>
          <w:lang w:val="en-GB"/>
        </w:rPr>
        <w:t xml:space="preserve">1.1.5 </w:t>
      </w:r>
      <w:r w:rsidR="00A83E18">
        <w:rPr>
          <w:sz w:val="28"/>
          <w:szCs w:val="28"/>
          <w:lang w:val="en-GB"/>
        </w:rPr>
        <w:t>A</w:t>
      </w:r>
      <w:r w:rsidRPr="00A24F5D">
        <w:rPr>
          <w:sz w:val="28"/>
          <w:szCs w:val="28"/>
          <w:lang w:val="en-GB"/>
        </w:rPr>
        <w:t>ims of the project assignment</w:t>
      </w:r>
      <w:bookmarkEnd w:id="14"/>
    </w:p>
    <w:p w:rsidR="008063D1" w:rsidRPr="008063D1" w:rsidRDefault="008063D1" w:rsidP="008063D1">
      <w:pPr>
        <w:rPr>
          <w:lang w:val="en-GB"/>
        </w:rPr>
      </w:pPr>
    </w:p>
    <w:p w:rsidR="007D50D6" w:rsidRDefault="00E417A0" w:rsidP="007D50D6">
      <w:pPr>
        <w:rPr>
          <w:lang w:val="en-GB"/>
        </w:rPr>
      </w:pPr>
      <w:r>
        <w:rPr>
          <w:lang w:val="en-GB"/>
        </w:rPr>
        <w:t>All of the aims of this project are included in the initial functional and non</w:t>
      </w:r>
      <w:r w:rsidR="00150088">
        <w:rPr>
          <w:lang w:val="en-GB"/>
        </w:rPr>
        <w:t>-</w:t>
      </w:r>
      <w:r>
        <w:rPr>
          <w:lang w:val="en-GB"/>
        </w:rPr>
        <w:t xml:space="preserve">functional requirements of the system. During the design and development time those aims will fluctuate and change but in conclusion the system should : </w:t>
      </w:r>
    </w:p>
    <w:p w:rsidR="00150088" w:rsidRDefault="00150088" w:rsidP="007D50D6">
      <w:pPr>
        <w:rPr>
          <w:lang w:val="en-GB"/>
        </w:rPr>
      </w:pPr>
    </w:p>
    <w:p w:rsidR="00150088" w:rsidRDefault="00E417A0" w:rsidP="00150088">
      <w:pPr>
        <w:pStyle w:val="Akapitzlist"/>
        <w:numPr>
          <w:ilvl w:val="0"/>
          <w:numId w:val="14"/>
        </w:numPr>
      </w:pPr>
      <w:r>
        <w:t>Include the website interface for the personal trainers that will allow them to log in, display and change the data of the gym customers. Website will be connected to the</w:t>
      </w:r>
      <w:r w:rsidR="00150088">
        <w:t xml:space="preserve"> remote</w:t>
      </w:r>
      <w:r>
        <w:t xml:space="preserve"> database, allowing the personal trainers to see what data is stored and produce the reports based on this information</w:t>
      </w:r>
      <w:r w:rsidR="00150088">
        <w:t>. Interface will be secure and all the input will be validated before the data is stored in the database.</w:t>
      </w:r>
      <w:r>
        <w:t xml:space="preserve"> </w:t>
      </w:r>
      <w:r w:rsidR="00150088">
        <w:t>The website will be a replacement for the traditional paper system of storing information that was used in the past in the gym. Personal trainers will have access to all the gym members data and based on the info stored there will be able to assess the customers progress.</w:t>
      </w:r>
    </w:p>
    <w:p w:rsidR="00150088" w:rsidRDefault="00150088" w:rsidP="00150088">
      <w:pPr>
        <w:pStyle w:val="Akapitzlist"/>
        <w:numPr>
          <w:ilvl w:val="0"/>
          <w:numId w:val="14"/>
        </w:numPr>
      </w:pPr>
      <w:r>
        <w:t>Website will also include the interface for the Administrator of the system, allowing the access to all the data, including the data of gym members and the personal trainers. Just as personal trainer interface, this part of the website will be secure and all the input will be validated.</w:t>
      </w:r>
    </w:p>
    <w:p w:rsidR="00150088" w:rsidRDefault="00150088" w:rsidP="00150088">
      <w:pPr>
        <w:pStyle w:val="Akapitzlist"/>
        <w:numPr>
          <w:ilvl w:val="0"/>
          <w:numId w:val="14"/>
        </w:numPr>
      </w:pPr>
      <w:r>
        <w:t>Last aim of this project is to design and develop Android application for the gym members that will allow them to track their classes, input the data to the database and track their progress.</w:t>
      </w:r>
    </w:p>
    <w:p w:rsidR="008063D1" w:rsidRDefault="00150088" w:rsidP="00150088">
      <w:pPr>
        <w:ind w:left="0"/>
        <w:rPr>
          <w:lang w:val="en-GB"/>
        </w:rPr>
      </w:pPr>
      <w:r w:rsidRPr="00150088">
        <w:rPr>
          <w:lang w:val="en-GB"/>
        </w:rPr>
        <w:t>I would also like t</w:t>
      </w:r>
      <w:r>
        <w:rPr>
          <w:lang w:val="en-GB"/>
        </w:rPr>
        <w:t xml:space="preserve">o mention my personal aims related to this project. </w:t>
      </w:r>
      <w:r w:rsidR="008063D1">
        <w:rPr>
          <w:lang w:val="en-GB"/>
        </w:rPr>
        <w:t>Designing the website that allows to manage the data stored on the remote database is a useful skill, a really interesting topic and a great asset to include in my CV in the future. I feel pretty confident designing the front end of the website, but PHP and MySQL part of the project (backend) is a new thing to me. I am excited to  design and develop this website and learn new skills, discover libraries managing the databases and techniques involved with developing the backend of projects like this.</w:t>
      </w:r>
    </w:p>
    <w:p w:rsidR="00150088" w:rsidRPr="00150088" w:rsidRDefault="008063D1" w:rsidP="00150088">
      <w:pPr>
        <w:ind w:left="0"/>
        <w:rPr>
          <w:lang w:val="en-GB"/>
        </w:rPr>
      </w:pPr>
      <w:r>
        <w:rPr>
          <w:lang w:val="en-GB"/>
        </w:rPr>
        <w:t>Also designing and developing Android app providing the functionality for the users will be a great adventure, will involve a lot of research and will greatly improve my android studio skills.</w:t>
      </w:r>
      <w:r w:rsidR="008B4C5E">
        <w:rPr>
          <w:lang w:val="en-GB"/>
        </w:rPr>
        <w:t xml:space="preserve"> Additionally I have been looking for a simple gym app, that will track my progress and allow me to input data, but with no success. Most of the apps are spamming the user with ads or providing massive amounts of unnecessary functionalities. I just need lightweight app that will allow me to check if I am progressing with my gym or strength and it is really hard to  find one. My point is that after developing this app, it will take minor adjusting to make it perfect for my needs and I could actually use it in the future, maybe release it in the app store even.</w:t>
      </w:r>
      <w:r>
        <w:rPr>
          <w:lang w:val="en-GB"/>
        </w:rPr>
        <w:t xml:space="preserve">  </w:t>
      </w:r>
    </w:p>
    <w:p w:rsidR="007D50D6" w:rsidRPr="007D50D6" w:rsidRDefault="007D50D6" w:rsidP="007D50D6">
      <w:pPr>
        <w:rPr>
          <w:lang w:val="en-GB"/>
        </w:rPr>
      </w:pPr>
    </w:p>
    <w:p w:rsidR="0024088F" w:rsidRDefault="00393D5C" w:rsidP="0024088F">
      <w:pPr>
        <w:pStyle w:val="Nagwek3"/>
        <w:rPr>
          <w:lang w:val="en-GB"/>
        </w:rPr>
      </w:pPr>
      <w:bookmarkStart w:id="15" w:name="_Toc1269980"/>
      <w:r w:rsidRPr="00A24F5D">
        <w:rPr>
          <w:sz w:val="28"/>
          <w:szCs w:val="28"/>
          <w:lang w:val="en-GB"/>
        </w:rPr>
        <w:lastRenderedPageBreak/>
        <w:t xml:space="preserve">1.1.6 </w:t>
      </w:r>
      <w:r w:rsidR="00A83E18">
        <w:rPr>
          <w:sz w:val="28"/>
          <w:szCs w:val="28"/>
          <w:lang w:val="en-GB"/>
        </w:rPr>
        <w:t>I</w:t>
      </w:r>
      <w:r w:rsidRPr="00A24F5D">
        <w:rPr>
          <w:sz w:val="28"/>
          <w:szCs w:val="28"/>
          <w:lang w:val="en-GB"/>
        </w:rPr>
        <w:t>dentification of resources and materials</w:t>
      </w:r>
      <w:bookmarkEnd w:id="15"/>
    </w:p>
    <w:p w:rsidR="0024088F" w:rsidRDefault="0024088F" w:rsidP="0024088F">
      <w:pPr>
        <w:pStyle w:val="Nagwek4"/>
        <w:rPr>
          <w:sz w:val="26"/>
          <w:szCs w:val="26"/>
          <w:lang w:val="en-GB"/>
        </w:rPr>
      </w:pPr>
      <w:bookmarkStart w:id="16" w:name="_Toc1269981"/>
      <w:r>
        <w:rPr>
          <w:sz w:val="26"/>
          <w:szCs w:val="26"/>
          <w:lang w:val="en-GB"/>
        </w:rPr>
        <w:t>Hardware that will be used in the development process</w:t>
      </w:r>
      <w:bookmarkEnd w:id="16"/>
    </w:p>
    <w:p w:rsidR="005F7313" w:rsidRPr="005F7313" w:rsidRDefault="005F7313" w:rsidP="005F7313">
      <w:pPr>
        <w:rPr>
          <w:lang w:val="en-GB"/>
        </w:rPr>
      </w:pPr>
    </w:p>
    <w:p w:rsidR="0024088F" w:rsidRDefault="0024088F" w:rsidP="0024088F">
      <w:pPr>
        <w:pStyle w:val="Akapitzlist"/>
        <w:numPr>
          <w:ilvl w:val="0"/>
          <w:numId w:val="14"/>
        </w:numPr>
      </w:pPr>
      <w:r>
        <w:t>My personal PC with Windows 10</w:t>
      </w:r>
      <w:r w:rsidR="00992077">
        <w:t xml:space="preserve"> with access to the internet and printer</w:t>
      </w:r>
    </w:p>
    <w:p w:rsidR="0024088F" w:rsidRDefault="0024088F" w:rsidP="0024088F">
      <w:pPr>
        <w:pStyle w:val="Akapitzlist"/>
        <w:numPr>
          <w:ilvl w:val="0"/>
          <w:numId w:val="14"/>
        </w:numPr>
      </w:pPr>
      <w:r>
        <w:t>Forth valley college computers – Windows 7</w:t>
      </w:r>
    </w:p>
    <w:p w:rsidR="0024088F" w:rsidRDefault="0024088F" w:rsidP="005F7313">
      <w:pPr>
        <w:pStyle w:val="Akapitzlist"/>
        <w:numPr>
          <w:ilvl w:val="0"/>
          <w:numId w:val="14"/>
        </w:numPr>
      </w:pPr>
      <w:proofErr w:type="spellStart"/>
      <w:r>
        <w:t>Forth</w:t>
      </w:r>
      <w:proofErr w:type="spellEnd"/>
      <w:r>
        <w:t xml:space="preserve"> valley college remote server – this hardware will provide access to server that will allow to store the data</w:t>
      </w:r>
      <w:r w:rsidR="00A667E3">
        <w:t xml:space="preserve"> and access it via the website and Android app.</w:t>
      </w:r>
    </w:p>
    <w:p w:rsidR="00A667E3" w:rsidRDefault="00A667E3" w:rsidP="00A667E3">
      <w:pPr>
        <w:pStyle w:val="Akapitzlist"/>
        <w:numPr>
          <w:ilvl w:val="0"/>
          <w:numId w:val="14"/>
        </w:numPr>
      </w:pPr>
      <w:r>
        <w:t>Android phone with Android 7.0 – will be used to test the gym member application.</w:t>
      </w:r>
    </w:p>
    <w:p w:rsidR="00A667E3" w:rsidRDefault="00A667E3" w:rsidP="00A667E3">
      <w:pPr>
        <w:pStyle w:val="Akapitzlist"/>
      </w:pPr>
    </w:p>
    <w:p w:rsidR="00A667E3" w:rsidRDefault="00A667E3" w:rsidP="00A667E3">
      <w:pPr>
        <w:pStyle w:val="Nagwek4"/>
        <w:rPr>
          <w:sz w:val="26"/>
          <w:szCs w:val="26"/>
          <w:lang w:val="en-GB"/>
        </w:rPr>
      </w:pPr>
      <w:bookmarkStart w:id="17" w:name="_Toc1269982"/>
      <w:r>
        <w:rPr>
          <w:sz w:val="26"/>
          <w:szCs w:val="26"/>
          <w:lang w:val="en-GB"/>
        </w:rPr>
        <w:t>Software that will be used in the development process</w:t>
      </w:r>
      <w:bookmarkEnd w:id="17"/>
    </w:p>
    <w:p w:rsidR="008836A7" w:rsidRPr="008836A7" w:rsidRDefault="008836A7" w:rsidP="008836A7">
      <w:pPr>
        <w:rPr>
          <w:lang w:val="en-GB"/>
        </w:rPr>
      </w:pPr>
    </w:p>
    <w:p w:rsidR="008836A7" w:rsidRDefault="000C21F7" w:rsidP="008836A7">
      <w:pPr>
        <w:pStyle w:val="Akapitzlist"/>
        <w:numPr>
          <w:ilvl w:val="0"/>
          <w:numId w:val="14"/>
        </w:numPr>
      </w:pPr>
      <w:r>
        <w:t>Windows 10 and 7 operating systems</w:t>
      </w:r>
    </w:p>
    <w:p w:rsidR="008836A7" w:rsidRDefault="008836A7" w:rsidP="008836A7">
      <w:pPr>
        <w:pStyle w:val="Akapitzlist"/>
      </w:pPr>
    </w:p>
    <w:p w:rsidR="000C21F7" w:rsidRDefault="000C21F7" w:rsidP="00A667E3">
      <w:pPr>
        <w:pStyle w:val="Akapitzlist"/>
        <w:numPr>
          <w:ilvl w:val="0"/>
          <w:numId w:val="14"/>
        </w:numPr>
      </w:pPr>
      <w:r>
        <w:t>Microsoft Word 2019 – tool to create and edit text files. This program will be used to create necessary documentation.</w:t>
      </w:r>
      <w:r w:rsidR="0012089E">
        <w:t xml:space="preserve"> This software is available to download for any student from Microsoft Imagine website.</w:t>
      </w:r>
    </w:p>
    <w:p w:rsidR="0012089E" w:rsidRDefault="0012089E" w:rsidP="0012089E">
      <w:pPr>
        <w:pStyle w:val="Akapitzlist"/>
      </w:pPr>
    </w:p>
    <w:p w:rsidR="0012089E" w:rsidRDefault="000C21F7" w:rsidP="008836A7">
      <w:pPr>
        <w:pStyle w:val="Akapitzlist"/>
        <w:numPr>
          <w:ilvl w:val="0"/>
          <w:numId w:val="14"/>
        </w:numPr>
      </w:pPr>
      <w:r>
        <w:t xml:space="preserve">Microsoft Project 2013 – project management software. This program will be used in developing a plan for the project, timeframe, assigning resources to tasks, analysing the workloads. This program also generates the </w:t>
      </w:r>
      <w:proofErr w:type="spellStart"/>
      <w:r>
        <w:t>gantt</w:t>
      </w:r>
      <w:proofErr w:type="spellEnd"/>
      <w:r>
        <w:t xml:space="preserve"> charts necessary for the documentation.</w:t>
      </w:r>
      <w:r w:rsidR="0012089E">
        <w:t xml:space="preserve"> Just like Microsoft word this software is available to download from the Microsoft Imagine website free for the students of FVC.</w:t>
      </w:r>
    </w:p>
    <w:p w:rsidR="008836A7" w:rsidRDefault="008836A7" w:rsidP="008836A7">
      <w:pPr>
        <w:pStyle w:val="Akapitzlist"/>
      </w:pPr>
    </w:p>
    <w:p w:rsidR="0012089E" w:rsidRDefault="000C21F7" w:rsidP="008836A7">
      <w:pPr>
        <w:pStyle w:val="Akapitzlist"/>
        <w:numPr>
          <w:ilvl w:val="0"/>
          <w:numId w:val="14"/>
        </w:numPr>
      </w:pPr>
      <w:proofErr w:type="spellStart"/>
      <w:r>
        <w:t>Umlet</w:t>
      </w:r>
      <w:proofErr w:type="spellEnd"/>
      <w:r>
        <w:t xml:space="preserve"> </w:t>
      </w:r>
      <w:r w:rsidRPr="000C21F7">
        <w:t>Version 3</w:t>
      </w:r>
      <w:r>
        <w:t>– windows application that allows to create the diagrams and charts that will be included in the project documentation.</w:t>
      </w:r>
      <w:r w:rsidR="0012089E">
        <w:t xml:space="preserve"> Software is available free from </w:t>
      </w:r>
      <w:hyperlink r:id="rId12" w:history="1">
        <w:r w:rsidR="0012089E" w:rsidRPr="0013543A">
          <w:rPr>
            <w:rStyle w:val="Hipercze"/>
          </w:rPr>
          <w:t>https://www.umlet.com/</w:t>
        </w:r>
      </w:hyperlink>
      <w:r w:rsidR="0012089E">
        <w:t xml:space="preserve"> website.</w:t>
      </w:r>
    </w:p>
    <w:p w:rsidR="008836A7" w:rsidRDefault="008836A7" w:rsidP="008836A7">
      <w:pPr>
        <w:pStyle w:val="Akapitzlist"/>
      </w:pPr>
    </w:p>
    <w:p w:rsidR="000C21F7" w:rsidRDefault="000C21F7" w:rsidP="00A667E3">
      <w:pPr>
        <w:pStyle w:val="Akapitzlist"/>
        <w:numPr>
          <w:ilvl w:val="0"/>
          <w:numId w:val="14"/>
        </w:numPr>
      </w:pPr>
      <w:r>
        <w:t xml:space="preserve">Notepad ++ Portable </w:t>
      </w:r>
      <w:r w:rsidR="0012089E">
        <w:t xml:space="preserve">version 7.1 – software used in web design, allows to create and edit all the web- related files: html, </w:t>
      </w:r>
      <w:proofErr w:type="spellStart"/>
      <w:r w:rsidR="0012089E">
        <w:t>css</w:t>
      </w:r>
      <w:proofErr w:type="spellEnd"/>
      <w:r w:rsidR="0012089E">
        <w:t xml:space="preserve">, php, </w:t>
      </w:r>
      <w:proofErr w:type="spellStart"/>
      <w:r w:rsidR="0012089E">
        <w:t>js</w:t>
      </w:r>
      <w:proofErr w:type="spellEnd"/>
      <w:r w:rsidR="0012089E">
        <w:t xml:space="preserve">. Notepad ++ is free to download from </w:t>
      </w:r>
      <w:r w:rsidR="0012089E" w:rsidRPr="0012089E">
        <w:t>https://notepad-plus-plus.org/</w:t>
      </w:r>
    </w:p>
    <w:p w:rsidR="008836A7" w:rsidRDefault="008836A7" w:rsidP="008836A7">
      <w:pPr>
        <w:pStyle w:val="Akapitzlist"/>
      </w:pPr>
    </w:p>
    <w:p w:rsidR="0012089E" w:rsidRDefault="0012089E" w:rsidP="008836A7">
      <w:pPr>
        <w:pStyle w:val="Akapitzlist"/>
        <w:numPr>
          <w:ilvl w:val="0"/>
          <w:numId w:val="14"/>
        </w:numPr>
      </w:pPr>
      <w:r>
        <w:t xml:space="preserve">Oracle SQL Developer Data Modeler version 4.1.5 -  software that helps to design the database structure. </w:t>
      </w:r>
      <w:r w:rsidR="008836A7">
        <w:t>This product is free, download files can be found on h</w:t>
      </w:r>
      <w:r w:rsidR="008836A7" w:rsidRPr="008836A7">
        <w:t>ttps://www.oracle.com/database/technologies/appdev/datamodeler.html</w:t>
      </w:r>
    </w:p>
    <w:p w:rsidR="008836A7" w:rsidRDefault="008836A7" w:rsidP="008836A7">
      <w:pPr>
        <w:pStyle w:val="Akapitzlist"/>
      </w:pPr>
    </w:p>
    <w:p w:rsidR="008836A7" w:rsidRDefault="008836A7" w:rsidP="008836A7">
      <w:pPr>
        <w:pStyle w:val="Akapitzlist"/>
        <w:numPr>
          <w:ilvl w:val="0"/>
          <w:numId w:val="14"/>
        </w:numPr>
      </w:pPr>
      <w:r>
        <w:t xml:space="preserve">Android Studio version 3.3.1 for Windows- this is an official integrated development environment (IDE) that allow to develop applications designed for Android operating system. Android Studio is free to download from </w:t>
      </w:r>
      <w:hyperlink r:id="rId13" w:history="1">
        <w:r w:rsidRPr="0013543A">
          <w:rPr>
            <w:rStyle w:val="Hipercze"/>
          </w:rPr>
          <w:t>https://developer.android.com/studio/</w:t>
        </w:r>
      </w:hyperlink>
      <w:r>
        <w:t>.</w:t>
      </w:r>
    </w:p>
    <w:p w:rsidR="008836A7" w:rsidRDefault="008836A7" w:rsidP="008836A7">
      <w:pPr>
        <w:pStyle w:val="Akapitzlist"/>
      </w:pPr>
    </w:p>
    <w:p w:rsidR="008836A7" w:rsidRPr="0024088F" w:rsidRDefault="008836A7" w:rsidP="008836A7">
      <w:pPr>
        <w:pStyle w:val="Akapitzlist"/>
        <w:numPr>
          <w:ilvl w:val="0"/>
          <w:numId w:val="14"/>
        </w:numPr>
      </w:pPr>
      <w:proofErr w:type="spellStart"/>
      <w:r>
        <w:t>UwAmp</w:t>
      </w:r>
      <w:proofErr w:type="spellEnd"/>
      <w:r>
        <w:t xml:space="preserve"> version 3.1.0 is a software </w:t>
      </w:r>
      <w:r w:rsidR="005F7313">
        <w:t xml:space="preserve">consisting of the Apache web server, </w:t>
      </w:r>
      <w:proofErr w:type="spellStart"/>
      <w:r w:rsidR="005F7313">
        <w:t>MySql</w:t>
      </w:r>
      <w:proofErr w:type="spellEnd"/>
      <w:r w:rsidR="005F7313">
        <w:t xml:space="preserve"> database and PHP. It allows to set up a server-like environment on the local machine with ease, which will help with testing and running the website part of the project locally from my apartment. </w:t>
      </w:r>
      <w:proofErr w:type="spellStart"/>
      <w:r w:rsidR="005F7313">
        <w:t>UwAmp</w:t>
      </w:r>
      <w:proofErr w:type="spellEnd"/>
      <w:r w:rsidR="005F7313">
        <w:t xml:space="preserve"> is free and available from : </w:t>
      </w:r>
      <w:r w:rsidR="005F7313" w:rsidRPr="005F7313">
        <w:t>https://www.uwamp.com/en/</w:t>
      </w:r>
      <w:r w:rsidR="005F7313">
        <w:t>.</w:t>
      </w:r>
    </w:p>
    <w:p w:rsidR="008B4C5E" w:rsidRDefault="008B4C5E" w:rsidP="008B4C5E">
      <w:pPr>
        <w:rPr>
          <w:lang w:val="en-GB"/>
        </w:rPr>
      </w:pPr>
    </w:p>
    <w:p w:rsidR="008B4C5E" w:rsidRPr="008B4C5E" w:rsidRDefault="008B4C5E" w:rsidP="008B4C5E">
      <w:pPr>
        <w:rPr>
          <w:lang w:val="en-GB"/>
        </w:rPr>
      </w:pPr>
    </w:p>
    <w:p w:rsidR="00393D5C" w:rsidRDefault="00393D5C" w:rsidP="00393D5C">
      <w:pPr>
        <w:pStyle w:val="Nagwek3"/>
        <w:rPr>
          <w:sz w:val="28"/>
          <w:szCs w:val="28"/>
          <w:lang w:val="en-GB"/>
        </w:rPr>
      </w:pPr>
      <w:bookmarkStart w:id="18" w:name="_Toc1269983"/>
      <w:r w:rsidRPr="00A24F5D">
        <w:rPr>
          <w:sz w:val="28"/>
          <w:szCs w:val="28"/>
          <w:lang w:val="en-GB"/>
        </w:rPr>
        <w:lastRenderedPageBreak/>
        <w:t xml:space="preserve">1.1.7 </w:t>
      </w:r>
      <w:r w:rsidR="00A83E18">
        <w:rPr>
          <w:sz w:val="28"/>
          <w:szCs w:val="28"/>
          <w:lang w:val="en-GB"/>
        </w:rPr>
        <w:t>I</w:t>
      </w:r>
      <w:r w:rsidRPr="00A24F5D">
        <w:rPr>
          <w:sz w:val="28"/>
          <w:szCs w:val="28"/>
          <w:lang w:val="en-GB"/>
        </w:rPr>
        <w:t>dentification of information sourc</w:t>
      </w:r>
      <w:bookmarkStart w:id="19" w:name="_GoBack"/>
      <w:bookmarkEnd w:id="19"/>
      <w:r w:rsidRPr="00A24F5D">
        <w:rPr>
          <w:sz w:val="28"/>
          <w:szCs w:val="28"/>
          <w:lang w:val="en-GB"/>
        </w:rPr>
        <w:t>es to be used</w:t>
      </w:r>
      <w:bookmarkEnd w:id="18"/>
    </w:p>
    <w:p w:rsidR="005F7313" w:rsidRDefault="005F7313" w:rsidP="005F7313">
      <w:pPr>
        <w:rPr>
          <w:lang w:val="en-GB"/>
        </w:rPr>
      </w:pPr>
    </w:p>
    <w:p w:rsidR="005F7313" w:rsidRPr="005F7313" w:rsidRDefault="005F7313" w:rsidP="005F7313">
      <w:pPr>
        <w:rPr>
          <w:lang w:val="en-GB"/>
        </w:rPr>
      </w:pPr>
    </w:p>
    <w:p w:rsidR="00333610" w:rsidRDefault="00333610" w:rsidP="00333610">
      <w:pPr>
        <w:rPr>
          <w:lang w:val="en-GB"/>
        </w:rPr>
      </w:pPr>
    </w:p>
    <w:p w:rsidR="00333610" w:rsidRPr="00A24F5D" w:rsidRDefault="00333610" w:rsidP="00333610">
      <w:pPr>
        <w:pStyle w:val="Nagwek2"/>
        <w:rPr>
          <w:sz w:val="32"/>
          <w:szCs w:val="32"/>
          <w:lang w:val="en-GB"/>
        </w:rPr>
      </w:pPr>
      <w:bookmarkStart w:id="20" w:name="_Toc1254520"/>
      <w:bookmarkStart w:id="21" w:name="_Toc1269984"/>
      <w:r w:rsidRPr="00A24F5D">
        <w:rPr>
          <w:sz w:val="32"/>
          <w:szCs w:val="32"/>
          <w:lang w:val="en-GB"/>
        </w:rPr>
        <w:t>1.2 Project Plan</w:t>
      </w:r>
      <w:bookmarkEnd w:id="20"/>
      <w:bookmarkEnd w:id="21"/>
    </w:p>
    <w:p w:rsidR="00333610" w:rsidRPr="00A24F5D" w:rsidRDefault="00333610" w:rsidP="00333610">
      <w:pPr>
        <w:pStyle w:val="Nagwek3"/>
        <w:rPr>
          <w:sz w:val="28"/>
          <w:szCs w:val="28"/>
          <w:lang w:val="en-GB"/>
        </w:rPr>
      </w:pPr>
      <w:bookmarkStart w:id="22" w:name="_Toc1254521"/>
      <w:bookmarkStart w:id="23" w:name="_Toc1269985"/>
      <w:r w:rsidRPr="00A24F5D">
        <w:rPr>
          <w:sz w:val="28"/>
          <w:szCs w:val="28"/>
          <w:lang w:val="en-GB"/>
        </w:rPr>
        <w:t xml:space="preserve">1.2.1 </w:t>
      </w:r>
      <w:r>
        <w:rPr>
          <w:sz w:val="28"/>
          <w:szCs w:val="28"/>
          <w:lang w:val="en-GB"/>
        </w:rPr>
        <w:t>S</w:t>
      </w:r>
      <w:r w:rsidRPr="00A24F5D">
        <w:rPr>
          <w:sz w:val="28"/>
          <w:szCs w:val="28"/>
          <w:lang w:val="en-GB"/>
        </w:rPr>
        <w:t>chedules for each stage of the project</w:t>
      </w:r>
      <w:bookmarkEnd w:id="22"/>
      <w:bookmarkEnd w:id="23"/>
    </w:p>
    <w:p w:rsidR="00333610" w:rsidRPr="00A24F5D" w:rsidRDefault="00333610" w:rsidP="00333610">
      <w:pPr>
        <w:pStyle w:val="Nagwek3"/>
        <w:rPr>
          <w:sz w:val="28"/>
          <w:szCs w:val="28"/>
          <w:lang w:val="en-GB"/>
        </w:rPr>
      </w:pPr>
      <w:bookmarkStart w:id="24" w:name="_Toc1254522"/>
      <w:bookmarkStart w:id="25" w:name="_Toc1269986"/>
      <w:r w:rsidRPr="00A24F5D">
        <w:rPr>
          <w:sz w:val="28"/>
          <w:szCs w:val="28"/>
          <w:lang w:val="en-GB"/>
        </w:rPr>
        <w:t xml:space="preserve">1.2.2 </w:t>
      </w:r>
      <w:r>
        <w:rPr>
          <w:sz w:val="28"/>
          <w:szCs w:val="28"/>
          <w:lang w:val="en-GB"/>
        </w:rPr>
        <w:t>M</w:t>
      </w:r>
      <w:r w:rsidRPr="00A24F5D">
        <w:rPr>
          <w:sz w:val="28"/>
          <w:szCs w:val="28"/>
          <w:lang w:val="en-GB"/>
        </w:rPr>
        <w:t>ilestones and deliverables</w:t>
      </w:r>
      <w:bookmarkEnd w:id="24"/>
      <w:bookmarkEnd w:id="25"/>
    </w:p>
    <w:p w:rsidR="00333610" w:rsidRPr="00A24F5D" w:rsidRDefault="00333610" w:rsidP="00333610">
      <w:pPr>
        <w:pStyle w:val="Nagwek3"/>
        <w:rPr>
          <w:sz w:val="28"/>
          <w:szCs w:val="28"/>
          <w:lang w:val="en-GB"/>
        </w:rPr>
      </w:pPr>
      <w:bookmarkStart w:id="26" w:name="_Toc1254523"/>
      <w:bookmarkStart w:id="27" w:name="_Toc1269987"/>
      <w:r w:rsidRPr="00A24F5D">
        <w:rPr>
          <w:sz w:val="28"/>
          <w:szCs w:val="28"/>
          <w:lang w:val="en-GB"/>
        </w:rPr>
        <w:t xml:space="preserve">1.2.3 </w:t>
      </w:r>
      <w:r>
        <w:rPr>
          <w:sz w:val="28"/>
          <w:szCs w:val="28"/>
          <w:lang w:val="en-GB"/>
        </w:rPr>
        <w:t>M</w:t>
      </w:r>
      <w:r w:rsidRPr="00A24F5D">
        <w:rPr>
          <w:sz w:val="28"/>
          <w:szCs w:val="28"/>
          <w:lang w:val="en-GB"/>
        </w:rPr>
        <w:t>ain tasks</w:t>
      </w:r>
      <w:bookmarkEnd w:id="26"/>
      <w:bookmarkEnd w:id="27"/>
    </w:p>
    <w:p w:rsidR="00333610" w:rsidRPr="00A24F5D" w:rsidRDefault="00333610" w:rsidP="00333610">
      <w:pPr>
        <w:pStyle w:val="Nagwek3"/>
        <w:rPr>
          <w:sz w:val="28"/>
          <w:szCs w:val="28"/>
          <w:lang w:val="en-GB"/>
        </w:rPr>
      </w:pPr>
      <w:bookmarkStart w:id="28" w:name="_Toc1254524"/>
      <w:bookmarkStart w:id="29" w:name="_Toc1269988"/>
      <w:r w:rsidRPr="00A24F5D">
        <w:rPr>
          <w:sz w:val="28"/>
          <w:szCs w:val="28"/>
          <w:lang w:val="en-GB"/>
        </w:rPr>
        <w:t xml:space="preserve">1.2.4 </w:t>
      </w:r>
      <w:r>
        <w:rPr>
          <w:sz w:val="28"/>
          <w:szCs w:val="28"/>
          <w:lang w:val="en-GB"/>
        </w:rPr>
        <w:t>R</w:t>
      </w:r>
      <w:r w:rsidRPr="00A24F5D">
        <w:rPr>
          <w:sz w:val="28"/>
          <w:szCs w:val="28"/>
          <w:lang w:val="en-GB"/>
        </w:rPr>
        <w:t>esources</w:t>
      </w:r>
      <w:bookmarkEnd w:id="28"/>
      <w:bookmarkEnd w:id="29"/>
    </w:p>
    <w:p w:rsidR="00393D5C" w:rsidRDefault="00393D5C" w:rsidP="00393D5C">
      <w:pPr>
        <w:rPr>
          <w:lang w:val="en-GB"/>
        </w:rPr>
      </w:pPr>
    </w:p>
    <w:bookmarkStart w:id="30" w:name="_Toc1269989" w:displacedByCustomXml="next"/>
    <w:sdt>
      <w:sdtPr>
        <w:id w:val="-2131463287"/>
        <w:docPartObj>
          <w:docPartGallery w:val="Bibliographies"/>
          <w:docPartUnique/>
        </w:docPartObj>
      </w:sdtPr>
      <w:sdtEndPr>
        <w:rPr>
          <w:rFonts w:asciiTheme="minorHAnsi" w:eastAsiaTheme="minorEastAsia" w:hAnsiTheme="minorHAnsi" w:cstheme="minorBidi"/>
          <w:caps w:val="0"/>
          <w:color w:val="auto"/>
          <w:sz w:val="22"/>
          <w:szCs w:val="22"/>
        </w:rPr>
      </w:sdtEndPr>
      <w:sdtContent>
        <w:p w:rsidR="00540A2A" w:rsidRPr="00ED56F6" w:rsidRDefault="00540A2A">
          <w:pPr>
            <w:pStyle w:val="Nagwek1"/>
            <w:rPr>
              <w:rStyle w:val="Nagwek4Znak"/>
              <w:lang w:val="en-GB"/>
            </w:rPr>
          </w:pPr>
          <w:r w:rsidRPr="00526E8C">
            <w:rPr>
              <w:rStyle w:val="Nagwek4Znak"/>
              <w:lang w:val="en-GB"/>
            </w:rPr>
            <w:t>References</w:t>
          </w:r>
          <w:bookmarkEnd w:id="30"/>
        </w:p>
        <w:sdt>
          <w:sdtPr>
            <w:id w:val="111145805"/>
            <w:bibliography/>
          </w:sdtPr>
          <w:sdtContent>
            <w:p w:rsidR="00333610" w:rsidRPr="00526E8C" w:rsidRDefault="00540A2A" w:rsidP="00333610">
              <w:pPr>
                <w:pStyle w:val="Bibliografia"/>
                <w:rPr>
                  <w:noProof/>
                  <w:sz w:val="24"/>
                  <w:szCs w:val="24"/>
                  <w:lang w:val="en-GB"/>
                </w:rPr>
              </w:pPr>
              <w:r>
                <w:fldChar w:fldCharType="begin"/>
              </w:r>
              <w:r w:rsidRPr="00540A2A">
                <w:rPr>
                  <w:lang w:val="en-GB"/>
                </w:rPr>
                <w:instrText>BIBLIOGRAPHY</w:instrText>
              </w:r>
              <w:r>
                <w:fldChar w:fldCharType="separate"/>
              </w:r>
              <w:r w:rsidR="00333610" w:rsidRPr="00526E8C">
                <w:rPr>
                  <w:noProof/>
                  <w:lang w:val="en-GB"/>
                </w:rPr>
                <w:t xml:space="preserve">CodeCanyon.net, 2019. [Online] </w:t>
              </w:r>
              <w:r w:rsidR="00333610" w:rsidRPr="00526E8C">
                <w:rPr>
                  <w:noProof/>
                  <w:lang w:val="en-GB"/>
                </w:rPr>
                <w:br/>
                <w:t xml:space="preserve">Available at: </w:t>
              </w:r>
              <w:r w:rsidR="00333610" w:rsidRPr="00526E8C">
                <w:rPr>
                  <w:noProof/>
                  <w:u w:val="single"/>
                  <w:lang w:val="en-GB"/>
                </w:rPr>
                <w:t>https://codecanyon.net/</w:t>
              </w:r>
            </w:p>
            <w:p w:rsidR="00333610" w:rsidRPr="00526E8C" w:rsidRDefault="00333610" w:rsidP="00333610">
              <w:pPr>
                <w:pStyle w:val="Bibliografia"/>
                <w:rPr>
                  <w:noProof/>
                  <w:lang w:val="en-GB"/>
                </w:rPr>
              </w:pPr>
              <w:r w:rsidRPr="00526E8C">
                <w:rPr>
                  <w:noProof/>
                  <w:lang w:val="en-GB"/>
                </w:rPr>
                <w:t xml:space="preserve">developer.android.com, 2019. [Online] </w:t>
              </w:r>
              <w:r w:rsidRPr="00526E8C">
                <w:rPr>
                  <w:noProof/>
                  <w:lang w:val="en-GB"/>
                </w:rPr>
                <w:br/>
                <w:t xml:space="preserve">Available at: </w:t>
              </w:r>
              <w:r w:rsidRPr="00526E8C">
                <w:rPr>
                  <w:noProof/>
                  <w:u w:val="single"/>
                  <w:lang w:val="en-GB"/>
                </w:rPr>
                <w:t>https://developer.android.com/guide/practices/screens_support</w:t>
              </w:r>
            </w:p>
            <w:p w:rsidR="00333610" w:rsidRPr="00526E8C" w:rsidRDefault="00333610" w:rsidP="00333610">
              <w:pPr>
                <w:pStyle w:val="Bibliografia"/>
                <w:rPr>
                  <w:noProof/>
                  <w:lang w:val="en-GB"/>
                </w:rPr>
              </w:pPr>
              <w:r w:rsidRPr="00526E8C">
                <w:rPr>
                  <w:noProof/>
                  <w:lang w:val="en-GB"/>
                </w:rPr>
                <w:t xml:space="preserve">jefit, 2019. [Online] </w:t>
              </w:r>
              <w:r w:rsidRPr="00526E8C">
                <w:rPr>
                  <w:noProof/>
                  <w:lang w:val="en-GB"/>
                </w:rPr>
                <w:br/>
                <w:t xml:space="preserve">Available at: </w:t>
              </w:r>
              <w:r w:rsidRPr="00526E8C">
                <w:rPr>
                  <w:noProof/>
                  <w:u w:val="single"/>
                  <w:lang w:val="en-GB"/>
                </w:rPr>
                <w:t>https://www.jefit.com/</w:t>
              </w:r>
            </w:p>
            <w:p w:rsidR="00333610" w:rsidRPr="00526E8C" w:rsidRDefault="00333610" w:rsidP="00333610">
              <w:pPr>
                <w:pStyle w:val="Bibliografia"/>
                <w:rPr>
                  <w:noProof/>
                  <w:lang w:val="en-GB"/>
                </w:rPr>
              </w:pPr>
              <w:r w:rsidRPr="00526E8C">
                <w:rPr>
                  <w:noProof/>
                  <w:lang w:val="en-GB"/>
                </w:rPr>
                <w:t xml:space="preserve">Myfitnesspal, 2019. </w:t>
              </w:r>
              <w:r w:rsidRPr="00526E8C">
                <w:rPr>
                  <w:i/>
                  <w:iCs/>
                  <w:noProof/>
                  <w:lang w:val="en-GB"/>
                </w:rPr>
                <w:t xml:space="preserve">myfitnesspal.com. </w:t>
              </w:r>
              <w:r w:rsidRPr="00526E8C">
                <w:rPr>
                  <w:noProof/>
                  <w:lang w:val="en-GB"/>
                </w:rPr>
                <w:t xml:space="preserve">[Online] </w:t>
              </w:r>
              <w:r w:rsidRPr="00526E8C">
                <w:rPr>
                  <w:noProof/>
                  <w:lang w:val="en-GB"/>
                </w:rPr>
                <w:br/>
                <w:t xml:space="preserve">Available at: </w:t>
              </w:r>
              <w:r w:rsidRPr="00526E8C">
                <w:rPr>
                  <w:noProof/>
                  <w:u w:val="single"/>
                  <w:lang w:val="en-GB"/>
                </w:rPr>
                <w:t>https://www.myfitnesspal.com/</w:t>
              </w:r>
            </w:p>
            <w:p w:rsidR="00333610" w:rsidRPr="00526E8C" w:rsidRDefault="00333610" w:rsidP="00333610">
              <w:pPr>
                <w:pStyle w:val="Bibliografia"/>
                <w:rPr>
                  <w:noProof/>
                  <w:lang w:val="en-GB"/>
                </w:rPr>
              </w:pPr>
              <w:r w:rsidRPr="00526E8C">
                <w:rPr>
                  <w:noProof/>
                  <w:lang w:val="en-GB"/>
                </w:rPr>
                <w:t xml:space="preserve">Richard, M. m., 2017. [Online] </w:t>
              </w:r>
              <w:r w:rsidRPr="00526E8C">
                <w:rPr>
                  <w:noProof/>
                  <w:lang w:val="en-GB"/>
                </w:rPr>
                <w:br/>
                <w:t xml:space="preserve">Available at: </w:t>
              </w:r>
              <w:r w:rsidRPr="00526E8C">
                <w:rPr>
                  <w:noProof/>
                  <w:u w:val="single"/>
                  <w:lang w:val="en-GB"/>
                </w:rPr>
                <w:t>https://medium.freecodecamp.org/making-an-awesome-inventory-management-application-in-php-and-mysql-from-start-to-finish-90bc5996680a</w:t>
              </w:r>
            </w:p>
            <w:p w:rsidR="00540A2A" w:rsidRDefault="00540A2A" w:rsidP="00333610">
              <w:r>
                <w:rPr>
                  <w:b/>
                  <w:bCs/>
                </w:rPr>
                <w:fldChar w:fldCharType="end"/>
              </w:r>
            </w:p>
          </w:sdtContent>
        </w:sdt>
      </w:sdtContent>
    </w:sdt>
    <w:p w:rsidR="00ED56F6" w:rsidRDefault="00ED56F6" w:rsidP="00393D5C">
      <w:pPr>
        <w:rPr>
          <w:lang w:val="en-GB"/>
        </w:rPr>
      </w:pPr>
    </w:p>
    <w:p w:rsidR="00ED56F6" w:rsidRDefault="00ED56F6" w:rsidP="00393D5C">
      <w:pPr>
        <w:rPr>
          <w:lang w:val="en-GB"/>
        </w:rPr>
      </w:pPr>
    </w:p>
    <w:p w:rsidR="00ED56F6" w:rsidRDefault="00ED56F6" w:rsidP="00393D5C">
      <w:pPr>
        <w:rPr>
          <w:lang w:val="en-GB"/>
        </w:rPr>
      </w:pPr>
    </w:p>
    <w:p w:rsidR="00ED56F6" w:rsidRDefault="00ED56F6" w:rsidP="00393D5C">
      <w:pPr>
        <w:rPr>
          <w:lang w:val="en-GB"/>
        </w:rPr>
      </w:pPr>
    </w:p>
    <w:p w:rsidR="00393D5C" w:rsidRPr="00393D5C" w:rsidRDefault="00393D5C" w:rsidP="00393D5C">
      <w:pPr>
        <w:rPr>
          <w:lang w:val="en-GB"/>
        </w:rPr>
      </w:pPr>
    </w:p>
    <w:sectPr w:rsidR="00393D5C" w:rsidRPr="00393D5C" w:rsidSect="006E1E76">
      <w:footerReference w:type="default" r:id="rId14"/>
      <w:headerReference w:type="first" r:id="rId15"/>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313" w:rsidRDefault="005F7313">
      <w:r>
        <w:separator/>
      </w:r>
    </w:p>
    <w:p w:rsidR="005F7313" w:rsidRDefault="005F7313"/>
  </w:endnote>
  <w:endnote w:type="continuationSeparator" w:id="0">
    <w:p w:rsidR="005F7313" w:rsidRDefault="005F7313">
      <w:r>
        <w:continuationSeparator/>
      </w:r>
    </w:p>
    <w:p w:rsidR="005F7313" w:rsidRDefault="005F7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Tabela w stopce z datą, tytułem dokumentu i numerem strony"/>
    </w:tblPr>
    <w:tblGrid>
      <w:gridCol w:w="1354"/>
      <w:gridCol w:w="6318"/>
      <w:gridCol w:w="1354"/>
    </w:tblGrid>
    <w:tr w:rsidR="005F7313" w:rsidTr="005A54FA">
      <w:tc>
        <w:tcPr>
          <w:tcW w:w="750" w:type="pct"/>
        </w:tcPr>
        <w:p w:rsidR="005F7313" w:rsidRDefault="005F7313" w:rsidP="00547E56">
          <w:pPr>
            <w:pStyle w:val="Stopka"/>
          </w:pPr>
          <w:sdt>
            <w:sdtPr>
              <w:alias w:val="Data:"/>
              <w:tag w:val="Data:"/>
              <w:id w:val="-581765881"/>
              <w:placeholder>
                <w:docPart w:val="EDC71A3468D745C4A8EB1E954D4D1143"/>
              </w:placeholder>
              <w:dataBinding w:prefixMappings="xmlns:ns0='http://schemas.microsoft.com/office/2006/coverPageProps' " w:xpath="/ns0:CoverPageProperties[1]/ns0:CompanyFax[1]" w:storeItemID="{55AF091B-3C7A-41E3-B477-F2FDAA23CFDA}"/>
              <w15:appearance w15:val="hidden"/>
              <w:text/>
            </w:sdtPr>
            <w:sdtContent>
              <w:r>
                <w:t xml:space="preserve">10.02.2018 </w:t>
              </w:r>
            </w:sdtContent>
          </w:sdt>
        </w:p>
      </w:tc>
      <w:tc>
        <w:tcPr>
          <w:tcW w:w="3500" w:type="pct"/>
        </w:tcPr>
        <w:sdt>
          <w:sdtPr>
            <w:alias w:val="Stanowisko:"/>
            <w:tag w:val="Stanowisko:"/>
            <w:id w:val="1369803302"/>
            <w:placeholder>
              <w:docPart w:val="DB90E4211CD040AFB44E9EB2FCF0574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rsidR="005F7313" w:rsidRDefault="005F7313" w:rsidP="00547E56">
              <w:pPr>
                <w:pStyle w:val="Stopka"/>
                <w:jc w:val="center"/>
              </w:pPr>
              <w:proofErr w:type="spellStart"/>
              <w:r>
                <w:t>Gym</w:t>
              </w:r>
              <w:proofErr w:type="spellEnd"/>
              <w:r>
                <w:t xml:space="preserve"> </w:t>
              </w:r>
              <w:proofErr w:type="spellStart"/>
              <w:r>
                <w:t>Invoicing</w:t>
              </w:r>
              <w:proofErr w:type="spellEnd"/>
              <w:r>
                <w:t xml:space="preserve"> System Design</w:t>
              </w:r>
            </w:p>
          </w:sdtContent>
        </w:sdt>
      </w:tc>
      <w:tc>
        <w:tcPr>
          <w:tcW w:w="750" w:type="pct"/>
        </w:tcPr>
        <w:p w:rsidR="005F7313" w:rsidRDefault="005F7313" w:rsidP="00547E56">
          <w:pPr>
            <w:pStyle w:val="Stopka"/>
            <w:jc w:val="right"/>
          </w:pPr>
          <w:r>
            <w:rPr>
              <w:lang w:bidi="pl-PL"/>
            </w:rPr>
            <w:fldChar w:fldCharType="begin"/>
          </w:r>
          <w:r>
            <w:rPr>
              <w:lang w:bidi="pl-PL"/>
            </w:rPr>
            <w:instrText xml:space="preserve"> PAGE   \* MERGEFORMAT </w:instrText>
          </w:r>
          <w:r>
            <w:rPr>
              <w:lang w:bidi="pl-PL"/>
            </w:rPr>
            <w:fldChar w:fldCharType="separate"/>
          </w:r>
          <w:r>
            <w:rPr>
              <w:noProof/>
              <w:lang w:bidi="pl-PL"/>
            </w:rPr>
            <w:t>4</w:t>
          </w:r>
          <w:r>
            <w:rPr>
              <w:noProof/>
              <w:lang w:bidi="pl-PL"/>
            </w:rPr>
            <w:fldChar w:fldCharType="end"/>
          </w:r>
        </w:p>
      </w:tc>
    </w:tr>
  </w:tbl>
  <w:p w:rsidR="005F7313" w:rsidRDefault="005F7313">
    <w:pPr>
      <w:pStyle w:val="Stopka"/>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313" w:rsidRDefault="005F7313">
      <w:r>
        <w:separator/>
      </w:r>
    </w:p>
    <w:p w:rsidR="005F7313" w:rsidRDefault="005F7313"/>
  </w:footnote>
  <w:footnote w:type="continuationSeparator" w:id="0">
    <w:p w:rsidR="005F7313" w:rsidRDefault="005F7313">
      <w:r>
        <w:continuationSeparator/>
      </w:r>
    </w:p>
    <w:p w:rsidR="005F7313" w:rsidRDefault="005F7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313" w:rsidRDefault="005F7313">
    <w:pPr>
      <w:pStyle w:val="Nagwek"/>
    </w:pPr>
    <w:r>
      <w:rPr>
        <w:noProof/>
        <w:lang w:bidi="pl-PL"/>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upa 1" descr="Dekoracyjny pasek boczny"/>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Prostokąt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rostokąt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20E1C2A" id="Grupa 1" o:spid="_x0000_s1026" alt="Dekoracyjny pasek boczny"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">
              <v:rect id="Prostokąt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Prostokąt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43D18"/>
    <w:multiLevelType w:val="hybridMultilevel"/>
    <w:tmpl w:val="A024F062"/>
    <w:lvl w:ilvl="0" w:tplc="2C68E89E">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2" w15:restartNumberingAfterBreak="0">
    <w:nsid w:val="49A1777E"/>
    <w:multiLevelType w:val="hybridMultilevel"/>
    <w:tmpl w:val="AB94F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147370"/>
    <w:multiLevelType w:val="hybridMultilevel"/>
    <w:tmpl w:val="E5A0EDAC"/>
    <w:lvl w:ilvl="0" w:tplc="5652ECB0">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4" w15:restartNumberingAfterBreak="0">
    <w:nsid w:val="4D993888"/>
    <w:multiLevelType w:val="hybridMultilevel"/>
    <w:tmpl w:val="E0525368"/>
    <w:lvl w:ilvl="0" w:tplc="0EB45C24">
      <w:start w:val="1"/>
      <w:numFmt w:val="bullet"/>
      <w:pStyle w:val="Listapunktowana"/>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D996485"/>
    <w:multiLevelType w:val="hybridMultilevel"/>
    <w:tmpl w:val="D8666966"/>
    <w:lvl w:ilvl="0" w:tplc="04DCA86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534D9A"/>
    <w:multiLevelType w:val="hybridMultilevel"/>
    <w:tmpl w:val="DC1EFFC8"/>
    <w:lvl w:ilvl="0" w:tplc="23D0491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9"/>
  </w:num>
  <w:num w:numId="2">
    <w:abstractNumId w:val="10"/>
  </w:num>
  <w:num w:numId="3">
    <w:abstractNumId w:val="8"/>
  </w:num>
  <w:num w:numId="4">
    <w:abstractNumId w:val="8"/>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5E"/>
    <w:rsid w:val="000A060B"/>
    <w:rsid w:val="000C21F7"/>
    <w:rsid w:val="000D2818"/>
    <w:rsid w:val="000D29B2"/>
    <w:rsid w:val="000F787E"/>
    <w:rsid w:val="00102E91"/>
    <w:rsid w:val="0012089E"/>
    <w:rsid w:val="00150088"/>
    <w:rsid w:val="00180C3A"/>
    <w:rsid w:val="001912B2"/>
    <w:rsid w:val="002309F9"/>
    <w:rsid w:val="0024088F"/>
    <w:rsid w:val="00246945"/>
    <w:rsid w:val="002535D6"/>
    <w:rsid w:val="00265B8F"/>
    <w:rsid w:val="00290347"/>
    <w:rsid w:val="002A0044"/>
    <w:rsid w:val="002A1F4D"/>
    <w:rsid w:val="002B5407"/>
    <w:rsid w:val="002E2F7B"/>
    <w:rsid w:val="00333610"/>
    <w:rsid w:val="00336DF6"/>
    <w:rsid w:val="00361159"/>
    <w:rsid w:val="00363758"/>
    <w:rsid w:val="00393D5C"/>
    <w:rsid w:val="003A445F"/>
    <w:rsid w:val="003A4FE1"/>
    <w:rsid w:val="003A5A3F"/>
    <w:rsid w:val="003C0801"/>
    <w:rsid w:val="003C4515"/>
    <w:rsid w:val="003E0F53"/>
    <w:rsid w:val="003F66FA"/>
    <w:rsid w:val="00411433"/>
    <w:rsid w:val="004224CB"/>
    <w:rsid w:val="00474746"/>
    <w:rsid w:val="004820A1"/>
    <w:rsid w:val="004A3F71"/>
    <w:rsid w:val="004B2F35"/>
    <w:rsid w:val="004B3641"/>
    <w:rsid w:val="004D5282"/>
    <w:rsid w:val="004E2465"/>
    <w:rsid w:val="004F0E9B"/>
    <w:rsid w:val="00512408"/>
    <w:rsid w:val="00526E8C"/>
    <w:rsid w:val="005307D9"/>
    <w:rsid w:val="00540A2A"/>
    <w:rsid w:val="00547E56"/>
    <w:rsid w:val="00550C1C"/>
    <w:rsid w:val="00553DDA"/>
    <w:rsid w:val="005643C7"/>
    <w:rsid w:val="005A54FA"/>
    <w:rsid w:val="005B2EAF"/>
    <w:rsid w:val="005B3755"/>
    <w:rsid w:val="005F7313"/>
    <w:rsid w:val="00615A04"/>
    <w:rsid w:val="006A1AAA"/>
    <w:rsid w:val="006D2155"/>
    <w:rsid w:val="006E1E76"/>
    <w:rsid w:val="006E6426"/>
    <w:rsid w:val="006E67C4"/>
    <w:rsid w:val="006F2718"/>
    <w:rsid w:val="006F7182"/>
    <w:rsid w:val="00754BC4"/>
    <w:rsid w:val="007B2428"/>
    <w:rsid w:val="007C2742"/>
    <w:rsid w:val="007D2F03"/>
    <w:rsid w:val="007D50D6"/>
    <w:rsid w:val="007D770B"/>
    <w:rsid w:val="007E4BAB"/>
    <w:rsid w:val="007F4B9C"/>
    <w:rsid w:val="007F6D58"/>
    <w:rsid w:val="008063D1"/>
    <w:rsid w:val="00833247"/>
    <w:rsid w:val="008400AB"/>
    <w:rsid w:val="008836A7"/>
    <w:rsid w:val="008B4C5E"/>
    <w:rsid w:val="008D30AC"/>
    <w:rsid w:val="008D4C56"/>
    <w:rsid w:val="008E35DF"/>
    <w:rsid w:val="008E445E"/>
    <w:rsid w:val="0090428B"/>
    <w:rsid w:val="0090778A"/>
    <w:rsid w:val="00937390"/>
    <w:rsid w:val="00957059"/>
    <w:rsid w:val="009874D1"/>
    <w:rsid w:val="00992077"/>
    <w:rsid w:val="009A1C4A"/>
    <w:rsid w:val="00A24F5D"/>
    <w:rsid w:val="00A5782F"/>
    <w:rsid w:val="00A638EC"/>
    <w:rsid w:val="00A667E3"/>
    <w:rsid w:val="00A83E18"/>
    <w:rsid w:val="00A94C93"/>
    <w:rsid w:val="00AA133F"/>
    <w:rsid w:val="00AA29E7"/>
    <w:rsid w:val="00B219C4"/>
    <w:rsid w:val="00B6512E"/>
    <w:rsid w:val="00B7381F"/>
    <w:rsid w:val="00B73FF1"/>
    <w:rsid w:val="00BE0195"/>
    <w:rsid w:val="00C43AA5"/>
    <w:rsid w:val="00C56EDB"/>
    <w:rsid w:val="00C700AC"/>
    <w:rsid w:val="00C72656"/>
    <w:rsid w:val="00C77375"/>
    <w:rsid w:val="00CD531E"/>
    <w:rsid w:val="00D153E3"/>
    <w:rsid w:val="00D5350B"/>
    <w:rsid w:val="00D60713"/>
    <w:rsid w:val="00D72687"/>
    <w:rsid w:val="00D910B5"/>
    <w:rsid w:val="00E417A0"/>
    <w:rsid w:val="00ED56F6"/>
    <w:rsid w:val="00F410D6"/>
    <w:rsid w:val="00F9069F"/>
    <w:rsid w:val="00FB735C"/>
    <w:rsid w:val="00FC4701"/>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09F0E1C"/>
  <w15:chartTrackingRefBased/>
  <w15:docId w15:val="{3F86B87B-0096-422F-BE0D-A29B82E4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pl-PL"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5B2EAF"/>
    <w:pPr>
      <w:spacing w:before="120" w:after="0" w:line="240" w:lineRule="auto"/>
      <w:ind w:left="72" w:right="72"/>
    </w:pPr>
  </w:style>
  <w:style w:type="paragraph" w:styleId="Nagwek1">
    <w:name w:val="heading 1"/>
    <w:basedOn w:val="Normalny"/>
    <w:next w:val="Normalny"/>
    <w:link w:val="Nagwek1Znak"/>
    <w:uiPriority w:val="9"/>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Nagwek2">
    <w:name w:val="heading 2"/>
    <w:basedOn w:val="Normalny"/>
    <w:next w:val="Normalny"/>
    <w:link w:val="Nagwek2Znak"/>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Nagwek3">
    <w:name w:val="heading 3"/>
    <w:basedOn w:val="Normalny"/>
    <w:next w:val="Normalny"/>
    <w:link w:val="Nagwek3Znak"/>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Nagwek4">
    <w:name w:val="heading 4"/>
    <w:basedOn w:val="Normalny"/>
    <w:next w:val="Normalny"/>
    <w:link w:val="Nagwek4Znak"/>
    <w:uiPriority w:val="1"/>
    <w:qFormat/>
    <w:pPr>
      <w:outlineLvl w:val="3"/>
    </w:pPr>
    <w:rPr>
      <w:rFonts w:asciiTheme="majorHAnsi" w:eastAsiaTheme="majorEastAsia" w:hAnsiTheme="majorHAnsi" w:cstheme="majorBidi"/>
    </w:rPr>
  </w:style>
  <w:style w:type="paragraph" w:styleId="Nagwek5">
    <w:name w:val="heading 5"/>
    <w:basedOn w:val="Normalny"/>
    <w:next w:val="Normalny"/>
    <w:link w:val="Nagwek5Znak"/>
    <w:uiPriority w:val="9"/>
    <w:semiHidden/>
    <w:unhideWhenUsed/>
    <w:pPr>
      <w:keepNext/>
      <w:keepLines/>
      <w:outlineLvl w:val="4"/>
    </w:pPr>
    <w:rPr>
      <w:rFonts w:asciiTheme="majorHAnsi" w:eastAsiaTheme="majorEastAsia" w:hAnsiTheme="majorHAnsi" w:cstheme="majorBidi"/>
      <w:i/>
      <w:iCs/>
      <w:caps/>
      <w:sz w:val="24"/>
      <w:szCs w:val="24"/>
    </w:rPr>
  </w:style>
  <w:style w:type="paragraph" w:styleId="Nagwek6">
    <w:name w:val="heading 6"/>
    <w:basedOn w:val="Normalny"/>
    <w:next w:val="Normalny"/>
    <w:link w:val="Nagwek6Znak"/>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Nagwek7">
    <w:name w:val="heading 7"/>
    <w:basedOn w:val="Normalny"/>
    <w:next w:val="Normalny"/>
    <w:link w:val="Nagwek7Znak"/>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Nagwek8">
    <w:name w:val="heading 8"/>
    <w:basedOn w:val="Normalny"/>
    <w:next w:val="Normalny"/>
    <w:link w:val="Nagwek8Znak"/>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Nagwek9">
    <w:name w:val="heading 9"/>
    <w:basedOn w:val="Normalny"/>
    <w:next w:val="Normalny"/>
    <w:link w:val="Nagwek9Znak"/>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54FA"/>
    <w:rPr>
      <w:rFonts w:asciiTheme="majorHAnsi" w:eastAsiaTheme="majorEastAsia" w:hAnsiTheme="majorHAnsi" w:cstheme="majorBidi"/>
      <w:caps/>
      <w:color w:val="355D7E" w:themeColor="accent1" w:themeShade="80"/>
      <w:sz w:val="28"/>
      <w:szCs w:val="28"/>
    </w:rPr>
  </w:style>
  <w:style w:type="character" w:customStyle="1" w:styleId="Nagwek2Znak">
    <w:name w:val="Nagłówek 2 Znak"/>
    <w:basedOn w:val="Domylnaczcionkaakapitu"/>
    <w:link w:val="Nagwek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Nagwek3Znak">
    <w:name w:val="Nagłówek 3 Znak"/>
    <w:basedOn w:val="Domylnaczcionkaakapitu"/>
    <w:link w:val="Nagwek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Nagwek4Znak">
    <w:name w:val="Nagłówek 4 Znak"/>
    <w:basedOn w:val="Domylnaczcionkaakapitu"/>
    <w:link w:val="Nagwek4"/>
    <w:uiPriority w:val="1"/>
    <w:rPr>
      <w:rFonts w:asciiTheme="majorHAnsi" w:eastAsiaTheme="majorEastAsia" w:hAnsiTheme="majorHAnsi" w:cstheme="majorBidi"/>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i/>
      <w:iCs/>
      <w:caps/>
      <w:sz w:val="24"/>
      <w:szCs w:val="24"/>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caps/>
      <w:color w:val="262626" w:themeColor="text1" w:themeTint="D9"/>
      <w:sz w:val="20"/>
      <w:szCs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Nagwek8Znak">
    <w:name w:val="Nagłówek 8 Znak"/>
    <w:basedOn w:val="Domylnaczcionkaakapitu"/>
    <w:link w:val="Nagwek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Nagwek9Znak">
    <w:name w:val="Nagłówek 9 Znak"/>
    <w:basedOn w:val="Domylnaczcionkaakapitu"/>
    <w:link w:val="Nagwek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Legenda">
    <w:name w:val="caption"/>
    <w:basedOn w:val="Normalny"/>
    <w:next w:val="Normalny"/>
    <w:uiPriority w:val="35"/>
    <w:unhideWhenUsed/>
    <w:qFormat/>
    <w:rPr>
      <w:b/>
      <w:bCs/>
      <w:smallCaps/>
      <w:color w:val="595959" w:themeColor="text1" w:themeTint="A6"/>
    </w:rPr>
  </w:style>
  <w:style w:type="paragraph" w:styleId="Tytu">
    <w:name w:val="Title"/>
    <w:basedOn w:val="Normalny"/>
    <w:link w:val="TytuZnak"/>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ytuZnak">
    <w:name w:val="Tytuł Znak"/>
    <w:basedOn w:val="Domylnaczcionkaakapitu"/>
    <w:link w:val="Tytu"/>
    <w:uiPriority w:val="1"/>
    <w:rsid w:val="005A54FA"/>
    <w:rPr>
      <w:rFonts w:asciiTheme="majorHAnsi" w:eastAsiaTheme="majorEastAsia" w:hAnsiTheme="majorHAnsi" w:cstheme="majorBidi"/>
      <w:caps/>
      <w:color w:val="B85A22" w:themeColor="accent2" w:themeShade="BF"/>
      <w:sz w:val="52"/>
      <w:szCs w:val="52"/>
    </w:rPr>
  </w:style>
  <w:style w:type="paragraph" w:styleId="Podtytu">
    <w:name w:val="Subtitle"/>
    <w:basedOn w:val="Normalny"/>
    <w:next w:val="Normalny"/>
    <w:link w:val="PodtytuZnak"/>
    <w:uiPriority w:val="1"/>
    <w:qFormat/>
    <w:pPr>
      <w:jc w:val="right"/>
    </w:pPr>
    <w:rPr>
      <w:rFonts w:asciiTheme="majorHAnsi" w:eastAsiaTheme="majorEastAsia" w:hAnsiTheme="majorHAnsi" w:cstheme="majorBidi"/>
      <w:caps/>
      <w:sz w:val="28"/>
      <w:szCs w:val="28"/>
    </w:rPr>
  </w:style>
  <w:style w:type="character" w:customStyle="1" w:styleId="PodtytuZnak">
    <w:name w:val="Podtytuł Znak"/>
    <w:basedOn w:val="Domylnaczcionkaakapitu"/>
    <w:link w:val="Podtytu"/>
    <w:uiPriority w:val="1"/>
    <w:rPr>
      <w:rFonts w:asciiTheme="majorHAnsi" w:eastAsiaTheme="majorEastAsia" w:hAnsiTheme="majorHAnsi" w:cstheme="majorBidi"/>
      <w:caps/>
      <w:sz w:val="28"/>
      <w:szCs w:val="28"/>
    </w:rPr>
  </w:style>
  <w:style w:type="paragraph" w:styleId="Nagwekspisutreci">
    <w:name w:val="TOC Heading"/>
    <w:basedOn w:val="Nagwek1"/>
    <w:next w:val="Normalny"/>
    <w:uiPriority w:val="39"/>
    <w:unhideWhenUsed/>
    <w:qFormat/>
    <w:pPr>
      <w:outlineLvl w:val="9"/>
    </w:pPr>
  </w:style>
  <w:style w:type="table" w:styleId="Tabela-Siatka">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3akcent1">
    <w:name w:val="Grid Table 3 Accent 1"/>
    <w:basedOn w:val="Standardowy"/>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alisty7kolorowaakcent1">
    <w:name w:val="List Table 7 Colorful Accent 1"/>
    <w:basedOn w:val="Standardowy"/>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5ciemnaakcent1">
    <w:name w:val="Grid Table 5 Dark Accent 1"/>
    <w:basedOn w:val="Standardowy"/>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elasiatki4akcent6">
    <w:name w:val="Grid Table 4 Accent 6"/>
    <w:basedOn w:val="Standardowy"/>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Siatkatabelijasna">
    <w:name w:val="Grid Table Light"/>
    <w:basedOn w:val="Standardowy"/>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2">
    <w:name w:val="Plain Table 2"/>
    <w:basedOn w:val="Standardowy"/>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listy2akcent1">
    <w:name w:val="List Table 2 Accent 1"/>
    <w:basedOn w:val="Standardowy"/>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listy1jasnaakcent2">
    <w:name w:val="List Table 1 Light Accent 2"/>
    <w:basedOn w:val="Standardowy"/>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zastpczy">
    <w:name w:val="Placeholder Text"/>
    <w:basedOn w:val="Domylnaczcionkaakapitu"/>
    <w:uiPriority w:val="2"/>
    <w:rPr>
      <w:i/>
      <w:iCs/>
      <w:color w:val="808080"/>
    </w:rPr>
  </w:style>
  <w:style w:type="table" w:styleId="Tabelasiatki4akcent1">
    <w:name w:val="Grid Table 4 Accent 1"/>
    <w:basedOn w:val="Standardowy"/>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siatki4akcent2">
    <w:name w:val="Grid Table 4 Accent 2"/>
    <w:basedOn w:val="Standardowy"/>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Zwykatabela4">
    <w:name w:val="Plain Table 4"/>
    <w:basedOn w:val="Standardowy"/>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akcent6">
    <w:name w:val="Grid Table 1 Light Accent 6"/>
    <w:basedOn w:val="Standardowy"/>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elalisty1jasnaakcent6">
    <w:name w:val="List Table 1 Light Accent 6"/>
    <w:basedOn w:val="Standardowy"/>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Stopka">
    <w:name w:val="footer"/>
    <w:basedOn w:val="Normalny"/>
    <w:link w:val="StopkaZnak"/>
    <w:uiPriority w:val="2"/>
    <w:pPr>
      <w:spacing w:before="0"/>
    </w:pPr>
  </w:style>
  <w:style w:type="character" w:customStyle="1" w:styleId="StopkaZnak">
    <w:name w:val="Stopka Znak"/>
    <w:basedOn w:val="Domylnaczcionkaakapitu"/>
    <w:link w:val="Stopka"/>
    <w:uiPriority w:val="2"/>
  </w:style>
  <w:style w:type="table" w:customStyle="1" w:styleId="Bezobramowania">
    <w:name w:val="Bez obramowania"/>
    <w:basedOn w:val="Standardowy"/>
    <w:uiPriority w:val="99"/>
    <w:pPr>
      <w:spacing w:after="0" w:line="240" w:lineRule="auto"/>
    </w:pPr>
    <w:tblPr/>
  </w:style>
  <w:style w:type="table" w:styleId="Tabelasiatki1jasnaakcent1">
    <w:name w:val="Grid Table 1 Light Accent 1"/>
    <w:aliases w:val="Sample questionnaires table"/>
    <w:basedOn w:val="Standardowy"/>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elasiatki2akcent1">
    <w:name w:val="Grid Table 2 Accent 1"/>
    <w:basedOn w:val="Standardowy"/>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ny"/>
    <w:next w:val="Normalny"/>
    <w:uiPriority w:val="1"/>
    <w:qFormat/>
    <w:rsid w:val="00A638EC"/>
    <w:pPr>
      <w:spacing w:before="4700" w:after="1440"/>
      <w:jc w:val="right"/>
    </w:pPr>
    <w:rPr>
      <w:color w:val="59473F" w:themeColor="text2" w:themeShade="BF"/>
      <w:sz w:val="52"/>
      <w:szCs w:val="52"/>
    </w:rPr>
  </w:style>
  <w:style w:type="paragraph" w:styleId="Zagicieodgryformularza">
    <w:name w:val="HTML Top of Form"/>
    <w:basedOn w:val="Normalny"/>
    <w:next w:val="Normalny"/>
    <w:link w:val="ZagicieodgryformularzaZnak"/>
    <w:hidden/>
    <w:uiPriority w:val="99"/>
    <w:semiHidden/>
    <w:unhideWhenUsed/>
    <w:pPr>
      <w:pBdr>
        <w:bottom w:val="single" w:sz="6" w:space="1" w:color="auto"/>
      </w:pBdr>
      <w:jc w:val="center"/>
    </w:pPr>
    <w:rPr>
      <w:rFonts w:ascii="Arial"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Pr>
      <w:rFonts w:ascii="Arial"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pPr>
      <w:pBdr>
        <w:top w:val="single" w:sz="6" w:space="1" w:color="auto"/>
      </w:pBdr>
      <w:jc w:val="center"/>
    </w:pPr>
    <w:rPr>
      <w:rFonts w:ascii="Arial"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Pr>
      <w:rFonts w:ascii="Arial" w:hAnsi="Arial" w:cs="Arial"/>
      <w:vanish/>
      <w:sz w:val="16"/>
      <w:szCs w:val="16"/>
    </w:rPr>
  </w:style>
  <w:style w:type="paragraph" w:customStyle="1" w:styleId="Informacjekontaktowe">
    <w:name w:val="Informacje kontaktowe"/>
    <w:basedOn w:val="Normalny"/>
    <w:uiPriority w:val="1"/>
    <w:qFormat/>
    <w:rsid w:val="00290347"/>
    <w:pPr>
      <w:spacing w:before="1680"/>
      <w:contextualSpacing/>
      <w:jc w:val="right"/>
    </w:pPr>
    <w:rPr>
      <w:caps/>
    </w:rPr>
  </w:style>
  <w:style w:type="table" w:styleId="Tabelasiatki3akcent3">
    <w:name w:val="Grid Table 3 Accent 3"/>
    <w:basedOn w:val="Standardowy"/>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asiatki5ciemnaakcent3">
    <w:name w:val="Grid Table 5 Dark Accent 3"/>
    <w:basedOn w:val="Standardowy"/>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elasiatki1jasnaakcent3">
    <w:name w:val="Grid Table 1 Light Accent 3"/>
    <w:basedOn w:val="Standardowy"/>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Nagwek">
    <w:name w:val="header"/>
    <w:basedOn w:val="Normalny"/>
    <w:link w:val="NagwekZnak"/>
    <w:uiPriority w:val="99"/>
    <w:unhideWhenUsed/>
    <w:pPr>
      <w:tabs>
        <w:tab w:val="center" w:pos="4680"/>
        <w:tab w:val="right" w:pos="9360"/>
      </w:tabs>
      <w:spacing w:before="0"/>
      <w:jc w:val="right"/>
    </w:pPr>
  </w:style>
  <w:style w:type="paragraph" w:styleId="Podpis">
    <w:name w:val="Signature"/>
    <w:basedOn w:val="Normalny"/>
    <w:link w:val="PodpisZnak"/>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PodpisZnak">
    <w:name w:val="Podpis Znak"/>
    <w:basedOn w:val="Domylnaczcionkaakapitu"/>
    <w:link w:val="Podpis"/>
    <w:uiPriority w:val="1"/>
    <w:rsid w:val="006E67C4"/>
    <w:rPr>
      <w:kern w:val="0"/>
      <w:sz w:val="16"/>
      <w:szCs w:val="16"/>
      <w14:ligatures w14:val="none"/>
    </w:rPr>
  </w:style>
  <w:style w:type="paragraph" w:customStyle="1" w:styleId="Zakoczenie">
    <w:name w:val="Zakończenie"/>
    <w:basedOn w:val="Normalny"/>
    <w:uiPriority w:val="1"/>
    <w:qFormat/>
    <w:pPr>
      <w:jc w:val="center"/>
    </w:pPr>
    <w:rPr>
      <w:sz w:val="20"/>
      <w:szCs w:val="20"/>
    </w:rPr>
  </w:style>
  <w:style w:type="paragraph" w:customStyle="1" w:styleId="Wyrwnywaniedoprawej">
    <w:name w:val="Wyrównywanie do prawej"/>
    <w:basedOn w:val="Normalny"/>
    <w:uiPriority w:val="1"/>
    <w:qFormat/>
    <w:pPr>
      <w:jc w:val="right"/>
    </w:pPr>
  </w:style>
  <w:style w:type="table" w:styleId="Tabelasiatki1jasnaakcent2">
    <w:name w:val="Grid Table 1 Light Accent 2"/>
    <w:basedOn w:val="Standardowy"/>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NagwekZnak">
    <w:name w:val="Nagłówek Znak"/>
    <w:basedOn w:val="Domylnaczcionkaakapitu"/>
    <w:link w:val="Nagwek"/>
    <w:uiPriority w:val="99"/>
  </w:style>
  <w:style w:type="paragraph" w:styleId="Listapunktowana">
    <w:name w:val="List Bullet"/>
    <w:basedOn w:val="Normalny"/>
    <w:uiPriority w:val="1"/>
    <w:unhideWhenUsed/>
    <w:pPr>
      <w:numPr>
        <w:numId w:val="5"/>
      </w:numPr>
      <w:ind w:left="432"/>
      <w:contextualSpacing/>
    </w:pPr>
  </w:style>
  <w:style w:type="character" w:styleId="Wyrnienieintensywne">
    <w:name w:val="Intense Emphasis"/>
    <w:basedOn w:val="Domylnaczcionkaakapitu"/>
    <w:uiPriority w:val="21"/>
    <w:semiHidden/>
    <w:unhideWhenUsed/>
    <w:rsid w:val="005A54FA"/>
    <w:rPr>
      <w:i/>
      <w:iCs/>
      <w:color w:val="355D7E" w:themeColor="accent1" w:themeShade="80"/>
    </w:rPr>
  </w:style>
  <w:style w:type="paragraph" w:styleId="Cytatintensywny">
    <w:name w:val="Intense Quote"/>
    <w:basedOn w:val="Normalny"/>
    <w:next w:val="Normalny"/>
    <w:link w:val="CytatintensywnyZnak"/>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ytatintensywnyZnak">
    <w:name w:val="Cytat intensywny Znak"/>
    <w:basedOn w:val="Domylnaczcionkaakapitu"/>
    <w:link w:val="Cytatintensywny"/>
    <w:uiPriority w:val="30"/>
    <w:semiHidden/>
    <w:rsid w:val="005A54FA"/>
    <w:rPr>
      <w:i/>
      <w:iCs/>
      <w:color w:val="355D7E" w:themeColor="accent1" w:themeShade="80"/>
    </w:rPr>
  </w:style>
  <w:style w:type="character" w:styleId="Odwoanieintensywne">
    <w:name w:val="Intense Reference"/>
    <w:basedOn w:val="Domylnaczcionkaakapitu"/>
    <w:uiPriority w:val="32"/>
    <w:semiHidden/>
    <w:unhideWhenUsed/>
    <w:rsid w:val="005A54FA"/>
    <w:rPr>
      <w:b/>
      <w:bCs/>
      <w:caps w:val="0"/>
      <w:smallCaps/>
      <w:color w:val="355D7E" w:themeColor="accent1" w:themeShade="80"/>
      <w:spacing w:val="5"/>
    </w:rPr>
  </w:style>
  <w:style w:type="paragraph" w:styleId="Tekstblokowy">
    <w:name w:val="Block Text"/>
    <w:basedOn w:val="Normalny"/>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cze">
    <w:name w:val="Hyperlink"/>
    <w:basedOn w:val="Domylnaczcionkaakapitu"/>
    <w:uiPriority w:val="99"/>
    <w:unhideWhenUsed/>
    <w:rsid w:val="005A54FA"/>
    <w:rPr>
      <w:color w:val="7C5F1D" w:themeColor="accent4" w:themeShade="80"/>
      <w:u w:val="single"/>
    </w:rPr>
  </w:style>
  <w:style w:type="character" w:customStyle="1" w:styleId="Nierozpoznanawzmianka1">
    <w:name w:val="Nierozpoznana wzmianka1"/>
    <w:basedOn w:val="Domylnaczcionkaakapitu"/>
    <w:uiPriority w:val="99"/>
    <w:semiHidden/>
    <w:unhideWhenUsed/>
    <w:rsid w:val="005A54FA"/>
    <w:rPr>
      <w:color w:val="595959" w:themeColor="text1" w:themeTint="A6"/>
      <w:shd w:val="clear" w:color="auto" w:fill="E6E6E6"/>
    </w:rPr>
  </w:style>
  <w:style w:type="character" w:styleId="Uwydatnienie">
    <w:name w:val="Emphasis"/>
    <w:basedOn w:val="Domylnaczcionkaakapitu"/>
    <w:uiPriority w:val="20"/>
    <w:rsid w:val="005B2EAF"/>
    <w:rPr>
      <w:i/>
      <w:iCs/>
      <w:color w:val="595959" w:themeColor="text1" w:themeTint="A6"/>
    </w:rPr>
  </w:style>
  <w:style w:type="paragraph" w:styleId="Spistreci1">
    <w:name w:val="toc 1"/>
    <w:basedOn w:val="Normalny"/>
    <w:next w:val="Normalny"/>
    <w:autoRedefine/>
    <w:uiPriority w:val="39"/>
    <w:unhideWhenUsed/>
    <w:rsid w:val="00D72687"/>
    <w:pPr>
      <w:spacing w:after="100"/>
      <w:ind w:left="0"/>
    </w:pPr>
  </w:style>
  <w:style w:type="paragraph" w:styleId="Spistreci2">
    <w:name w:val="toc 2"/>
    <w:basedOn w:val="Normalny"/>
    <w:next w:val="Normalny"/>
    <w:autoRedefine/>
    <w:uiPriority w:val="39"/>
    <w:unhideWhenUsed/>
    <w:rsid w:val="00D72687"/>
    <w:pPr>
      <w:spacing w:after="100"/>
      <w:ind w:left="220"/>
    </w:pPr>
  </w:style>
  <w:style w:type="paragraph" w:styleId="Spistreci3">
    <w:name w:val="toc 3"/>
    <w:basedOn w:val="Normalny"/>
    <w:next w:val="Normalny"/>
    <w:autoRedefine/>
    <w:uiPriority w:val="39"/>
    <w:unhideWhenUsed/>
    <w:rsid w:val="00D72687"/>
    <w:pPr>
      <w:spacing w:after="100"/>
      <w:ind w:left="440"/>
    </w:pPr>
  </w:style>
  <w:style w:type="paragraph" w:styleId="Akapitzlist">
    <w:name w:val="List Paragraph"/>
    <w:basedOn w:val="Normalny"/>
    <w:uiPriority w:val="34"/>
    <w:qFormat/>
    <w:rsid w:val="00A24F5D"/>
    <w:pPr>
      <w:spacing w:before="0" w:after="160" w:line="259" w:lineRule="auto"/>
      <w:ind w:left="720" w:right="0"/>
      <w:contextualSpacing/>
    </w:pPr>
    <w:rPr>
      <w:rFonts w:eastAsiaTheme="minorHAnsi"/>
      <w:kern w:val="0"/>
      <w:lang w:val="en-GB" w:eastAsia="en-US"/>
      <w14:ligatures w14:val="none"/>
    </w:rPr>
  </w:style>
  <w:style w:type="paragraph" w:styleId="Spistreci4">
    <w:name w:val="toc 4"/>
    <w:basedOn w:val="Normalny"/>
    <w:next w:val="Normalny"/>
    <w:autoRedefine/>
    <w:uiPriority w:val="39"/>
    <w:unhideWhenUsed/>
    <w:rsid w:val="002E2F7B"/>
    <w:pPr>
      <w:spacing w:after="100"/>
      <w:ind w:left="660"/>
    </w:pPr>
  </w:style>
  <w:style w:type="paragraph" w:styleId="Bibliografia">
    <w:name w:val="Bibliography"/>
    <w:basedOn w:val="Normalny"/>
    <w:next w:val="Normalny"/>
    <w:uiPriority w:val="37"/>
    <w:unhideWhenUsed/>
    <w:rsid w:val="00540A2A"/>
  </w:style>
  <w:style w:type="paragraph" w:styleId="Tekstdymka">
    <w:name w:val="Balloon Text"/>
    <w:basedOn w:val="Normalny"/>
    <w:link w:val="TekstdymkaZnak"/>
    <w:uiPriority w:val="99"/>
    <w:semiHidden/>
    <w:unhideWhenUsed/>
    <w:rsid w:val="00ED56F6"/>
    <w:pPr>
      <w:spacing w:before="0"/>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56F6"/>
    <w:rPr>
      <w:rFonts w:ascii="Segoe UI" w:hAnsi="Segoe UI" w:cs="Segoe UI"/>
      <w:sz w:val="18"/>
      <w:szCs w:val="18"/>
    </w:rPr>
  </w:style>
  <w:style w:type="character" w:styleId="Nierozpoznanawzmianka">
    <w:name w:val="Unresolved Mention"/>
    <w:basedOn w:val="Domylnaczcionkaakapitu"/>
    <w:uiPriority w:val="99"/>
    <w:semiHidden/>
    <w:unhideWhenUsed/>
    <w:rsid w:val="00120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40993">
      <w:bodyDiv w:val="1"/>
      <w:marLeft w:val="0"/>
      <w:marRight w:val="0"/>
      <w:marTop w:val="0"/>
      <w:marBottom w:val="0"/>
      <w:divBdr>
        <w:top w:val="none" w:sz="0" w:space="0" w:color="auto"/>
        <w:left w:val="none" w:sz="0" w:space="0" w:color="auto"/>
        <w:bottom w:val="none" w:sz="0" w:space="0" w:color="auto"/>
        <w:right w:val="none" w:sz="0" w:space="0" w:color="auto"/>
      </w:divBdr>
    </w:div>
    <w:div w:id="550311653">
      <w:bodyDiv w:val="1"/>
      <w:marLeft w:val="0"/>
      <w:marRight w:val="0"/>
      <w:marTop w:val="0"/>
      <w:marBottom w:val="0"/>
      <w:divBdr>
        <w:top w:val="none" w:sz="0" w:space="0" w:color="auto"/>
        <w:left w:val="none" w:sz="0" w:space="0" w:color="auto"/>
        <w:bottom w:val="none" w:sz="0" w:space="0" w:color="auto"/>
        <w:right w:val="none" w:sz="0" w:space="0" w:color="auto"/>
      </w:divBdr>
    </w:div>
    <w:div w:id="1049572694">
      <w:bodyDiv w:val="1"/>
      <w:marLeft w:val="0"/>
      <w:marRight w:val="0"/>
      <w:marTop w:val="0"/>
      <w:marBottom w:val="0"/>
      <w:divBdr>
        <w:top w:val="none" w:sz="0" w:space="0" w:color="auto"/>
        <w:left w:val="none" w:sz="0" w:space="0" w:color="auto"/>
        <w:bottom w:val="none" w:sz="0" w:space="0" w:color="auto"/>
        <w:right w:val="none" w:sz="0" w:space="0" w:color="auto"/>
      </w:divBdr>
    </w:div>
    <w:div w:id="1351877822">
      <w:bodyDiv w:val="1"/>
      <w:marLeft w:val="0"/>
      <w:marRight w:val="0"/>
      <w:marTop w:val="0"/>
      <w:marBottom w:val="0"/>
      <w:divBdr>
        <w:top w:val="none" w:sz="0" w:space="0" w:color="auto"/>
        <w:left w:val="none" w:sz="0" w:space="0" w:color="auto"/>
        <w:bottom w:val="none" w:sz="0" w:space="0" w:color="auto"/>
        <w:right w:val="none" w:sz="0" w:space="0" w:color="auto"/>
      </w:divBdr>
    </w:div>
    <w:div w:id="1430814153">
      <w:bodyDiv w:val="1"/>
      <w:marLeft w:val="0"/>
      <w:marRight w:val="0"/>
      <w:marTop w:val="0"/>
      <w:marBottom w:val="0"/>
      <w:divBdr>
        <w:top w:val="none" w:sz="0" w:space="0" w:color="auto"/>
        <w:left w:val="none" w:sz="0" w:space="0" w:color="auto"/>
        <w:bottom w:val="none" w:sz="0" w:space="0" w:color="auto"/>
        <w:right w:val="none" w:sz="0" w:space="0" w:color="auto"/>
      </w:divBdr>
    </w:div>
    <w:div w:id="1665280463">
      <w:bodyDiv w:val="1"/>
      <w:marLeft w:val="0"/>
      <w:marRight w:val="0"/>
      <w:marTop w:val="0"/>
      <w:marBottom w:val="0"/>
      <w:divBdr>
        <w:top w:val="none" w:sz="0" w:space="0" w:color="auto"/>
        <w:left w:val="none" w:sz="0" w:space="0" w:color="auto"/>
        <w:bottom w:val="none" w:sz="0" w:space="0" w:color="auto"/>
        <w:right w:val="none" w:sz="0" w:space="0" w:color="auto"/>
      </w:divBdr>
    </w:div>
    <w:div w:id="1710646903">
      <w:bodyDiv w:val="1"/>
      <w:marLeft w:val="0"/>
      <w:marRight w:val="0"/>
      <w:marTop w:val="0"/>
      <w:marBottom w:val="0"/>
      <w:divBdr>
        <w:top w:val="none" w:sz="0" w:space="0" w:color="auto"/>
        <w:left w:val="none" w:sz="0" w:space="0" w:color="auto"/>
        <w:bottom w:val="none" w:sz="0" w:space="0" w:color="auto"/>
        <w:right w:val="none" w:sz="0" w:space="0" w:color="auto"/>
      </w:divBdr>
    </w:div>
    <w:div w:id="1761367332">
      <w:bodyDiv w:val="1"/>
      <w:marLeft w:val="0"/>
      <w:marRight w:val="0"/>
      <w:marTop w:val="0"/>
      <w:marBottom w:val="0"/>
      <w:divBdr>
        <w:top w:val="none" w:sz="0" w:space="0" w:color="auto"/>
        <w:left w:val="none" w:sz="0" w:space="0" w:color="auto"/>
        <w:bottom w:val="none" w:sz="0" w:space="0" w:color="auto"/>
        <w:right w:val="none" w:sz="0" w:space="0" w:color="auto"/>
      </w:divBdr>
    </w:div>
    <w:div w:id="18240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studi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mlet.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dis\AppData\Roaming\Microsoft\Templates\Taktyczny%20plan%20marketingow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6238139D5F4355A706E8D5B54ECA62"/>
        <w:category>
          <w:name w:val="Ogólne"/>
          <w:gallery w:val="placeholder"/>
        </w:category>
        <w:types>
          <w:type w:val="bbPlcHdr"/>
        </w:types>
        <w:behaviors>
          <w:behavior w:val="content"/>
        </w:behaviors>
        <w:guid w:val="{5EEAE97C-9AA1-4967-AEAB-6A4B68A9E4DF}"/>
      </w:docPartPr>
      <w:docPartBody>
        <w:p w:rsidR="003E6FD8" w:rsidRDefault="003E6FD8">
          <w:pPr>
            <w:pStyle w:val="706238139D5F4355A706E8D5B54ECA62"/>
          </w:pPr>
          <w:r>
            <w:rPr>
              <w:lang w:bidi="pl-PL"/>
            </w:rPr>
            <w:t>Data</w:t>
          </w:r>
        </w:p>
      </w:docPartBody>
    </w:docPart>
    <w:docPart>
      <w:docPartPr>
        <w:name w:val="BDCFBA3A7DD84A378145DFC77E6207AD"/>
        <w:category>
          <w:name w:val="Ogólne"/>
          <w:gallery w:val="placeholder"/>
        </w:category>
        <w:types>
          <w:type w:val="bbPlcHdr"/>
        </w:types>
        <w:behaviors>
          <w:behavior w:val="content"/>
        </w:behaviors>
        <w:guid w:val="{71B33937-FBFE-43C6-8206-9205B91D1712}"/>
      </w:docPartPr>
      <w:docPartBody>
        <w:p w:rsidR="003E6FD8" w:rsidRDefault="003E6FD8">
          <w:pPr>
            <w:pStyle w:val="BDCFBA3A7DD84A378145DFC77E6207AD"/>
          </w:pPr>
          <w:r w:rsidRPr="002A0044">
            <w:rPr>
              <w:lang w:bidi="pl-PL"/>
            </w:rPr>
            <w:t>Taktyczny plan marketingowy</w:t>
          </w:r>
        </w:p>
      </w:docPartBody>
    </w:docPart>
    <w:docPart>
      <w:docPartPr>
        <w:name w:val="D0190FF198344CDDA1A7C932E53779E5"/>
        <w:category>
          <w:name w:val="Ogólne"/>
          <w:gallery w:val="placeholder"/>
        </w:category>
        <w:types>
          <w:type w:val="bbPlcHdr"/>
        </w:types>
        <w:behaviors>
          <w:behavior w:val="content"/>
        </w:behaviors>
        <w:guid w:val="{45CD76D5-389C-424A-A50B-7365E3B18DB3}"/>
      </w:docPartPr>
      <w:docPartBody>
        <w:p w:rsidR="003E6FD8" w:rsidRDefault="003E6FD8">
          <w:pPr>
            <w:pStyle w:val="D0190FF198344CDDA1A7C932E53779E5"/>
          </w:pPr>
          <w:r w:rsidRPr="004D5282">
            <w:rPr>
              <w:lang w:val="pl-PL" w:bidi="pl-PL"/>
            </w:rPr>
            <w:t>nazwa firmy</w:t>
          </w:r>
        </w:p>
      </w:docPartBody>
    </w:docPart>
    <w:docPart>
      <w:docPartPr>
        <w:name w:val="EDC71A3468D745C4A8EB1E954D4D1143"/>
        <w:category>
          <w:name w:val="Ogólne"/>
          <w:gallery w:val="placeholder"/>
        </w:category>
        <w:types>
          <w:type w:val="bbPlcHdr"/>
        </w:types>
        <w:behaviors>
          <w:behavior w:val="content"/>
        </w:behaviors>
        <w:guid w:val="{3A641A71-2720-48A7-9C81-BD73BAD3CABC}"/>
      </w:docPartPr>
      <w:docPartBody>
        <w:p w:rsidR="003E6FD8" w:rsidRDefault="003E6FD8">
          <w:pPr>
            <w:pStyle w:val="EDC71A3468D745C4A8EB1E954D4D1143"/>
          </w:pPr>
          <w:r>
            <w:rPr>
              <w:lang w:bidi="pl-PL"/>
            </w:rPr>
            <w:t>Zdefiniuj ofertę promocyjną.</w:t>
          </w:r>
        </w:p>
      </w:docPartBody>
    </w:docPart>
    <w:docPart>
      <w:docPartPr>
        <w:name w:val="DB90E4211CD040AFB44E9EB2FCF05745"/>
        <w:category>
          <w:name w:val="Ogólne"/>
          <w:gallery w:val="placeholder"/>
        </w:category>
        <w:types>
          <w:type w:val="bbPlcHdr"/>
        </w:types>
        <w:behaviors>
          <w:behavior w:val="content"/>
        </w:behaviors>
        <w:guid w:val="{3CF86216-B805-474B-B479-5AF23825B56A}"/>
      </w:docPartPr>
      <w:docPartBody>
        <w:p w:rsidR="003E6FD8" w:rsidRDefault="003E6FD8">
          <w:pPr>
            <w:pStyle w:val="DB90E4211CD040AFB44E9EB2FCF05745"/>
          </w:pPr>
          <w:r>
            <w:rPr>
              <w:lang w:bidi="pl-PL"/>
            </w:rPr>
            <w:t>Proces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8"/>
    <w:rsid w:val="003E6FD8"/>
    <w:rsid w:val="006C4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C3623B6B7734085B1721419C30C834C">
    <w:name w:val="1C3623B6B7734085B1721419C30C834C"/>
  </w:style>
  <w:style w:type="paragraph" w:customStyle="1" w:styleId="C740940B99A947C59E8E0F3683D19B42">
    <w:name w:val="C740940B99A947C59E8E0F3683D19B42"/>
  </w:style>
  <w:style w:type="paragraph" w:customStyle="1" w:styleId="706238139D5F4355A706E8D5B54ECA62">
    <w:name w:val="706238139D5F4355A706E8D5B54ECA62"/>
  </w:style>
  <w:style w:type="paragraph" w:customStyle="1" w:styleId="BDCFBA3A7DD84A378145DFC77E6207AD">
    <w:name w:val="BDCFBA3A7DD84A378145DFC77E6207AD"/>
  </w:style>
  <w:style w:type="paragraph" w:customStyle="1" w:styleId="C2E4A4F0E0614A298FE6821FA3804F7B">
    <w:name w:val="C2E4A4F0E0614A298FE6821FA3804F7B"/>
  </w:style>
  <w:style w:type="paragraph" w:customStyle="1" w:styleId="DDF842E6105642FD8AC1FBB403D4199E">
    <w:name w:val="DDF842E6105642FD8AC1FBB403D4199E"/>
  </w:style>
  <w:style w:type="paragraph" w:customStyle="1" w:styleId="A24BDC9560D74DF58FA6875CF5FF02E5">
    <w:name w:val="A24BDC9560D74DF58FA6875CF5FF02E5"/>
  </w:style>
  <w:style w:type="paragraph" w:customStyle="1" w:styleId="D0190FF198344CDDA1A7C932E53779E5">
    <w:name w:val="D0190FF198344CDDA1A7C932E53779E5"/>
  </w:style>
  <w:style w:type="paragraph" w:customStyle="1" w:styleId="26750DE640834E3E9541944800FFEE65">
    <w:name w:val="26750DE640834E3E9541944800FFEE65"/>
  </w:style>
  <w:style w:type="paragraph" w:customStyle="1" w:styleId="6C365A2A707A41F8AB3BB8FF115E5E34">
    <w:name w:val="6C365A2A707A41F8AB3BB8FF115E5E34"/>
  </w:style>
  <w:style w:type="character" w:styleId="Uwydatnienie">
    <w:name w:val="Emphasis"/>
    <w:basedOn w:val="Domylnaczcionkaakapitu"/>
    <w:uiPriority w:val="20"/>
    <w:rPr>
      <w:i/>
      <w:iCs/>
      <w:color w:val="595959" w:themeColor="text1" w:themeTint="A6"/>
    </w:rPr>
  </w:style>
  <w:style w:type="paragraph" w:customStyle="1" w:styleId="0DA498706E9E492887C4F5B8F2498984">
    <w:name w:val="0DA498706E9E492887C4F5B8F2498984"/>
  </w:style>
  <w:style w:type="paragraph" w:customStyle="1" w:styleId="654370939EC14C1CA6E980BA5C07747C">
    <w:name w:val="654370939EC14C1CA6E980BA5C07747C"/>
  </w:style>
  <w:style w:type="paragraph" w:customStyle="1" w:styleId="A7C950DF344F4B0485D6F0A99D9DA3C5">
    <w:name w:val="A7C950DF344F4B0485D6F0A99D9DA3C5"/>
  </w:style>
  <w:style w:type="paragraph" w:customStyle="1" w:styleId="2305EA26A72B4A0BA6902CF6CB3FB2B2">
    <w:name w:val="2305EA26A72B4A0BA6902CF6CB3FB2B2"/>
  </w:style>
  <w:style w:type="paragraph" w:customStyle="1" w:styleId="185C68C295C24C139EDC04C6C1A4EED1">
    <w:name w:val="185C68C295C24C139EDC04C6C1A4EED1"/>
  </w:style>
  <w:style w:type="paragraph" w:customStyle="1" w:styleId="895F07EF332541D8BD1BAA1130C88C56">
    <w:name w:val="895F07EF332541D8BD1BAA1130C88C56"/>
  </w:style>
  <w:style w:type="paragraph" w:customStyle="1" w:styleId="CFCE5DE63AB44D4885874F0AD7B76B3D">
    <w:name w:val="CFCE5DE63AB44D4885874F0AD7B76B3D"/>
  </w:style>
  <w:style w:type="paragraph" w:customStyle="1" w:styleId="731E1ED39AC6429A821BA05840CAC2DD">
    <w:name w:val="731E1ED39AC6429A821BA05840CAC2DD"/>
  </w:style>
  <w:style w:type="paragraph" w:customStyle="1" w:styleId="B7F389D81D3141E79C90544FCB1EF751">
    <w:name w:val="B7F389D81D3141E79C90544FCB1EF751"/>
  </w:style>
  <w:style w:type="paragraph" w:customStyle="1" w:styleId="F7D60DC1FC2B4E44BCF7900E621C8AB5">
    <w:name w:val="F7D60DC1FC2B4E44BCF7900E621C8AB5"/>
  </w:style>
  <w:style w:type="paragraph" w:customStyle="1" w:styleId="98D94151137542B19B45C5A2CD02F6EE">
    <w:name w:val="98D94151137542B19B45C5A2CD02F6EE"/>
  </w:style>
  <w:style w:type="paragraph" w:customStyle="1" w:styleId="F64ACAE642134CD087C8344698198330">
    <w:name w:val="F64ACAE642134CD087C8344698198330"/>
  </w:style>
  <w:style w:type="paragraph" w:customStyle="1" w:styleId="00D2CE841B4C419899DAC92DAC0EDFEA">
    <w:name w:val="00D2CE841B4C419899DAC92DAC0EDFEA"/>
  </w:style>
  <w:style w:type="paragraph" w:customStyle="1" w:styleId="0FA7D0334EFC4794B9258BAB140FA081">
    <w:name w:val="0FA7D0334EFC4794B9258BAB140FA081"/>
  </w:style>
  <w:style w:type="paragraph" w:customStyle="1" w:styleId="40C4093BD5474BA3A78475195EAB86AD">
    <w:name w:val="40C4093BD5474BA3A78475195EAB86AD"/>
  </w:style>
  <w:style w:type="paragraph" w:customStyle="1" w:styleId="A5BB0E4E9B8246CB91BE3E3D39DA4036">
    <w:name w:val="A5BB0E4E9B8246CB91BE3E3D39DA4036"/>
  </w:style>
  <w:style w:type="paragraph" w:customStyle="1" w:styleId="B5D0A7B11AFE491BB37FB909E2B01BBD">
    <w:name w:val="B5D0A7B11AFE491BB37FB909E2B01BBD"/>
  </w:style>
  <w:style w:type="paragraph" w:customStyle="1" w:styleId="3F9A436205234884B54964BD5C2B0320">
    <w:name w:val="3F9A436205234884B54964BD5C2B0320"/>
  </w:style>
  <w:style w:type="paragraph" w:customStyle="1" w:styleId="87BFF05ADCF849D1B6BBA684D4AC3CAA">
    <w:name w:val="87BFF05ADCF849D1B6BBA684D4AC3CAA"/>
  </w:style>
  <w:style w:type="paragraph" w:customStyle="1" w:styleId="3B873345498D4719A80C2B96CEED5BF8">
    <w:name w:val="3B873345498D4719A80C2B96CEED5BF8"/>
  </w:style>
  <w:style w:type="paragraph" w:customStyle="1" w:styleId="0CE49051B285443A8244AA3853B6BB36">
    <w:name w:val="0CE49051B285443A8244AA3853B6BB36"/>
  </w:style>
  <w:style w:type="paragraph" w:customStyle="1" w:styleId="F1E0E9C6DEE546BE88C9E222672E374A">
    <w:name w:val="F1E0E9C6DEE546BE88C9E222672E374A"/>
  </w:style>
  <w:style w:type="paragraph" w:customStyle="1" w:styleId="587D37A8116043C1B01A38B25F4EEB2E">
    <w:name w:val="587D37A8116043C1B01A38B25F4EEB2E"/>
  </w:style>
  <w:style w:type="paragraph" w:customStyle="1" w:styleId="7BEEAA4406B44C329342D1555C0B68FF">
    <w:name w:val="7BEEAA4406B44C329342D1555C0B68FF"/>
  </w:style>
  <w:style w:type="paragraph" w:customStyle="1" w:styleId="156DFCF5FE574BDD975DB9DB058162CC">
    <w:name w:val="156DFCF5FE574BDD975DB9DB058162CC"/>
  </w:style>
  <w:style w:type="paragraph" w:customStyle="1" w:styleId="EDC71A3468D745C4A8EB1E954D4D1143">
    <w:name w:val="EDC71A3468D745C4A8EB1E954D4D1143"/>
  </w:style>
  <w:style w:type="paragraph" w:customStyle="1" w:styleId="DB90E4211CD040AFB44E9EB2FCF05745">
    <w:name w:val="DB90E4211CD040AFB44E9EB2FCF05745"/>
  </w:style>
  <w:style w:type="paragraph" w:customStyle="1" w:styleId="4FA2059ECD8E4CABA970972E2E1E5BEB">
    <w:name w:val="4FA2059ECD8E4CABA970972E2E1E5BEB"/>
  </w:style>
  <w:style w:type="paragraph" w:customStyle="1" w:styleId="298E081CF86D47308BB4D4359AAA9F11">
    <w:name w:val="298E081CF86D47308BB4D4359AAA9F11"/>
  </w:style>
  <w:style w:type="paragraph" w:customStyle="1" w:styleId="BB5ADD6853BA4C3392E8E475EBC742CA">
    <w:name w:val="BB5ADD6853BA4C3392E8E475EBC742CA"/>
  </w:style>
  <w:style w:type="paragraph" w:customStyle="1" w:styleId="14FE6458234C4FB9904D5A549FEA8889">
    <w:name w:val="14FE6458234C4FB9904D5A549FEA8889"/>
  </w:style>
  <w:style w:type="paragraph" w:customStyle="1" w:styleId="3CA4C11F410D4AD7B47C7E973BD85D45">
    <w:name w:val="3CA4C11F410D4AD7B47C7E973BD85D45"/>
  </w:style>
  <w:style w:type="paragraph" w:customStyle="1" w:styleId="461EBED722E144D695A2C2BB315F3A91">
    <w:name w:val="461EBED722E144D695A2C2BB315F3A91"/>
  </w:style>
  <w:style w:type="paragraph" w:customStyle="1" w:styleId="B8EC19D089FB47019FC8905CD6AFC2EF">
    <w:name w:val="B8EC19D089FB47019FC8905CD6AFC2EF"/>
  </w:style>
  <w:style w:type="paragraph" w:customStyle="1" w:styleId="8EEC0EA362074E0E96E5E3A9D10C0EF2">
    <w:name w:val="8EEC0EA362074E0E96E5E3A9D10C0EF2"/>
  </w:style>
  <w:style w:type="paragraph" w:customStyle="1" w:styleId="EFD11AFB3C9B47DC83F0A99F9D2F7015">
    <w:name w:val="EFD11AFB3C9B47DC83F0A99F9D2F7015"/>
  </w:style>
  <w:style w:type="paragraph" w:customStyle="1" w:styleId="9D8ED234483A410D9F7A96DBB33136B5">
    <w:name w:val="9D8ED234483A410D9F7A96DBB33136B5"/>
  </w:style>
  <w:style w:type="paragraph" w:customStyle="1" w:styleId="A60FC73363C94A09990F464AB39307EF">
    <w:name w:val="A60FC73363C94A09990F464AB39307EF"/>
  </w:style>
  <w:style w:type="paragraph" w:customStyle="1" w:styleId="E80B0302B7FA43CE977AE41B5B254440">
    <w:name w:val="E80B0302B7FA43CE977AE41B5B254440"/>
  </w:style>
  <w:style w:type="paragraph" w:customStyle="1" w:styleId="2A3B229737914193A98333A565A0D39A">
    <w:name w:val="2A3B229737914193A98333A565A0D39A"/>
  </w:style>
  <w:style w:type="paragraph" w:customStyle="1" w:styleId="A35EF2AD6AC04F728DB7C936C175BB11">
    <w:name w:val="A35EF2AD6AC04F728DB7C936C175BB11"/>
  </w:style>
  <w:style w:type="paragraph" w:customStyle="1" w:styleId="7E0FB869EF364CA99B88F70D670C32A2">
    <w:name w:val="7E0FB869EF364CA99B88F70D670C32A2"/>
  </w:style>
  <w:style w:type="paragraph" w:customStyle="1" w:styleId="A30FD3D398FD449B93F182A63B1A4F8F">
    <w:name w:val="A30FD3D398FD449B93F182A63B1A4F8F"/>
  </w:style>
  <w:style w:type="paragraph" w:customStyle="1" w:styleId="4E60EA8C3D454CF697426A9A7414A402">
    <w:name w:val="4E60EA8C3D454CF697426A9A7414A402"/>
  </w:style>
  <w:style w:type="paragraph" w:customStyle="1" w:styleId="A54FEFD27B4140218F4220D486937937">
    <w:name w:val="A54FEFD27B4140218F4220D486937937"/>
  </w:style>
  <w:style w:type="paragraph" w:customStyle="1" w:styleId="813429474979480CA3B0988078DC33A1">
    <w:name w:val="813429474979480CA3B0988078DC33A1"/>
  </w:style>
  <w:style w:type="paragraph" w:customStyle="1" w:styleId="60473E8266654F238EA390D82C6F82B6">
    <w:name w:val="60473E8266654F238EA390D82C6F82B6"/>
  </w:style>
  <w:style w:type="paragraph" w:customStyle="1" w:styleId="E9C6C39B9B3E4496A5BCBF1BFC7BF21A">
    <w:name w:val="E9C6C39B9B3E4496A5BCBF1BFC7BF21A"/>
  </w:style>
  <w:style w:type="paragraph" w:customStyle="1" w:styleId="699F5927F3C44EF696F3C0126A71EF39">
    <w:name w:val="699F5927F3C44EF696F3C0126A71EF39"/>
  </w:style>
  <w:style w:type="paragraph" w:customStyle="1" w:styleId="7D84C991ACC44E73809B79F0277DB964">
    <w:name w:val="7D84C991ACC44E73809B79F0277DB964"/>
  </w:style>
  <w:style w:type="paragraph" w:customStyle="1" w:styleId="4ECAF95EF0D84A95A2C5CD9CF7DD2073">
    <w:name w:val="4ECAF95EF0D84A95A2C5CD9CF7DD2073"/>
  </w:style>
  <w:style w:type="paragraph" w:customStyle="1" w:styleId="F66E724B02FB47BA9A06B6A8C3BB6B59">
    <w:name w:val="F66E724B02FB47BA9A06B6A8C3BB6B59"/>
  </w:style>
  <w:style w:type="paragraph" w:customStyle="1" w:styleId="44B77BCBB7194634B21A675591AC7F66">
    <w:name w:val="44B77BCBB7194634B21A675591AC7F66"/>
  </w:style>
  <w:style w:type="paragraph" w:customStyle="1" w:styleId="990F386E774E4FEEB477D2F86EFC87F3">
    <w:name w:val="990F386E774E4FEEB477D2F86EFC87F3"/>
  </w:style>
  <w:style w:type="paragraph" w:customStyle="1" w:styleId="356793C6BFD0439EBDBFCD9C288E0EEB">
    <w:name w:val="356793C6BFD0439EBDBFCD9C288E0EEB"/>
  </w:style>
  <w:style w:type="paragraph" w:customStyle="1" w:styleId="AF5722FB799B42F28B4DA8F992D5DEE6">
    <w:name w:val="AF5722FB799B42F28B4DA8F992D5DEE6"/>
  </w:style>
  <w:style w:type="paragraph" w:customStyle="1" w:styleId="DF6D22ECFB134C709E260367E24DD415">
    <w:name w:val="DF6D22ECFB134C709E260367E24DD415"/>
  </w:style>
  <w:style w:type="paragraph" w:customStyle="1" w:styleId="550EB60694A44CFF8EEEB50824A1856F">
    <w:name w:val="550EB60694A44CFF8EEEB50824A1856F"/>
  </w:style>
  <w:style w:type="paragraph" w:customStyle="1" w:styleId="72464FE3A0AD4AD6BB12C776AF5E2F02">
    <w:name w:val="72464FE3A0AD4AD6BB12C776AF5E2F02"/>
  </w:style>
  <w:style w:type="paragraph" w:customStyle="1" w:styleId="B9187FF48CB3406ABAD06D0EA26507F2">
    <w:name w:val="B9187FF48CB3406ABAD06D0EA26507F2"/>
  </w:style>
  <w:style w:type="paragraph" w:customStyle="1" w:styleId="BDFE8809D86A4021B20A8A239AE659EC">
    <w:name w:val="BDFE8809D86A4021B20A8A239AE659EC"/>
  </w:style>
  <w:style w:type="paragraph" w:customStyle="1" w:styleId="B9EB76B6318C45E18B3B2167900EA2C7">
    <w:name w:val="B9EB76B6318C45E18B3B2167900EA2C7"/>
  </w:style>
  <w:style w:type="paragraph" w:customStyle="1" w:styleId="74266A5BEFBD45D999FD05F31F087FED">
    <w:name w:val="74266A5BEFBD45D999FD05F31F087FED"/>
  </w:style>
  <w:style w:type="paragraph" w:customStyle="1" w:styleId="FC4A7FEC7B5845A1B1A3C1E184B96F4E">
    <w:name w:val="FC4A7FEC7B5845A1B1A3C1E184B96F4E"/>
  </w:style>
  <w:style w:type="paragraph" w:customStyle="1" w:styleId="4C0F0B2C9256462FB282E1B1556E5CC5">
    <w:name w:val="4C0F0B2C9256462FB282E1B1556E5CC5"/>
  </w:style>
  <w:style w:type="paragraph" w:customStyle="1" w:styleId="0C96A326DA4745739E9FF6044556A206">
    <w:name w:val="0C96A326DA4745739E9FF6044556A206"/>
  </w:style>
  <w:style w:type="paragraph" w:customStyle="1" w:styleId="B1A7680B824547CE95B094593292AB64">
    <w:name w:val="B1A7680B824547CE95B094593292AB64"/>
  </w:style>
  <w:style w:type="paragraph" w:customStyle="1" w:styleId="4A8968638C1C42DF89B3E3BE1C4A476B">
    <w:name w:val="4A8968638C1C42DF89B3E3BE1C4A476B"/>
  </w:style>
  <w:style w:type="paragraph" w:customStyle="1" w:styleId="FD4A23374A5A42D6A8324CBE7987E18B">
    <w:name w:val="FD4A23374A5A42D6A8324CBE7987E18B"/>
  </w:style>
  <w:style w:type="paragraph" w:customStyle="1" w:styleId="1A882B4265044446B5FEF0DDEFA744C5">
    <w:name w:val="1A882B4265044446B5FEF0DDEFA744C5"/>
  </w:style>
  <w:style w:type="paragraph" w:customStyle="1" w:styleId="18EE68D49D6549358C07A675F323DF3D">
    <w:name w:val="18EE68D49D6549358C07A675F323DF3D"/>
  </w:style>
  <w:style w:type="paragraph" w:customStyle="1" w:styleId="2AA43E228F514B08A8DA8713645432B7">
    <w:name w:val="2AA43E228F514B08A8DA8713645432B7"/>
  </w:style>
  <w:style w:type="paragraph" w:customStyle="1" w:styleId="93E67D99181F42FE98A4E8BFEB07F6BB">
    <w:name w:val="93E67D99181F42FE98A4E8BFEB07F6BB"/>
  </w:style>
  <w:style w:type="paragraph" w:customStyle="1" w:styleId="D2FC039B2D1C4D9E85D571481EA13AC5">
    <w:name w:val="D2FC039B2D1C4D9E85D571481EA13AC5"/>
  </w:style>
  <w:style w:type="paragraph" w:customStyle="1" w:styleId="5C565A6E6FEF448CAD628333E8659DB3">
    <w:name w:val="5C565A6E6FEF448CAD628333E8659DB3"/>
  </w:style>
  <w:style w:type="paragraph" w:customStyle="1" w:styleId="E4AD06718B1F444AB10705703CC142BE">
    <w:name w:val="E4AD06718B1F444AB10705703CC142BE"/>
  </w:style>
  <w:style w:type="paragraph" w:customStyle="1" w:styleId="2040E585268341AFBD58F1049EC14233">
    <w:name w:val="2040E585268341AFBD58F1049EC14233"/>
  </w:style>
  <w:style w:type="paragraph" w:customStyle="1" w:styleId="B8D8BC15ABA74A48BC72893C5DFA6A64">
    <w:name w:val="B8D8BC15ABA74A48BC72893C5DFA6A64"/>
  </w:style>
  <w:style w:type="paragraph" w:customStyle="1" w:styleId="BD949088A332495EA5023FBBFDE36359">
    <w:name w:val="BD949088A332495EA5023FBBFDE36359"/>
  </w:style>
  <w:style w:type="paragraph" w:customStyle="1" w:styleId="C9E34DF51A2342A596B652FD51EA09BF">
    <w:name w:val="C9E34DF51A2342A596B652FD51EA09BF"/>
  </w:style>
  <w:style w:type="paragraph" w:customStyle="1" w:styleId="AC487B6E625A4552B42E3AE5D9C2BEBB">
    <w:name w:val="AC487B6E625A4552B42E3AE5D9C2BEBB"/>
  </w:style>
  <w:style w:type="paragraph" w:customStyle="1" w:styleId="002B9F3096A44366B684D91F36675C70">
    <w:name w:val="002B9F3096A44366B684D91F36675C70"/>
  </w:style>
  <w:style w:type="paragraph" w:customStyle="1" w:styleId="5D47B44B36B848C0BB2270CEED6733F3">
    <w:name w:val="5D47B44B36B848C0BB2270CEED6733F3"/>
  </w:style>
  <w:style w:type="paragraph" w:customStyle="1" w:styleId="FD09F68886474C438A5A95AFCAC254ED">
    <w:name w:val="FD09F68886474C438A5A95AFCAC254ED"/>
  </w:style>
  <w:style w:type="paragraph" w:customStyle="1" w:styleId="8F8D0D7F6EA04BD7B0AC90B7787AD1FD">
    <w:name w:val="8F8D0D7F6EA04BD7B0AC90B7787AD1FD"/>
  </w:style>
  <w:style w:type="paragraph" w:customStyle="1" w:styleId="178CB39F23A94A70ABE65DCEDC88C23B">
    <w:name w:val="178CB39F23A94A70ABE65DCEDC88C23B"/>
  </w:style>
  <w:style w:type="paragraph" w:customStyle="1" w:styleId="1DCD5179A90D4E61A2801EB348C575CF">
    <w:name w:val="1DCD5179A90D4E61A2801EB348C575CF"/>
  </w:style>
  <w:style w:type="paragraph" w:customStyle="1" w:styleId="819AE6EAD867435082DD9BEA9C921ACB">
    <w:name w:val="819AE6EAD867435082DD9BEA9C921ACB"/>
  </w:style>
  <w:style w:type="paragraph" w:customStyle="1" w:styleId="957CA5471AAC4BD7BF4CF9E4CFBB56C5">
    <w:name w:val="957CA5471AAC4BD7BF4CF9E4CFBB56C5"/>
  </w:style>
  <w:style w:type="paragraph" w:customStyle="1" w:styleId="CC10B00967D24C0DA97935185375DB72">
    <w:name w:val="CC10B00967D24C0DA97935185375DB72"/>
  </w:style>
  <w:style w:type="paragraph" w:customStyle="1" w:styleId="8967F1577E1347A994C0A2DE237D8CF9">
    <w:name w:val="8967F1577E1347A994C0A2DE237D8CF9"/>
  </w:style>
  <w:style w:type="character" w:styleId="Tekstzastpczy">
    <w:name w:val="Placeholder Text"/>
    <w:basedOn w:val="Domylnaczcionkaakapitu"/>
    <w:uiPriority w:val="2"/>
    <w:rPr>
      <w:i/>
      <w:iCs/>
      <w:color w:val="808080"/>
    </w:rPr>
  </w:style>
  <w:style w:type="paragraph" w:customStyle="1" w:styleId="E8679A3F2B1541DC9DC8B3BCE67981D8">
    <w:name w:val="E8679A3F2B1541DC9DC8B3BCE67981D8"/>
  </w:style>
  <w:style w:type="paragraph" w:customStyle="1" w:styleId="322EE26D7D20493AB6CCDA631B631709">
    <w:name w:val="322EE26D7D20493AB6CCDA631B631709"/>
  </w:style>
  <w:style w:type="paragraph" w:customStyle="1" w:styleId="0F9EE5E8D2094615AF82F6D5F31EC0B5">
    <w:name w:val="0F9EE5E8D2094615AF82F6D5F31EC0B5"/>
  </w:style>
  <w:style w:type="paragraph" w:customStyle="1" w:styleId="C7303153D5534B18ABAEB5EFCE4BFFBA">
    <w:name w:val="C7303153D5534B18ABAEB5EFCE4BFFBA"/>
  </w:style>
  <w:style w:type="paragraph" w:customStyle="1" w:styleId="7C0395319A934C3FBEDD00974D146E1D">
    <w:name w:val="7C0395319A934C3FBEDD00974D146E1D"/>
  </w:style>
  <w:style w:type="paragraph" w:customStyle="1" w:styleId="3D2D71815DE14C428A9DFC2E536D34DF">
    <w:name w:val="3D2D71815DE14C428A9DFC2E536D34DF"/>
  </w:style>
  <w:style w:type="paragraph" w:customStyle="1" w:styleId="9D40D5DEAD8B4023BF83020F1E1F4111">
    <w:name w:val="9D40D5DEAD8B4023BF83020F1E1F4111"/>
  </w:style>
  <w:style w:type="paragraph" w:customStyle="1" w:styleId="3D6F5115B73844D6A0937987C1189D7B">
    <w:name w:val="3D6F5115B73844D6A0937987C1189D7B"/>
  </w:style>
  <w:style w:type="paragraph" w:customStyle="1" w:styleId="5AFEC3FADC334F05ABE0256D3403E29E">
    <w:name w:val="5AFEC3FADC334F05ABE0256D3403E29E"/>
  </w:style>
  <w:style w:type="paragraph" w:customStyle="1" w:styleId="8BB88FEA9FD04B9D8B287AD704E1E6AB">
    <w:name w:val="8BB88FEA9FD04B9D8B287AD704E1E6AB"/>
  </w:style>
  <w:style w:type="paragraph" w:customStyle="1" w:styleId="600389B4487F4A2D89D51513D6850DB3">
    <w:name w:val="600389B4487F4A2D89D51513D6850DB3"/>
  </w:style>
  <w:style w:type="paragraph" w:customStyle="1" w:styleId="612BDC9797C84789A43D7DCF398AE350">
    <w:name w:val="612BDC9797C84789A43D7DCF398AE350"/>
  </w:style>
  <w:style w:type="paragraph" w:customStyle="1" w:styleId="70EE6CFAA1BE463F977DA26DC443C9BE">
    <w:name w:val="70EE6CFAA1BE463F977DA26DC443C9BE"/>
  </w:style>
  <w:style w:type="paragraph" w:customStyle="1" w:styleId="8F91D19597B844C2A5B59E827D96CBC2">
    <w:name w:val="8F91D19597B844C2A5B59E827D96CBC2"/>
  </w:style>
  <w:style w:type="paragraph" w:customStyle="1" w:styleId="F7967ADB4FE44E19BA43206C3DBC6428">
    <w:name w:val="F7967ADB4FE44E19BA43206C3DBC6428"/>
  </w:style>
  <w:style w:type="paragraph" w:customStyle="1" w:styleId="FA67CCF176414870A206D27BC60BEFF7">
    <w:name w:val="FA67CCF176414870A206D27BC60BEFF7"/>
  </w:style>
  <w:style w:type="paragraph" w:customStyle="1" w:styleId="8121347307EA456F8BC12A7F95829950">
    <w:name w:val="8121347307EA456F8BC12A7F95829950"/>
  </w:style>
  <w:style w:type="paragraph" w:customStyle="1" w:styleId="887D227109F7471FB1838AAE25D03A4C">
    <w:name w:val="887D227109F7471FB1838AAE25D03A4C"/>
  </w:style>
  <w:style w:type="paragraph" w:customStyle="1" w:styleId="B92F00F652AC4700A086E704469FA1F1">
    <w:name w:val="B92F00F652AC4700A086E704469FA1F1"/>
  </w:style>
  <w:style w:type="paragraph" w:customStyle="1" w:styleId="986952C245A9496BA609B0506C438D2C">
    <w:name w:val="986952C245A9496BA609B0506C438D2C"/>
  </w:style>
  <w:style w:type="paragraph" w:customStyle="1" w:styleId="D7EF7B623E6044A6BA8B34CC7440C159">
    <w:name w:val="D7EF7B623E6044A6BA8B34CC7440C159"/>
  </w:style>
  <w:style w:type="paragraph" w:customStyle="1" w:styleId="EEC8769A7CFE43359EF5E3987FED6AED">
    <w:name w:val="EEC8769A7CFE43359EF5E3987FED6AED"/>
  </w:style>
  <w:style w:type="paragraph" w:customStyle="1" w:styleId="31D656B6E6814D6AA60C6483BBDC5ED7">
    <w:name w:val="31D656B6E6814D6AA60C6483BBDC5ED7"/>
  </w:style>
  <w:style w:type="paragraph" w:customStyle="1" w:styleId="C473C6D302EF488E8B091E74740E5385">
    <w:name w:val="C473C6D302EF488E8B091E74740E5385"/>
  </w:style>
  <w:style w:type="paragraph" w:customStyle="1" w:styleId="1122C2B9AC32468B834C7155469AE77B">
    <w:name w:val="1122C2B9AC32468B834C7155469AE77B"/>
  </w:style>
  <w:style w:type="paragraph" w:customStyle="1" w:styleId="AFC7EBD909394EFD97D57ED20FFD5214">
    <w:name w:val="AFC7EBD909394EFD97D57ED20FFD5214"/>
  </w:style>
  <w:style w:type="paragraph" w:customStyle="1" w:styleId="68F07CA4FCB2406E8CFD44EEDB09CDE8">
    <w:name w:val="68F07CA4FCB2406E8CFD44EEDB09CDE8"/>
  </w:style>
  <w:style w:type="paragraph" w:customStyle="1" w:styleId="82E7986412764E99B3E6CD539AA3913A">
    <w:name w:val="82E7986412764E99B3E6CD539AA3913A"/>
  </w:style>
  <w:style w:type="paragraph" w:customStyle="1" w:styleId="28489A7329F942349F41DA143EC6E182">
    <w:name w:val="28489A7329F942349F41DA143EC6E182"/>
  </w:style>
  <w:style w:type="paragraph" w:customStyle="1" w:styleId="C72C59BF0BEB4FFC994FD2732660E59D">
    <w:name w:val="C72C59BF0BEB4FFC994FD2732660E59D"/>
  </w:style>
  <w:style w:type="paragraph" w:customStyle="1" w:styleId="93B59992EC5541088B21BD9ECDCDEBB5">
    <w:name w:val="93B59992EC5541088B21BD9ECDCDEBB5"/>
  </w:style>
  <w:style w:type="paragraph" w:customStyle="1" w:styleId="73D226E260FC4ABBAC55AA57A4AF6DA5">
    <w:name w:val="73D226E260FC4ABBAC55AA57A4AF6DA5"/>
  </w:style>
  <w:style w:type="paragraph" w:customStyle="1" w:styleId="55EE1EC97D9D451CB9B7C929C36112D5">
    <w:name w:val="55EE1EC97D9D451CB9B7C929C36112D5"/>
  </w:style>
  <w:style w:type="paragraph" w:customStyle="1" w:styleId="607BE691736F42F18E388C714C31D6BC">
    <w:name w:val="607BE691736F42F18E388C714C31D6BC"/>
    <w:rsid w:val="003E6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10.02.2018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DocumentFromInternetSite</b:SourceType>
    <b:Guid>{94FF0B11-9399-4906-A74C-B4D6AD52FD8B}</b:Guid>
    <b:Author>
      <b:Author>
        <b:NameList>
          <b:Person>
            <b:Last>Myfitnesspal</b:Last>
          </b:Person>
        </b:NameList>
      </b:Author>
    </b:Author>
    <b:Title>myfitnesspal.com</b:Title>
    <b:URL>https://www.myfitnesspal.com/</b:URL>
    <b:Year>2019</b:Year>
    <b:Month>02</b:Month>
    <b:RefOrder>2</b:RefOrder>
  </b:Source>
  <b:Source>
    <b:Tag>jef</b:Tag>
    <b:SourceType>DocumentFromInternetSite</b:SourceType>
    <b:Guid>{EDAE755C-BF28-4148-A5B2-5DF0403CD570}</b:Guid>
    <b:Author>
      <b:Author>
        <b:NameList>
          <b:Person>
            <b:Last>jefit</b:Last>
          </b:Person>
        </b:NameList>
      </b:Author>
    </b:Author>
    <b:URL>https://www.jefit.com/</b:URL>
    <b:Year>2019</b:Year>
    <b:Month>02</b:Month>
    <b:RefOrder>1</b:RefOrder>
  </b:Source>
  <b:Source>
    <b:Tag>Cod19</b:Tag>
    <b:SourceType>DocumentFromInternetSite</b:SourceType>
    <b:Guid>{0F9C2FBF-5073-4BCF-983B-F4C36CFC5531}</b:Guid>
    <b:Author>
      <b:Author>
        <b:NameList>
          <b:Person>
            <b:Last>CodeCanyon.net</b:Last>
          </b:Person>
        </b:NameList>
      </b:Author>
    </b:Author>
    <b:Year>2019</b:Year>
    <b:Month>02</b:Month>
    <b:URL>https://codecanyon.net/</b:URL>
    <b:RefOrder>3</b:RefOrder>
  </b:Source>
  <b:Source>
    <b:Tag>Med17</b:Tag>
    <b:SourceType>DocumentFromInternetSite</b:SourceType>
    <b:Guid>{9EB5DC99-8713-44A6-B9D5-139E4F65685B}</b:Guid>
    <b:Author>
      <b:Author>
        <b:NameList>
          <b:Person>
            <b:Last>Richard</b:Last>
            <b:First>Medium</b:First>
            <b:Middle>member</b:Middle>
          </b:Person>
        </b:NameList>
      </b:Author>
    </b:Author>
    <b:Year>2017</b:Year>
    <b:Month>10</b:Month>
    <b:Day>4</b:Day>
    <b:URL>https://medium.freecodecamp.org/making-an-awesome-inventory-management-application-in-php-and-mysql-from-start-to-finish-90bc5996680a</b:URL>
    <b:RefOrder>4</b:RefOrder>
  </b:Source>
  <b:Source>
    <b:Tag>dev19</b:Tag>
    <b:SourceType>DocumentFromInternetSite</b:SourceType>
    <b:Guid>{38BFEF8E-0472-4EC9-91DC-BF6AC1B54DCE}</b:Guid>
    <b:Author>
      <b:Author>
        <b:NameList>
          <b:Person>
            <b:Last>developer.android.com</b:Last>
          </b:Person>
        </b:NameList>
      </b:Author>
    </b:Author>
    <b:Year>2019</b:Year>
    <b:Month>02</b:Month>
    <b:URL>https://developer.android.com/guide/practices/screens_support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1A63A-AF7E-45EF-94F8-8E1729FD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Taktyczny plan marketingowy.dotx</Template>
  <TotalTime>1096</TotalTime>
  <Pages>17</Pages>
  <Words>4991</Words>
  <Characters>25059</Characters>
  <Application>Microsoft Office Word</Application>
  <DocSecurity>0</DocSecurity>
  <Lines>611</Lines>
  <Paragraphs>366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540108</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Tardis</dc:creator>
  <cp:keywords>Gym Invoicing System Design</cp:keywords>
  <cp:lastModifiedBy>krzyszt step</cp:lastModifiedBy>
  <cp:revision>22</cp:revision>
  <dcterms:created xsi:type="dcterms:W3CDTF">2019-02-15T13:41:00Z</dcterms:created>
  <dcterms:modified xsi:type="dcterms:W3CDTF">2019-02-17T04:29:00Z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